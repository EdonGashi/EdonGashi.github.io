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ACFA9" w14:textId="65F24CB7" w:rsidR="15E31104" w:rsidRDefault="00456BB2" w:rsidP="003F7F18">
      <w:pPr>
        <w:spacing w:before="120" w:after="120" w:line="360" w:lineRule="auto"/>
        <w:jc w:val="right"/>
        <w:rPr>
          <w:sz w:val="28"/>
          <w:szCs w:val="28"/>
        </w:rPr>
      </w:pPr>
      <w:bookmarkStart w:id="0" w:name="_GoBack"/>
      <w:bookmarkEnd w:id="0"/>
      <w:r>
        <w:rPr>
          <w:rFonts w:ascii="Times New Roman" w:hAnsi="Times New Roman"/>
          <w:noProof/>
          <w:sz w:val="24"/>
          <w:szCs w:val="24"/>
        </w:rPr>
        <w:drawing>
          <wp:anchor distT="0" distB="0" distL="114300" distR="114300" simplePos="0" relativeHeight="251659264" behindDoc="0" locked="0" layoutInCell="1" allowOverlap="1" wp14:anchorId="3CA77F89" wp14:editId="48E72138">
            <wp:simplePos x="0" y="0"/>
            <wp:positionH relativeFrom="column">
              <wp:posOffset>0</wp:posOffset>
            </wp:positionH>
            <wp:positionV relativeFrom="paragraph">
              <wp:posOffset>-635</wp:posOffset>
            </wp:positionV>
            <wp:extent cx="1476375" cy="139763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375" cy="1397635"/>
                    </a:xfrm>
                    <a:prstGeom prst="rect">
                      <a:avLst/>
                    </a:prstGeom>
                    <a:noFill/>
                  </pic:spPr>
                </pic:pic>
              </a:graphicData>
            </a:graphic>
            <wp14:sizeRelH relativeFrom="page">
              <wp14:pctWidth>0</wp14:pctWidth>
            </wp14:sizeRelH>
            <wp14:sizeRelV relativeFrom="page">
              <wp14:pctHeight>0</wp14:pctHeight>
            </wp14:sizeRelV>
          </wp:anchor>
        </w:drawing>
      </w:r>
      <w:r w:rsidR="3CB18623" w:rsidRPr="3CB18623">
        <w:rPr>
          <w:b/>
          <w:bCs/>
          <w:sz w:val="36"/>
          <w:szCs w:val="36"/>
        </w:rPr>
        <w:t>Universiteti i Prishtin</w:t>
      </w:r>
      <w:r w:rsidR="3CB18623" w:rsidRPr="3CB18623">
        <w:rPr>
          <w:rFonts w:eastAsia="Arial" w:cs="Arial"/>
          <w:b/>
          <w:bCs/>
          <w:sz w:val="36"/>
          <w:szCs w:val="36"/>
        </w:rPr>
        <w:t>ës</w:t>
      </w:r>
    </w:p>
    <w:p w14:paraId="16A757B9" w14:textId="48F0AAB5" w:rsidR="003D48C6" w:rsidRPr="009E7B29" w:rsidRDefault="3CB18623" w:rsidP="003F7F18">
      <w:pPr>
        <w:spacing w:before="120" w:after="120" w:line="360" w:lineRule="auto"/>
        <w:jc w:val="right"/>
        <w:rPr>
          <w:sz w:val="28"/>
          <w:szCs w:val="28"/>
        </w:rPr>
      </w:pPr>
      <w:r w:rsidRPr="3CB18623">
        <w:rPr>
          <w:sz w:val="28"/>
          <w:szCs w:val="28"/>
        </w:rPr>
        <w:t>Fakulteti i Inxhinierisë Elektrike dhe Kompjuterike</w:t>
      </w:r>
    </w:p>
    <w:p w14:paraId="704E869B" w14:textId="19A2EAB5" w:rsidR="003D48C6" w:rsidRPr="007F05B8" w:rsidRDefault="1409D006" w:rsidP="003F7F18">
      <w:pPr>
        <w:spacing w:line="360" w:lineRule="auto"/>
        <w:jc w:val="right"/>
        <w:rPr>
          <w:noProof/>
          <w:sz w:val="24"/>
          <w:szCs w:val="24"/>
          <w:lang w:val="de-DE"/>
        </w:rPr>
      </w:pPr>
      <w:r w:rsidRPr="1409D006">
        <w:rPr>
          <w:noProof/>
          <w:sz w:val="24"/>
          <w:szCs w:val="24"/>
          <w:lang w:val="de-DE"/>
        </w:rPr>
        <w:t>Kodra e Diellit, p.n.</w:t>
      </w:r>
    </w:p>
    <w:p w14:paraId="55324D44" w14:textId="57E82F41" w:rsidR="003D48C6" w:rsidRPr="007F05B8" w:rsidRDefault="3CB18623" w:rsidP="003F7F18">
      <w:pPr>
        <w:spacing w:line="360" w:lineRule="auto"/>
        <w:jc w:val="right"/>
        <w:rPr>
          <w:noProof/>
          <w:sz w:val="24"/>
          <w:szCs w:val="24"/>
        </w:rPr>
      </w:pPr>
      <w:r w:rsidRPr="3CB18623">
        <w:rPr>
          <w:noProof/>
          <w:sz w:val="24"/>
          <w:szCs w:val="24"/>
        </w:rPr>
        <w:t>10000 - Prishtin</w:t>
      </w:r>
      <w:r w:rsidRPr="3CB18623">
        <w:rPr>
          <w:noProof/>
          <w:sz w:val="24"/>
          <w:szCs w:val="24"/>
          <w:lang w:val="sq-AL"/>
        </w:rPr>
        <w:t>ë</w:t>
      </w:r>
      <w:r w:rsidRPr="3CB18623">
        <w:rPr>
          <w:noProof/>
          <w:sz w:val="24"/>
          <w:szCs w:val="24"/>
        </w:rPr>
        <w:t>, Kosova</w:t>
      </w:r>
    </w:p>
    <w:p w14:paraId="672A6659" w14:textId="7B352C88" w:rsidR="00BA25F4" w:rsidRDefault="00BA25F4" w:rsidP="003F7F18">
      <w:pPr>
        <w:widowControl w:val="0"/>
        <w:spacing w:before="120" w:after="120" w:line="360" w:lineRule="auto"/>
        <w:rPr>
          <w:sz w:val="36"/>
          <w:szCs w:val="36"/>
        </w:rPr>
      </w:pPr>
    </w:p>
    <w:p w14:paraId="0A37501D" w14:textId="77777777" w:rsidR="00BA25F4" w:rsidRDefault="00BA25F4" w:rsidP="003F7F18">
      <w:pPr>
        <w:widowControl w:val="0"/>
        <w:spacing w:before="120" w:after="120" w:line="360" w:lineRule="auto"/>
        <w:rPr>
          <w:sz w:val="36"/>
        </w:rPr>
      </w:pPr>
    </w:p>
    <w:p w14:paraId="5DAB6C7B" w14:textId="77777777" w:rsidR="00BA25F4" w:rsidRDefault="00BA25F4" w:rsidP="003F7F18">
      <w:pPr>
        <w:widowControl w:val="0"/>
        <w:spacing w:before="120" w:after="120" w:line="360" w:lineRule="auto"/>
        <w:rPr>
          <w:sz w:val="36"/>
        </w:rPr>
      </w:pPr>
    </w:p>
    <w:p w14:paraId="02EB378F" w14:textId="77777777" w:rsidR="00BA25F4" w:rsidRDefault="00BA25F4" w:rsidP="003F7F18">
      <w:pPr>
        <w:widowControl w:val="0"/>
        <w:spacing w:before="120" w:after="120" w:line="360" w:lineRule="auto"/>
        <w:rPr>
          <w:sz w:val="36"/>
        </w:rPr>
      </w:pPr>
    </w:p>
    <w:p w14:paraId="0AA2F235" w14:textId="20E529F5" w:rsidR="00BA25F4" w:rsidRDefault="00456BB2" w:rsidP="003F7F18">
      <w:pPr>
        <w:widowControl w:val="0"/>
        <w:spacing w:before="120" w:after="120" w:line="360" w:lineRule="auto"/>
        <w:rPr>
          <w:sz w:val="36"/>
        </w:rPr>
      </w:pPr>
      <w:r>
        <w:rPr>
          <w:sz w:val="36"/>
        </w:rPr>
        <w:t>Specifikimi i k</w:t>
      </w:r>
      <w:r w:rsidR="00785459">
        <w:rPr>
          <w:sz w:val="36"/>
        </w:rPr>
        <w:t>ë</w:t>
      </w:r>
      <w:r>
        <w:rPr>
          <w:sz w:val="36"/>
        </w:rPr>
        <w:t>rkesave t</w:t>
      </w:r>
      <w:r w:rsidR="00785459">
        <w:rPr>
          <w:sz w:val="36"/>
        </w:rPr>
        <w:t>ë</w:t>
      </w:r>
      <w:r>
        <w:rPr>
          <w:sz w:val="36"/>
        </w:rPr>
        <w:t xml:space="preserve"> softuerit</w:t>
      </w:r>
    </w:p>
    <w:p w14:paraId="5C08BA90" w14:textId="0692F0F1" w:rsidR="00BA25F4" w:rsidRDefault="00456BB2" w:rsidP="003F7F18">
      <w:pPr>
        <w:pStyle w:val="Version"/>
        <w:spacing w:line="360" w:lineRule="auto"/>
      </w:pPr>
      <w:r>
        <w:t>2.0</w:t>
      </w:r>
    </w:p>
    <w:p w14:paraId="6A05A809" w14:textId="77777777" w:rsidR="00BA25F4" w:rsidRDefault="00BA25F4" w:rsidP="003F7F18">
      <w:pPr>
        <w:widowControl w:val="0"/>
        <w:spacing w:before="120" w:after="120" w:line="360" w:lineRule="auto"/>
        <w:rPr>
          <w:sz w:val="36"/>
        </w:rPr>
      </w:pPr>
    </w:p>
    <w:p w14:paraId="5F9B76D8" w14:textId="2F579FAC" w:rsidR="15E31104" w:rsidRDefault="4B7F3732" w:rsidP="003F7F18">
      <w:pPr>
        <w:pStyle w:val="Projekt"/>
        <w:spacing w:line="360" w:lineRule="auto"/>
      </w:pPr>
      <w:r>
        <w:t>Digital Football Ticket System (DFTS)</w:t>
      </w:r>
    </w:p>
    <w:p w14:paraId="5A39BBE3" w14:textId="77777777" w:rsidR="00BA25F4" w:rsidRDefault="00BA25F4" w:rsidP="003F7F18">
      <w:pPr>
        <w:widowControl w:val="0"/>
        <w:spacing w:before="120" w:after="120" w:line="360" w:lineRule="auto"/>
        <w:rPr>
          <w:sz w:val="28"/>
          <w:u w:val="single"/>
        </w:rPr>
      </w:pPr>
    </w:p>
    <w:p w14:paraId="41C8F396" w14:textId="77777777" w:rsidR="00BA25F4" w:rsidRDefault="00BA25F4" w:rsidP="003F7F18">
      <w:pPr>
        <w:widowControl w:val="0"/>
        <w:spacing w:before="120" w:after="120" w:line="360" w:lineRule="auto"/>
        <w:rPr>
          <w:sz w:val="28"/>
          <w:u w:val="single"/>
        </w:rPr>
      </w:pPr>
    </w:p>
    <w:p w14:paraId="476F670A" w14:textId="3AF8A695" w:rsidR="00BA25F4" w:rsidRDefault="3CB18623" w:rsidP="003F7F18">
      <w:pPr>
        <w:widowControl w:val="0"/>
        <w:spacing w:before="120" w:after="120" w:line="360" w:lineRule="auto"/>
        <w:rPr>
          <w:b/>
          <w:bCs/>
          <w:sz w:val="28"/>
          <w:szCs w:val="28"/>
        </w:rPr>
      </w:pPr>
      <w:r w:rsidRPr="3CB18623">
        <w:rPr>
          <w:sz w:val="28"/>
          <w:szCs w:val="28"/>
          <w:u w:val="single"/>
        </w:rPr>
        <w:t>Lista e shpërndarjes:</w:t>
      </w:r>
    </w:p>
    <w:p w14:paraId="72A3D3EC" w14:textId="77777777" w:rsidR="00BA25F4" w:rsidRDefault="00BA25F4" w:rsidP="003F7F18">
      <w:pPr>
        <w:spacing w:line="360" w:lineRule="auto"/>
      </w:pPr>
    </w:p>
    <w:p w14:paraId="72722D3B" w14:textId="04331377" w:rsidR="00BA25F4" w:rsidRDefault="00BA25F4" w:rsidP="003F7F18">
      <w:pPr>
        <w:tabs>
          <w:tab w:val="left" w:pos="2835"/>
          <w:tab w:val="left" w:pos="4820"/>
        </w:tabs>
        <w:spacing w:before="60" w:after="60" w:line="360" w:lineRule="auto"/>
        <w:rPr>
          <w:b/>
          <w:bCs/>
        </w:rPr>
      </w:pPr>
      <w:r w:rsidRPr="15E31104">
        <w:rPr>
          <w:b/>
          <w:bCs/>
        </w:rPr>
        <w:t xml:space="preserve">Emri                   </w:t>
      </w:r>
      <w:r>
        <w:rPr>
          <w:b/>
        </w:rPr>
        <w:tab/>
      </w:r>
      <w:r w:rsidRPr="15E31104">
        <w:rPr>
          <w:b/>
          <w:bCs/>
        </w:rPr>
        <w:t xml:space="preserve">Departmenti           </w:t>
      </w:r>
      <w:r>
        <w:rPr>
          <w:b/>
        </w:rPr>
        <w:tab/>
      </w:r>
      <w:r w:rsidRPr="15E31104">
        <w:rPr>
          <w:b/>
          <w:bCs/>
        </w:rPr>
        <w:t>Lokacioni</w:t>
      </w:r>
    </w:p>
    <w:p w14:paraId="74F7D9BF" w14:textId="20BF12A4" w:rsidR="15E31104" w:rsidRDefault="3CB18623" w:rsidP="003F7F18">
      <w:pPr>
        <w:spacing w:line="360" w:lineRule="auto"/>
      </w:pPr>
      <w:r w:rsidRPr="3CB18623">
        <w:rPr>
          <w:rFonts w:eastAsia="Arial" w:cs="Arial"/>
        </w:rPr>
        <w:t xml:space="preserve">Blerim Rexha    </w:t>
      </w:r>
      <w:r w:rsidR="00456BB2">
        <w:rPr>
          <w:rFonts w:eastAsia="Arial" w:cs="Arial"/>
        </w:rPr>
        <w:tab/>
      </w:r>
      <w:r w:rsidR="00456BB2">
        <w:rPr>
          <w:rFonts w:eastAsia="Arial" w:cs="Arial"/>
        </w:rPr>
        <w:tab/>
      </w:r>
      <w:r w:rsidRPr="3CB18623">
        <w:rPr>
          <w:rFonts w:eastAsia="Arial" w:cs="Arial"/>
        </w:rPr>
        <w:t>Kompjuterikë           FIEK</w:t>
      </w:r>
    </w:p>
    <w:p w14:paraId="07D9D378" w14:textId="0E795D54" w:rsidR="15E31104" w:rsidRDefault="3CB18623" w:rsidP="003F7F18">
      <w:pPr>
        <w:spacing w:line="360" w:lineRule="auto"/>
      </w:pPr>
      <w:r w:rsidRPr="3CB18623">
        <w:rPr>
          <w:rFonts w:eastAsia="Arial" w:cs="Arial"/>
        </w:rPr>
        <w:t xml:space="preserve">Edon Gashi      </w:t>
      </w:r>
      <w:r w:rsidR="00456BB2">
        <w:rPr>
          <w:rFonts w:eastAsia="Arial" w:cs="Arial"/>
        </w:rPr>
        <w:tab/>
      </w:r>
      <w:r w:rsidR="00456BB2">
        <w:rPr>
          <w:rFonts w:eastAsia="Arial" w:cs="Arial"/>
        </w:rPr>
        <w:tab/>
      </w:r>
      <w:r w:rsidRPr="3CB18623">
        <w:rPr>
          <w:rFonts w:eastAsia="Arial" w:cs="Arial"/>
        </w:rPr>
        <w:t>Kompjuterikë           FIEK</w:t>
      </w:r>
    </w:p>
    <w:p w14:paraId="2996495F" w14:textId="1151AD87" w:rsidR="15E31104" w:rsidRDefault="3CB18623" w:rsidP="003F7F18">
      <w:pPr>
        <w:spacing w:after="60" w:line="360" w:lineRule="auto"/>
        <w:rPr>
          <w:rFonts w:eastAsia="Arial" w:cs="Arial"/>
        </w:rPr>
      </w:pPr>
      <w:r w:rsidRPr="3CB18623">
        <w:rPr>
          <w:rFonts w:eastAsia="Arial" w:cs="Arial"/>
        </w:rPr>
        <w:t xml:space="preserve">Ylli Sadikaj        </w:t>
      </w:r>
      <w:r w:rsidR="00456BB2">
        <w:rPr>
          <w:rFonts w:eastAsia="Arial" w:cs="Arial"/>
        </w:rPr>
        <w:tab/>
      </w:r>
      <w:r w:rsidR="00456BB2">
        <w:rPr>
          <w:rFonts w:eastAsia="Arial" w:cs="Arial"/>
        </w:rPr>
        <w:tab/>
      </w:r>
      <w:r w:rsidR="006649EA">
        <w:rPr>
          <w:rFonts w:eastAsia="Arial" w:cs="Arial"/>
        </w:rPr>
        <w:t>K</w:t>
      </w:r>
      <w:r w:rsidRPr="3CB18623">
        <w:rPr>
          <w:rFonts w:eastAsia="Arial" w:cs="Arial"/>
        </w:rPr>
        <w:t>ompjuterikë           FIEK</w:t>
      </w:r>
    </w:p>
    <w:p w14:paraId="0D0B940D" w14:textId="77777777" w:rsidR="00BA25F4" w:rsidRDefault="00BA25F4" w:rsidP="003F7F18">
      <w:pPr>
        <w:spacing w:line="360" w:lineRule="auto"/>
      </w:pPr>
    </w:p>
    <w:p w14:paraId="0E27B00A" w14:textId="77777777" w:rsidR="00BA25F4" w:rsidRDefault="00BA25F4" w:rsidP="003F7F18">
      <w:pPr>
        <w:spacing w:line="360" w:lineRule="auto"/>
        <w:sectPr w:rsidR="00BA25F4">
          <w:footerReference w:type="even" r:id="rId9"/>
          <w:footerReference w:type="default" r:id="rId10"/>
          <w:pgSz w:w="11907" w:h="16840" w:code="9"/>
          <w:pgMar w:top="1418" w:right="1134" w:bottom="1134" w:left="1134" w:header="720" w:footer="720" w:gutter="0"/>
          <w:cols w:space="720"/>
        </w:sectPr>
      </w:pPr>
    </w:p>
    <w:p w14:paraId="60061E4C" w14:textId="0736BC70" w:rsidR="00BA25F4" w:rsidRDefault="15E31104" w:rsidP="00456BB2">
      <w:pPr>
        <w:pStyle w:val="berschrift"/>
        <w:spacing w:line="360" w:lineRule="auto"/>
      </w:pPr>
      <w:r>
        <w:lastRenderedPageBreak/>
        <w:t>Menaxhimi i dokumentit</w:t>
      </w:r>
    </w:p>
    <w:p w14:paraId="2E7C8278" w14:textId="24350501" w:rsidR="00BA25F4" w:rsidRDefault="15E31104" w:rsidP="003F7F18">
      <w:pPr>
        <w:spacing w:before="60" w:after="60" w:line="360" w:lineRule="auto"/>
        <w:jc w:val="both"/>
        <w:rPr>
          <w:b/>
          <w:bCs/>
        </w:rPr>
      </w:pPr>
      <w:r w:rsidRPr="15E31104">
        <w:rPr>
          <w:b/>
          <w:bCs/>
        </w:rPr>
        <w:t>Historia e ndryshimeve</w:t>
      </w:r>
    </w:p>
    <w:p w14:paraId="44EAFD9C" w14:textId="77777777" w:rsidR="00BA25F4" w:rsidRDefault="00BA25F4" w:rsidP="003F7F18">
      <w:pPr>
        <w:spacing w:before="60" w:after="60" w:line="360" w:lineRule="auto"/>
      </w:pPr>
    </w:p>
    <w:tbl>
      <w:tblPr>
        <w:tblW w:w="97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885"/>
        <w:gridCol w:w="990"/>
        <w:gridCol w:w="1170"/>
        <w:gridCol w:w="2700"/>
        <w:gridCol w:w="3960"/>
      </w:tblGrid>
      <w:tr w:rsidR="00BA25F4" w14:paraId="45201944" w14:textId="77777777" w:rsidTr="00FD4AE2">
        <w:tc>
          <w:tcPr>
            <w:tcW w:w="885" w:type="dxa"/>
          </w:tcPr>
          <w:p w14:paraId="6B814A1E" w14:textId="4BB5C5A3" w:rsidR="00BA25F4" w:rsidRDefault="15E31104" w:rsidP="003F7F18">
            <w:pPr>
              <w:spacing w:before="60" w:after="60" w:line="360" w:lineRule="auto"/>
              <w:rPr>
                <w:b/>
                <w:bCs/>
                <w:sz w:val="18"/>
                <w:szCs w:val="18"/>
              </w:rPr>
            </w:pPr>
            <w:r w:rsidRPr="15E31104">
              <w:rPr>
                <w:b/>
                <w:bCs/>
                <w:sz w:val="18"/>
                <w:szCs w:val="18"/>
              </w:rPr>
              <w:t>Verzioni</w:t>
            </w:r>
          </w:p>
        </w:tc>
        <w:tc>
          <w:tcPr>
            <w:tcW w:w="990" w:type="dxa"/>
          </w:tcPr>
          <w:p w14:paraId="1B9FBFDD" w14:textId="38F336F7" w:rsidR="00BA25F4" w:rsidRDefault="15E31104" w:rsidP="003F7F18">
            <w:pPr>
              <w:spacing w:before="60" w:after="60" w:line="360" w:lineRule="auto"/>
              <w:rPr>
                <w:b/>
                <w:bCs/>
                <w:sz w:val="18"/>
                <w:szCs w:val="18"/>
              </w:rPr>
            </w:pPr>
            <w:r w:rsidRPr="15E31104">
              <w:rPr>
                <w:b/>
                <w:bCs/>
                <w:sz w:val="18"/>
                <w:szCs w:val="18"/>
              </w:rPr>
              <w:t>Statusi</w:t>
            </w:r>
          </w:p>
        </w:tc>
        <w:tc>
          <w:tcPr>
            <w:tcW w:w="1170" w:type="dxa"/>
          </w:tcPr>
          <w:p w14:paraId="491072FA" w14:textId="23482CBA" w:rsidR="00BA25F4" w:rsidRDefault="15E31104" w:rsidP="003F7F18">
            <w:pPr>
              <w:spacing w:before="60" w:after="60" w:line="360" w:lineRule="auto"/>
              <w:rPr>
                <w:b/>
                <w:bCs/>
                <w:sz w:val="18"/>
                <w:szCs w:val="18"/>
              </w:rPr>
            </w:pPr>
            <w:r w:rsidRPr="15E31104">
              <w:rPr>
                <w:b/>
                <w:bCs/>
                <w:sz w:val="18"/>
                <w:szCs w:val="18"/>
              </w:rPr>
              <w:t>Data</w:t>
            </w:r>
          </w:p>
        </w:tc>
        <w:tc>
          <w:tcPr>
            <w:tcW w:w="2700" w:type="dxa"/>
          </w:tcPr>
          <w:p w14:paraId="1264542F" w14:textId="4BE8A57B" w:rsidR="00BA25F4" w:rsidRDefault="3CB18623" w:rsidP="003F7F18">
            <w:pPr>
              <w:spacing w:before="60" w:after="60" w:line="360" w:lineRule="auto"/>
              <w:rPr>
                <w:b/>
                <w:bCs/>
                <w:sz w:val="18"/>
                <w:szCs w:val="18"/>
              </w:rPr>
            </w:pPr>
            <w:r w:rsidRPr="3CB18623">
              <w:rPr>
                <w:b/>
                <w:bCs/>
                <w:sz w:val="18"/>
                <w:szCs w:val="18"/>
              </w:rPr>
              <w:t>Personat përgjegjës</w:t>
            </w:r>
          </w:p>
        </w:tc>
        <w:tc>
          <w:tcPr>
            <w:tcW w:w="3960" w:type="dxa"/>
          </w:tcPr>
          <w:p w14:paraId="3FEFCE39" w14:textId="6920A4F6" w:rsidR="00BA25F4" w:rsidRDefault="3CB18623" w:rsidP="003F7F18">
            <w:pPr>
              <w:spacing w:before="60" w:after="60" w:line="360" w:lineRule="auto"/>
              <w:rPr>
                <w:b/>
                <w:bCs/>
                <w:sz w:val="18"/>
                <w:szCs w:val="18"/>
              </w:rPr>
            </w:pPr>
            <w:r w:rsidRPr="3CB18623">
              <w:rPr>
                <w:b/>
                <w:bCs/>
                <w:sz w:val="18"/>
                <w:szCs w:val="18"/>
              </w:rPr>
              <w:t>Arsyet për ndryshim</w:t>
            </w:r>
          </w:p>
        </w:tc>
      </w:tr>
      <w:tr w:rsidR="00BA25F4" w14:paraId="4B94D5A5" w14:textId="77777777" w:rsidTr="00FD4AE2">
        <w:tc>
          <w:tcPr>
            <w:tcW w:w="885" w:type="dxa"/>
          </w:tcPr>
          <w:p w14:paraId="3DEEC669" w14:textId="198FA392" w:rsidR="00BA25F4" w:rsidRDefault="15E31104" w:rsidP="003F7F18">
            <w:pPr>
              <w:spacing w:before="60" w:after="60" w:line="360" w:lineRule="auto"/>
            </w:pPr>
            <w:r>
              <w:t>1.0</w:t>
            </w:r>
          </w:p>
        </w:tc>
        <w:tc>
          <w:tcPr>
            <w:tcW w:w="990" w:type="dxa"/>
          </w:tcPr>
          <w:p w14:paraId="3656B9AB" w14:textId="242EBE91" w:rsidR="00BA25F4" w:rsidRDefault="00B41EC0" w:rsidP="003F7F18">
            <w:pPr>
              <w:spacing w:before="60" w:after="60" w:line="360" w:lineRule="auto"/>
            </w:pPr>
            <w:r>
              <w:t>Krijuar</w:t>
            </w:r>
          </w:p>
        </w:tc>
        <w:tc>
          <w:tcPr>
            <w:tcW w:w="1170" w:type="dxa"/>
          </w:tcPr>
          <w:p w14:paraId="45FB0818" w14:textId="5544DB1E" w:rsidR="00BA25F4" w:rsidRDefault="00880C95" w:rsidP="003F7F18">
            <w:pPr>
              <w:spacing w:before="60" w:after="60" w:line="360" w:lineRule="auto"/>
            </w:pPr>
            <w:r>
              <w:t>7.12.2018</w:t>
            </w:r>
          </w:p>
        </w:tc>
        <w:tc>
          <w:tcPr>
            <w:tcW w:w="2700" w:type="dxa"/>
          </w:tcPr>
          <w:p w14:paraId="049F31CB" w14:textId="54DBAB4D" w:rsidR="00BA25F4" w:rsidRDefault="00880C95" w:rsidP="00880C95">
            <w:pPr>
              <w:pStyle w:val="Default"/>
            </w:pPr>
            <w:r>
              <w:rPr>
                <w:sz w:val="22"/>
                <w:szCs w:val="22"/>
              </w:rPr>
              <w:t xml:space="preserve">Natyra Ferati, Rijad Gërguri, Festim Prebreza </w:t>
            </w:r>
          </w:p>
        </w:tc>
        <w:tc>
          <w:tcPr>
            <w:tcW w:w="3960" w:type="dxa"/>
          </w:tcPr>
          <w:p w14:paraId="53128261" w14:textId="60AA4DD6" w:rsidR="00BA25F4" w:rsidRDefault="000F2D94" w:rsidP="003F7F18">
            <w:pPr>
              <w:spacing w:before="60" w:after="60" w:line="360" w:lineRule="auto"/>
            </w:pPr>
            <w:r>
              <w:t>U krijua</w:t>
            </w:r>
          </w:p>
        </w:tc>
      </w:tr>
      <w:tr w:rsidR="00BA25F4" w14:paraId="62486C05" w14:textId="77777777" w:rsidTr="00FD4AE2">
        <w:tc>
          <w:tcPr>
            <w:tcW w:w="885" w:type="dxa"/>
          </w:tcPr>
          <w:p w14:paraId="4101652C" w14:textId="5942E513" w:rsidR="00BA25F4" w:rsidRDefault="15E31104" w:rsidP="003F7F18">
            <w:pPr>
              <w:spacing w:before="60" w:after="60" w:line="360" w:lineRule="auto"/>
            </w:pPr>
            <w:r>
              <w:t>1.1</w:t>
            </w:r>
          </w:p>
        </w:tc>
        <w:tc>
          <w:tcPr>
            <w:tcW w:w="990" w:type="dxa"/>
          </w:tcPr>
          <w:p w14:paraId="4B99056E" w14:textId="024A5ACD" w:rsidR="00BA25F4" w:rsidRDefault="00880C95" w:rsidP="003F7F18">
            <w:pPr>
              <w:spacing w:before="60" w:after="60" w:line="360" w:lineRule="auto"/>
            </w:pPr>
            <w:r>
              <w:t>Plan projekt</w:t>
            </w:r>
          </w:p>
        </w:tc>
        <w:tc>
          <w:tcPr>
            <w:tcW w:w="1170" w:type="dxa"/>
          </w:tcPr>
          <w:p w14:paraId="1299C43A" w14:textId="767EA0FD" w:rsidR="00BA25F4" w:rsidRDefault="00880C95" w:rsidP="003F7F18">
            <w:pPr>
              <w:spacing w:before="60" w:after="60" w:line="360" w:lineRule="auto"/>
            </w:pPr>
            <w:r>
              <w:t>7.12.2018</w:t>
            </w:r>
          </w:p>
        </w:tc>
        <w:tc>
          <w:tcPr>
            <w:tcW w:w="2700" w:type="dxa"/>
          </w:tcPr>
          <w:p w14:paraId="4DDBEF00" w14:textId="7B74F3C1" w:rsidR="00BA25F4" w:rsidRDefault="000F2D94" w:rsidP="003F7F18">
            <w:pPr>
              <w:spacing w:before="60" w:after="60" w:line="360" w:lineRule="auto"/>
            </w:pPr>
            <w:r>
              <w:rPr>
                <w:szCs w:val="22"/>
              </w:rPr>
              <w:t>Natyra Ferati, Rijad Gërguri, Festim Prebreza</w:t>
            </w:r>
          </w:p>
        </w:tc>
        <w:tc>
          <w:tcPr>
            <w:tcW w:w="3960" w:type="dxa"/>
          </w:tcPr>
          <w:p w14:paraId="3461D779" w14:textId="3ACE8621" w:rsidR="00BA25F4" w:rsidRDefault="00E6427A" w:rsidP="003F7F18">
            <w:pPr>
              <w:spacing w:before="60" w:after="60" w:line="360" w:lineRule="auto"/>
            </w:pPr>
            <w:r>
              <w:t>Gjetja e k</w:t>
            </w:r>
            <w:r w:rsidR="008A2EEF">
              <w:t>ë</w:t>
            </w:r>
            <w:r w:rsidR="0098365C">
              <w:t>rkesa</w:t>
            </w:r>
            <w:r>
              <w:t>ve</w:t>
            </w:r>
            <w:r w:rsidR="0098365C">
              <w:t xml:space="preserve"> funksionale dhe jofunksionale</w:t>
            </w:r>
          </w:p>
        </w:tc>
      </w:tr>
      <w:tr w:rsidR="00BA25F4" w14:paraId="3CF2D8B6" w14:textId="77777777" w:rsidTr="00FD4AE2">
        <w:tc>
          <w:tcPr>
            <w:tcW w:w="885" w:type="dxa"/>
          </w:tcPr>
          <w:p w14:paraId="0FB78278" w14:textId="1F446117" w:rsidR="00BA25F4" w:rsidRDefault="15E31104" w:rsidP="003F7F18">
            <w:pPr>
              <w:spacing w:before="60" w:after="60" w:line="360" w:lineRule="auto"/>
            </w:pPr>
            <w:r>
              <w:t>1.2</w:t>
            </w:r>
          </w:p>
        </w:tc>
        <w:tc>
          <w:tcPr>
            <w:tcW w:w="990" w:type="dxa"/>
          </w:tcPr>
          <w:p w14:paraId="1FC39945" w14:textId="3959E3E3" w:rsidR="00BA25F4" w:rsidRDefault="00880C95" w:rsidP="003F7F18">
            <w:pPr>
              <w:spacing w:before="60" w:after="60" w:line="360" w:lineRule="auto"/>
            </w:pPr>
            <w:r>
              <w:t>Plan projekt</w:t>
            </w:r>
          </w:p>
        </w:tc>
        <w:tc>
          <w:tcPr>
            <w:tcW w:w="1170" w:type="dxa"/>
          </w:tcPr>
          <w:p w14:paraId="0562CB0E" w14:textId="07C9B707" w:rsidR="00BA25F4" w:rsidRDefault="00880C95" w:rsidP="003F7F18">
            <w:pPr>
              <w:spacing w:before="60" w:after="60" w:line="360" w:lineRule="auto"/>
            </w:pPr>
            <w:r>
              <w:t>8.12.2018</w:t>
            </w:r>
          </w:p>
        </w:tc>
        <w:tc>
          <w:tcPr>
            <w:tcW w:w="2700" w:type="dxa"/>
          </w:tcPr>
          <w:p w14:paraId="34CE0A41" w14:textId="6F552ED8" w:rsidR="00BA25F4" w:rsidRDefault="000F2D94" w:rsidP="003F7F18">
            <w:pPr>
              <w:spacing w:before="60" w:after="60" w:line="360" w:lineRule="auto"/>
            </w:pPr>
            <w:r>
              <w:rPr>
                <w:szCs w:val="22"/>
              </w:rPr>
              <w:t>Natyra Ferati, Rijad Gërguri, Festim Prebreza</w:t>
            </w:r>
          </w:p>
        </w:tc>
        <w:tc>
          <w:tcPr>
            <w:tcW w:w="3960" w:type="dxa"/>
          </w:tcPr>
          <w:p w14:paraId="62EBF3C5" w14:textId="79F48D4B" w:rsidR="00BA25F4" w:rsidRDefault="00E6427A" w:rsidP="003F7F18">
            <w:pPr>
              <w:spacing w:before="60" w:after="60" w:line="360" w:lineRule="auto"/>
            </w:pPr>
            <w:r>
              <w:t>Plot</w:t>
            </w:r>
            <w:r w:rsidR="008A2EEF">
              <w:t>ë</w:t>
            </w:r>
            <w:r>
              <w:t>simi i pik</w:t>
            </w:r>
            <w:r w:rsidR="008A2EEF">
              <w:t>ë</w:t>
            </w:r>
            <w:r>
              <w:t>s 1 (Hyrje)</w:t>
            </w:r>
            <w:r w:rsidR="00931447">
              <w:t xml:space="preserve"> dhe pik</w:t>
            </w:r>
            <w:r w:rsidR="008A2EEF">
              <w:t>ë</w:t>
            </w:r>
            <w:r w:rsidR="00931447">
              <w:t>s 2 (P</w:t>
            </w:r>
            <w:r w:rsidR="008A2EEF">
              <w:t>ë</w:t>
            </w:r>
            <w:r w:rsidR="00931447">
              <w:t>rshkrimi i p</w:t>
            </w:r>
            <w:r w:rsidR="008A2EEF">
              <w:t>ë</w:t>
            </w:r>
            <w:r w:rsidR="00931447">
              <w:t>rgjithsh</w:t>
            </w:r>
            <w:r w:rsidR="008A2EEF">
              <w:t>ë</w:t>
            </w:r>
            <w:r w:rsidR="00931447">
              <w:t>m i sistemit)</w:t>
            </w:r>
          </w:p>
        </w:tc>
      </w:tr>
      <w:tr w:rsidR="00880C95" w14:paraId="0D269D29" w14:textId="77777777" w:rsidTr="00FD4AE2">
        <w:tc>
          <w:tcPr>
            <w:tcW w:w="885" w:type="dxa"/>
          </w:tcPr>
          <w:p w14:paraId="62614D33" w14:textId="48785A9A" w:rsidR="00880C95" w:rsidRDefault="00880C95" w:rsidP="003F7F18">
            <w:pPr>
              <w:spacing w:before="60" w:after="60" w:line="360" w:lineRule="auto"/>
            </w:pPr>
            <w:r>
              <w:t>1.3</w:t>
            </w:r>
          </w:p>
        </w:tc>
        <w:tc>
          <w:tcPr>
            <w:tcW w:w="990" w:type="dxa"/>
          </w:tcPr>
          <w:p w14:paraId="49DB82AE" w14:textId="61B36CAD" w:rsidR="00880C95" w:rsidRDefault="00880C95" w:rsidP="003F7F18">
            <w:pPr>
              <w:spacing w:before="60" w:after="60" w:line="360" w:lineRule="auto"/>
            </w:pPr>
            <w:r>
              <w:t>Plan projekt</w:t>
            </w:r>
          </w:p>
        </w:tc>
        <w:tc>
          <w:tcPr>
            <w:tcW w:w="1170" w:type="dxa"/>
          </w:tcPr>
          <w:p w14:paraId="05312F4C" w14:textId="0154F824" w:rsidR="00880C95" w:rsidRDefault="00880C95" w:rsidP="003F7F18">
            <w:pPr>
              <w:spacing w:before="60" w:after="60" w:line="360" w:lineRule="auto"/>
            </w:pPr>
            <w:r>
              <w:t>8.12.2018</w:t>
            </w:r>
          </w:p>
        </w:tc>
        <w:tc>
          <w:tcPr>
            <w:tcW w:w="2700" w:type="dxa"/>
          </w:tcPr>
          <w:p w14:paraId="4AF0212B" w14:textId="62F36A64" w:rsidR="00880C95" w:rsidRDefault="000F2D94" w:rsidP="003F7F18">
            <w:pPr>
              <w:spacing w:before="60" w:after="60" w:line="360" w:lineRule="auto"/>
            </w:pPr>
            <w:r>
              <w:rPr>
                <w:szCs w:val="22"/>
              </w:rPr>
              <w:t>Natyra Ferati, Rijad Gërguri, Festim Prebreza</w:t>
            </w:r>
          </w:p>
        </w:tc>
        <w:tc>
          <w:tcPr>
            <w:tcW w:w="3960" w:type="dxa"/>
          </w:tcPr>
          <w:p w14:paraId="79354F0D" w14:textId="68C6660F" w:rsidR="00880C95" w:rsidRDefault="00EC4E53" w:rsidP="003F7F18">
            <w:pPr>
              <w:spacing w:before="60" w:after="60" w:line="360" w:lineRule="auto"/>
            </w:pPr>
            <w:r>
              <w:t>P</w:t>
            </w:r>
            <w:r w:rsidR="008A2EEF">
              <w:t>ë</w:t>
            </w:r>
            <w:r>
              <w:t>rmir</w:t>
            </w:r>
            <w:r w:rsidR="008A2EEF">
              <w:t>ë</w:t>
            </w:r>
            <w:r>
              <w:t>simi i pik</w:t>
            </w:r>
            <w:r w:rsidR="008A2EEF">
              <w:t>ë</w:t>
            </w:r>
            <w:r>
              <w:t>s 2</w:t>
            </w:r>
            <w:r w:rsidR="00A8467C">
              <w:t>,</w:t>
            </w:r>
            <w:r w:rsidR="00CF4BB4">
              <w:t xml:space="preserve"> </w:t>
            </w:r>
            <w:r>
              <w:t>plot</w:t>
            </w:r>
            <w:r w:rsidR="008A2EEF">
              <w:t>ë</w:t>
            </w:r>
            <w:r>
              <w:t>simi i pik</w:t>
            </w:r>
            <w:r w:rsidR="008A2EEF">
              <w:t>ë</w:t>
            </w:r>
            <w:r>
              <w:t>s 3</w:t>
            </w:r>
            <w:r w:rsidR="00A8467C">
              <w:t xml:space="preserve"> (P</w:t>
            </w:r>
            <w:r w:rsidR="008A2EEF">
              <w:t>ë</w:t>
            </w:r>
            <w:r w:rsidR="00A8467C">
              <w:t>rshkrimi i detajuar i sistemit) dhe pik</w:t>
            </w:r>
            <w:r w:rsidR="008A2EEF">
              <w:t>ë</w:t>
            </w:r>
            <w:r w:rsidR="00A8467C">
              <w:t>s 4 (Specifikimet p</w:t>
            </w:r>
            <w:r w:rsidR="008A2EEF">
              <w:t>ë</w:t>
            </w:r>
            <w:r w:rsidR="00A8467C">
              <w:t>r mena</w:t>
            </w:r>
            <w:r w:rsidR="009B7D4D">
              <w:t>xh</w:t>
            </w:r>
            <w:r w:rsidR="00A8467C">
              <w:t>imin e projektit)</w:t>
            </w:r>
          </w:p>
        </w:tc>
      </w:tr>
      <w:tr w:rsidR="00880C95" w14:paraId="0842572A" w14:textId="77777777" w:rsidTr="00FD4AE2">
        <w:tc>
          <w:tcPr>
            <w:tcW w:w="885" w:type="dxa"/>
          </w:tcPr>
          <w:p w14:paraId="562308C1" w14:textId="14C41F18" w:rsidR="00880C95" w:rsidRDefault="00880C95" w:rsidP="003F7F18">
            <w:pPr>
              <w:spacing w:before="60" w:after="60" w:line="360" w:lineRule="auto"/>
            </w:pPr>
            <w:r>
              <w:t>1.4</w:t>
            </w:r>
          </w:p>
        </w:tc>
        <w:tc>
          <w:tcPr>
            <w:tcW w:w="990" w:type="dxa"/>
          </w:tcPr>
          <w:p w14:paraId="1913BC31" w14:textId="4825D4A9" w:rsidR="00880C95" w:rsidRDefault="00880C95" w:rsidP="003F7F18">
            <w:pPr>
              <w:spacing w:before="60" w:after="60" w:line="360" w:lineRule="auto"/>
            </w:pPr>
            <w:r>
              <w:t>Plan projekt</w:t>
            </w:r>
          </w:p>
        </w:tc>
        <w:tc>
          <w:tcPr>
            <w:tcW w:w="1170" w:type="dxa"/>
          </w:tcPr>
          <w:p w14:paraId="252762BE" w14:textId="21C567DC" w:rsidR="00880C95" w:rsidRDefault="00880C95" w:rsidP="003F7F18">
            <w:pPr>
              <w:spacing w:before="60" w:after="60" w:line="360" w:lineRule="auto"/>
            </w:pPr>
            <w:r>
              <w:t>9.12.2018</w:t>
            </w:r>
          </w:p>
        </w:tc>
        <w:tc>
          <w:tcPr>
            <w:tcW w:w="2700" w:type="dxa"/>
          </w:tcPr>
          <w:p w14:paraId="7303DCAD" w14:textId="6CF0A533" w:rsidR="00880C95" w:rsidRDefault="000F2D94" w:rsidP="003F7F18">
            <w:pPr>
              <w:spacing w:before="60" w:after="60" w:line="360" w:lineRule="auto"/>
            </w:pPr>
            <w:r>
              <w:rPr>
                <w:szCs w:val="22"/>
              </w:rPr>
              <w:t>Natyra Ferati, Rijad Gërguri, Festim Prebreza</w:t>
            </w:r>
          </w:p>
        </w:tc>
        <w:tc>
          <w:tcPr>
            <w:tcW w:w="3960" w:type="dxa"/>
          </w:tcPr>
          <w:p w14:paraId="7635C7E3" w14:textId="2C097707" w:rsidR="00880C95" w:rsidRDefault="00A8467C" w:rsidP="003F7F18">
            <w:pPr>
              <w:spacing w:before="60" w:after="60" w:line="360" w:lineRule="auto"/>
            </w:pPr>
            <w:r>
              <w:t>P</w:t>
            </w:r>
            <w:r w:rsidR="008A2EEF">
              <w:t>ë</w:t>
            </w:r>
            <w:r>
              <w:t>rmir</w:t>
            </w:r>
            <w:r w:rsidR="008A2EEF">
              <w:t>ë</w:t>
            </w:r>
            <w:r>
              <w:t>simi i pik</w:t>
            </w:r>
            <w:r w:rsidR="008A2EEF">
              <w:t>ë</w:t>
            </w:r>
            <w:r>
              <w:t xml:space="preserve">s </w:t>
            </w:r>
            <w:r w:rsidR="002E2339">
              <w:t>1, pik</w:t>
            </w:r>
            <w:r w:rsidR="008A2EEF">
              <w:t>ë</w:t>
            </w:r>
            <w:r w:rsidR="002E2339">
              <w:t>s 2, pik</w:t>
            </w:r>
            <w:r w:rsidR="008A2EEF">
              <w:t>ë</w:t>
            </w:r>
            <w:r w:rsidR="002E2339">
              <w:t>s 3 dhe pik</w:t>
            </w:r>
            <w:r w:rsidR="008A2EEF">
              <w:t>ë</w:t>
            </w:r>
            <w:r w:rsidR="002E2339">
              <w:t>s 4</w:t>
            </w:r>
          </w:p>
        </w:tc>
      </w:tr>
      <w:tr w:rsidR="00880C95" w14:paraId="0AD217B2" w14:textId="77777777" w:rsidTr="00FD4AE2">
        <w:tc>
          <w:tcPr>
            <w:tcW w:w="885" w:type="dxa"/>
          </w:tcPr>
          <w:p w14:paraId="1B5B109B" w14:textId="3C8ED8EF" w:rsidR="00880C95" w:rsidRDefault="00880C95" w:rsidP="003F7F18">
            <w:pPr>
              <w:spacing w:before="60" w:after="60" w:line="360" w:lineRule="auto"/>
            </w:pPr>
            <w:r>
              <w:t>1.5</w:t>
            </w:r>
          </w:p>
        </w:tc>
        <w:tc>
          <w:tcPr>
            <w:tcW w:w="990" w:type="dxa"/>
          </w:tcPr>
          <w:p w14:paraId="0F98C176" w14:textId="508811C8" w:rsidR="00880C95" w:rsidRDefault="00880C95" w:rsidP="003F7F18">
            <w:pPr>
              <w:spacing w:before="60" w:after="60" w:line="360" w:lineRule="auto"/>
            </w:pPr>
            <w:r>
              <w:t>Plan projekt</w:t>
            </w:r>
          </w:p>
        </w:tc>
        <w:tc>
          <w:tcPr>
            <w:tcW w:w="1170" w:type="dxa"/>
          </w:tcPr>
          <w:p w14:paraId="7242735A" w14:textId="15832270" w:rsidR="00880C95" w:rsidRDefault="00880C95" w:rsidP="003F7F18">
            <w:pPr>
              <w:spacing w:before="60" w:after="60" w:line="360" w:lineRule="auto"/>
            </w:pPr>
            <w:r>
              <w:t>9.12.2018</w:t>
            </w:r>
          </w:p>
        </w:tc>
        <w:tc>
          <w:tcPr>
            <w:tcW w:w="2700" w:type="dxa"/>
          </w:tcPr>
          <w:p w14:paraId="7A503954" w14:textId="46AFC8BE" w:rsidR="00880C95" w:rsidRDefault="000F2D94" w:rsidP="003F7F18">
            <w:pPr>
              <w:spacing w:before="60" w:after="60" w:line="360" w:lineRule="auto"/>
            </w:pPr>
            <w:r>
              <w:rPr>
                <w:szCs w:val="22"/>
              </w:rPr>
              <w:t>Natyra Ferati, Rijad Gërguri, Festim Prebreza</w:t>
            </w:r>
          </w:p>
        </w:tc>
        <w:tc>
          <w:tcPr>
            <w:tcW w:w="3960" w:type="dxa"/>
          </w:tcPr>
          <w:p w14:paraId="72B4529C" w14:textId="19717359" w:rsidR="00880C95" w:rsidRDefault="002E2339" w:rsidP="003F7F18">
            <w:pPr>
              <w:spacing w:before="60" w:after="60" w:line="360" w:lineRule="auto"/>
            </w:pPr>
            <w:r>
              <w:t>P</w:t>
            </w:r>
            <w:r w:rsidR="008A2EEF">
              <w:t>ë</w:t>
            </w:r>
            <w:r>
              <w:t>rmir</w:t>
            </w:r>
            <w:r w:rsidR="008A2EEF">
              <w:t>ë</w:t>
            </w:r>
            <w:r>
              <w:t>simi i pik</w:t>
            </w:r>
            <w:r w:rsidR="008A2EEF">
              <w:t>ë</w:t>
            </w:r>
            <w:r>
              <w:t>s 3, pik</w:t>
            </w:r>
            <w:r w:rsidR="008A2EEF">
              <w:t>ë</w:t>
            </w:r>
            <w:r>
              <w:t>s 4 dhe pik</w:t>
            </w:r>
            <w:r w:rsidR="008A2EEF">
              <w:t>ë</w:t>
            </w:r>
            <w:r>
              <w:t>s 5</w:t>
            </w:r>
          </w:p>
        </w:tc>
      </w:tr>
      <w:tr w:rsidR="00880C95" w14:paraId="4D5AB059" w14:textId="77777777" w:rsidTr="00FD4AE2">
        <w:tc>
          <w:tcPr>
            <w:tcW w:w="885" w:type="dxa"/>
          </w:tcPr>
          <w:p w14:paraId="69B99E93" w14:textId="653DE7CA" w:rsidR="00880C95" w:rsidRDefault="00880C95" w:rsidP="003F7F18">
            <w:pPr>
              <w:spacing w:before="60" w:after="60" w:line="360" w:lineRule="auto"/>
            </w:pPr>
            <w:r>
              <w:t>2.0</w:t>
            </w:r>
          </w:p>
        </w:tc>
        <w:tc>
          <w:tcPr>
            <w:tcW w:w="990" w:type="dxa"/>
          </w:tcPr>
          <w:p w14:paraId="11055987" w14:textId="5EAB073B" w:rsidR="00880C95" w:rsidRDefault="00DC59E2" w:rsidP="003F7F18">
            <w:pPr>
              <w:spacing w:before="60" w:after="60" w:line="360" w:lineRule="auto"/>
            </w:pPr>
            <w:r>
              <w:t>Verzioni final</w:t>
            </w:r>
          </w:p>
        </w:tc>
        <w:tc>
          <w:tcPr>
            <w:tcW w:w="1170" w:type="dxa"/>
          </w:tcPr>
          <w:p w14:paraId="154847A5" w14:textId="4A5C5F6C" w:rsidR="00880C95" w:rsidRDefault="00880C95" w:rsidP="003F7F18">
            <w:pPr>
              <w:spacing w:before="60" w:after="60" w:line="360" w:lineRule="auto"/>
            </w:pPr>
            <w:r>
              <w:t>9.12.2018</w:t>
            </w:r>
          </w:p>
        </w:tc>
        <w:tc>
          <w:tcPr>
            <w:tcW w:w="2700" w:type="dxa"/>
          </w:tcPr>
          <w:p w14:paraId="10F12FE1" w14:textId="7EC78928" w:rsidR="00880C95" w:rsidRDefault="000F2D94" w:rsidP="003F7F18">
            <w:pPr>
              <w:spacing w:before="60" w:after="60" w:line="360" w:lineRule="auto"/>
            </w:pPr>
            <w:r>
              <w:rPr>
                <w:szCs w:val="22"/>
              </w:rPr>
              <w:t>Natyra Ferati, Rijad Gërguri, Festim Prebreza</w:t>
            </w:r>
          </w:p>
        </w:tc>
        <w:tc>
          <w:tcPr>
            <w:tcW w:w="3960" w:type="dxa"/>
          </w:tcPr>
          <w:p w14:paraId="0FC6814A" w14:textId="76A7B6C5" w:rsidR="00880C95" w:rsidRDefault="002E2339" w:rsidP="003F7F18">
            <w:pPr>
              <w:spacing w:before="60" w:after="60" w:line="360" w:lineRule="auto"/>
            </w:pPr>
            <w:r>
              <w:t>Finalizimi i dokumentit me p</w:t>
            </w:r>
            <w:r w:rsidR="008A2EEF">
              <w:t>ë</w:t>
            </w:r>
            <w:r>
              <w:t>rmir</w:t>
            </w:r>
            <w:r w:rsidR="008A2EEF">
              <w:t>ë</w:t>
            </w:r>
            <w:r>
              <w:t>sime n</w:t>
            </w:r>
            <w:r w:rsidR="008A2EEF">
              <w:t>ë</w:t>
            </w:r>
            <w:r>
              <w:t xml:space="preserve"> t</w:t>
            </w:r>
            <w:r w:rsidR="008A2EEF">
              <w:t>ë</w:t>
            </w:r>
            <w:r>
              <w:t xml:space="preserve"> gjitha pikat</w:t>
            </w:r>
          </w:p>
        </w:tc>
      </w:tr>
    </w:tbl>
    <w:p w14:paraId="6D98A12B" w14:textId="47FD923F" w:rsidR="00BA25F4" w:rsidRDefault="00BA25F4" w:rsidP="003F7F18">
      <w:pPr>
        <w:spacing w:before="60" w:after="60" w:line="360" w:lineRule="auto"/>
      </w:pPr>
    </w:p>
    <w:p w14:paraId="266F128E" w14:textId="5EE08A36" w:rsidR="00BA25F4" w:rsidRDefault="3CB18623" w:rsidP="003F7F18">
      <w:pPr>
        <w:spacing w:before="60" w:after="60" w:line="360" w:lineRule="auto"/>
        <w:jc w:val="both"/>
        <w:rPr>
          <w:b/>
          <w:bCs/>
        </w:rPr>
      </w:pPr>
      <w:r w:rsidRPr="3CB18623">
        <w:rPr>
          <w:b/>
          <w:bCs/>
        </w:rPr>
        <w:t>Personat e autorizuar për ndryshime</w:t>
      </w:r>
    </w:p>
    <w:p w14:paraId="728B311C" w14:textId="55B86613" w:rsidR="15E31104" w:rsidRDefault="05C554F6" w:rsidP="003F7F18">
      <w:pPr>
        <w:spacing w:line="360" w:lineRule="auto"/>
      </w:pPr>
      <w:r w:rsidRPr="05C554F6">
        <w:rPr>
          <w:rFonts w:eastAsia="Arial" w:cs="Arial"/>
        </w:rPr>
        <w:t>Natyra Ferati</w:t>
      </w:r>
      <w:r w:rsidR="00AF7548">
        <w:rPr>
          <w:rFonts w:eastAsia="Arial" w:cs="Arial"/>
        </w:rPr>
        <w:tab/>
      </w:r>
      <w:r w:rsidR="00AF7548">
        <w:rPr>
          <w:rFonts w:eastAsia="Arial" w:cs="Arial"/>
        </w:rPr>
        <w:tab/>
      </w:r>
      <w:r w:rsidRPr="05C554F6">
        <w:rPr>
          <w:rFonts w:eastAsia="Arial" w:cs="Arial"/>
        </w:rPr>
        <w:t xml:space="preserve">Kompjuterikë    </w:t>
      </w:r>
      <w:r w:rsidR="00AF7548">
        <w:rPr>
          <w:rFonts w:eastAsia="Arial" w:cs="Arial"/>
        </w:rPr>
        <w:tab/>
        <w:t>F</w:t>
      </w:r>
      <w:r w:rsidRPr="05C554F6">
        <w:rPr>
          <w:rFonts w:eastAsia="Arial" w:cs="Arial"/>
        </w:rPr>
        <w:t>IEK</w:t>
      </w:r>
      <w:r w:rsidR="00F969D3" w:rsidRPr="00F969D3">
        <w:t xml:space="preserve"> </w:t>
      </w:r>
      <w:r w:rsidR="00F969D3">
        <w:br/>
      </w:r>
      <w:r w:rsidR="00F969D3" w:rsidRPr="05C554F6">
        <w:rPr>
          <w:rFonts w:eastAsia="Arial" w:cs="Arial"/>
        </w:rPr>
        <w:t xml:space="preserve">Rijad Gërguri          </w:t>
      </w:r>
      <w:r w:rsidR="00F969D3">
        <w:rPr>
          <w:rFonts w:eastAsia="Arial" w:cs="Arial"/>
        </w:rPr>
        <w:tab/>
      </w:r>
      <w:r w:rsidR="00F969D3" w:rsidRPr="05C554F6">
        <w:rPr>
          <w:rFonts w:eastAsia="Arial" w:cs="Arial"/>
        </w:rPr>
        <w:t xml:space="preserve">Kompjuterikë      </w:t>
      </w:r>
      <w:r w:rsidR="00F969D3">
        <w:rPr>
          <w:rFonts w:eastAsia="Arial" w:cs="Arial"/>
        </w:rPr>
        <w:tab/>
      </w:r>
      <w:r w:rsidR="00F969D3" w:rsidRPr="05C554F6">
        <w:rPr>
          <w:rFonts w:eastAsia="Arial" w:cs="Arial"/>
        </w:rPr>
        <w:t>FIEK</w:t>
      </w:r>
    </w:p>
    <w:p w14:paraId="3DA3BF7F" w14:textId="157C7070" w:rsidR="05C554F6" w:rsidRDefault="05C554F6" w:rsidP="003F7F18">
      <w:pPr>
        <w:spacing w:after="60" w:line="360" w:lineRule="auto"/>
        <w:rPr>
          <w:rFonts w:eastAsia="Arial" w:cs="Arial"/>
        </w:rPr>
      </w:pPr>
      <w:r w:rsidRPr="05C554F6">
        <w:rPr>
          <w:rFonts w:eastAsia="Arial" w:cs="Arial"/>
        </w:rPr>
        <w:t xml:space="preserve">Festim Prebreza    </w:t>
      </w:r>
      <w:r w:rsidR="00AF7548">
        <w:rPr>
          <w:rFonts w:eastAsia="Arial" w:cs="Arial"/>
        </w:rPr>
        <w:tab/>
      </w:r>
      <w:r w:rsidRPr="05C554F6">
        <w:rPr>
          <w:rFonts w:eastAsia="Arial" w:cs="Arial"/>
        </w:rPr>
        <w:t xml:space="preserve">Kompjuterikë      </w:t>
      </w:r>
      <w:r w:rsidR="00AF7548">
        <w:rPr>
          <w:rFonts w:eastAsia="Arial" w:cs="Arial"/>
        </w:rPr>
        <w:tab/>
      </w:r>
      <w:r w:rsidRPr="05C554F6">
        <w:rPr>
          <w:rFonts w:eastAsia="Arial" w:cs="Arial"/>
        </w:rPr>
        <w:t>FIEK</w:t>
      </w:r>
    </w:p>
    <w:p w14:paraId="2946DB82" w14:textId="4F6AD9AC" w:rsidR="00BA25F4" w:rsidRDefault="00BA25F4" w:rsidP="003F7F18">
      <w:pPr>
        <w:spacing w:before="60" w:after="60" w:line="360" w:lineRule="auto"/>
      </w:pPr>
    </w:p>
    <w:p w14:paraId="69DB5275" w14:textId="43B6CBC3" w:rsidR="00BA25F4" w:rsidRDefault="3CB18623" w:rsidP="003F7F18">
      <w:pPr>
        <w:spacing w:before="60" w:after="60" w:line="360" w:lineRule="auto"/>
        <w:jc w:val="both"/>
        <w:rPr>
          <w:b/>
          <w:bCs/>
        </w:rPr>
      </w:pPr>
      <w:r w:rsidRPr="3CB18623">
        <w:rPr>
          <w:b/>
          <w:bCs/>
        </w:rPr>
        <w:t>Dokumenti u krijua me veglat në vijim:</w:t>
      </w:r>
    </w:p>
    <w:p w14:paraId="2C426933" w14:textId="570883B9" w:rsidR="15E31104" w:rsidRDefault="3CB18623" w:rsidP="003F7F18">
      <w:pPr>
        <w:spacing w:before="60" w:after="60" w:line="360" w:lineRule="auto"/>
      </w:pPr>
      <w:r w:rsidRPr="3CB18623">
        <w:rPr>
          <w:rFonts w:eastAsia="Arial" w:cs="Arial"/>
        </w:rPr>
        <w:t>Microsoft Word për Windows</w:t>
      </w:r>
    </w:p>
    <w:p w14:paraId="08497A97" w14:textId="17055031" w:rsidR="76575CFE" w:rsidRDefault="76575CFE" w:rsidP="003F7F18">
      <w:pPr>
        <w:spacing w:before="60" w:after="60" w:line="360" w:lineRule="auto"/>
        <w:rPr>
          <w:rFonts w:eastAsia="Arial" w:cs="Arial"/>
        </w:rPr>
      </w:pPr>
      <w:r w:rsidRPr="76575CFE">
        <w:rPr>
          <w:rFonts w:eastAsia="Arial" w:cs="Arial"/>
        </w:rPr>
        <w:t>Microsoft Word Online</w:t>
      </w:r>
    </w:p>
    <w:p w14:paraId="4D41FD8C" w14:textId="79FCA37A" w:rsidR="76575CFE" w:rsidRDefault="76575CFE" w:rsidP="003F7F18">
      <w:pPr>
        <w:spacing w:before="60" w:after="60" w:line="360" w:lineRule="auto"/>
      </w:pPr>
      <w:r>
        <w:t>Adobe XD CC</w:t>
      </w:r>
    </w:p>
    <w:p w14:paraId="5997CC1D" w14:textId="77777777" w:rsidR="00BA25F4" w:rsidRDefault="00BA25F4" w:rsidP="003F7F18">
      <w:pPr>
        <w:spacing w:before="60" w:after="60" w:line="360" w:lineRule="auto"/>
      </w:pPr>
    </w:p>
    <w:p w14:paraId="110FFD37" w14:textId="286CEF6B" w:rsidR="00BA25F4" w:rsidRDefault="00BA25F4" w:rsidP="00880C95">
      <w:pPr>
        <w:pStyle w:val="berschrift"/>
        <w:spacing w:line="360" w:lineRule="auto"/>
      </w:pPr>
      <w:r>
        <w:lastRenderedPageBreak/>
        <w:br w:type="page"/>
      </w:r>
      <w:r w:rsidR="3CB18623">
        <w:lastRenderedPageBreak/>
        <w:t>Përmbajtja</w:t>
      </w:r>
    </w:p>
    <w:p w14:paraId="59134A56" w14:textId="3A0498C3" w:rsidR="003C00F1" w:rsidRDefault="00256830">
      <w:pPr>
        <w:pStyle w:val="TOC1"/>
        <w:tabs>
          <w:tab w:val="left" w:pos="425"/>
        </w:tabs>
        <w:rPr>
          <w:rFonts w:asciiTheme="minorHAnsi" w:eastAsiaTheme="minorEastAsia" w:hAnsiTheme="minorHAnsi" w:cstheme="minorBidi"/>
          <w:b w:val="0"/>
          <w:noProof/>
          <w:szCs w:val="22"/>
        </w:rPr>
      </w:pPr>
      <w:r>
        <w:fldChar w:fldCharType="begin"/>
      </w:r>
      <w:r w:rsidR="00BA25F4">
        <w:rPr>
          <w:i/>
        </w:rPr>
        <w:instrText xml:space="preserve"> TOC \o "1-4" </w:instrText>
      </w:r>
      <w:r>
        <w:rPr>
          <w:i/>
        </w:rPr>
        <w:fldChar w:fldCharType="separate"/>
      </w:r>
      <w:r w:rsidR="003C00F1">
        <w:rPr>
          <w:noProof/>
        </w:rPr>
        <w:t>1</w:t>
      </w:r>
      <w:r w:rsidR="003C00F1">
        <w:rPr>
          <w:rFonts w:asciiTheme="minorHAnsi" w:eastAsiaTheme="minorEastAsia" w:hAnsiTheme="minorHAnsi" w:cstheme="minorBidi"/>
          <w:b w:val="0"/>
          <w:noProof/>
          <w:szCs w:val="22"/>
        </w:rPr>
        <w:tab/>
      </w:r>
      <w:r w:rsidR="003C00F1">
        <w:rPr>
          <w:noProof/>
        </w:rPr>
        <w:t>Hyrje</w:t>
      </w:r>
      <w:r w:rsidR="003C00F1">
        <w:rPr>
          <w:noProof/>
        </w:rPr>
        <w:tab/>
      </w:r>
      <w:r w:rsidR="003C00F1">
        <w:rPr>
          <w:noProof/>
        </w:rPr>
        <w:fldChar w:fldCharType="begin"/>
      </w:r>
      <w:r w:rsidR="003C00F1">
        <w:rPr>
          <w:noProof/>
        </w:rPr>
        <w:instrText xml:space="preserve"> PAGEREF _Toc532247783 \h </w:instrText>
      </w:r>
      <w:r w:rsidR="003C00F1">
        <w:rPr>
          <w:noProof/>
        </w:rPr>
      </w:r>
      <w:r w:rsidR="003C00F1">
        <w:rPr>
          <w:noProof/>
        </w:rPr>
        <w:fldChar w:fldCharType="separate"/>
      </w:r>
      <w:r w:rsidR="003C00F1">
        <w:rPr>
          <w:noProof/>
        </w:rPr>
        <w:t>4</w:t>
      </w:r>
      <w:r w:rsidR="003C00F1">
        <w:rPr>
          <w:noProof/>
        </w:rPr>
        <w:fldChar w:fldCharType="end"/>
      </w:r>
    </w:p>
    <w:p w14:paraId="5417B183" w14:textId="204274A5" w:rsidR="003C00F1" w:rsidRDefault="003C00F1">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Qëllimi i dokumentit</w:t>
      </w:r>
      <w:r>
        <w:rPr>
          <w:noProof/>
        </w:rPr>
        <w:tab/>
      </w:r>
      <w:r>
        <w:rPr>
          <w:noProof/>
        </w:rPr>
        <w:fldChar w:fldCharType="begin"/>
      </w:r>
      <w:r>
        <w:rPr>
          <w:noProof/>
        </w:rPr>
        <w:instrText xml:space="preserve"> PAGEREF _Toc532247784 \h </w:instrText>
      </w:r>
      <w:r>
        <w:rPr>
          <w:noProof/>
        </w:rPr>
      </w:r>
      <w:r>
        <w:rPr>
          <w:noProof/>
        </w:rPr>
        <w:fldChar w:fldCharType="separate"/>
      </w:r>
      <w:r>
        <w:rPr>
          <w:noProof/>
        </w:rPr>
        <w:t>4</w:t>
      </w:r>
      <w:r>
        <w:rPr>
          <w:noProof/>
        </w:rPr>
        <w:fldChar w:fldCharType="end"/>
      </w:r>
    </w:p>
    <w:p w14:paraId="2C01DA7D" w14:textId="4E7F37A2" w:rsidR="003C00F1" w:rsidRDefault="003C00F1">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Vlefshmëria e dokumentit</w:t>
      </w:r>
      <w:r>
        <w:rPr>
          <w:noProof/>
        </w:rPr>
        <w:tab/>
      </w:r>
      <w:r>
        <w:rPr>
          <w:noProof/>
        </w:rPr>
        <w:fldChar w:fldCharType="begin"/>
      </w:r>
      <w:r>
        <w:rPr>
          <w:noProof/>
        </w:rPr>
        <w:instrText xml:space="preserve"> PAGEREF _Toc532247785 \h </w:instrText>
      </w:r>
      <w:r>
        <w:rPr>
          <w:noProof/>
        </w:rPr>
      </w:r>
      <w:r>
        <w:rPr>
          <w:noProof/>
        </w:rPr>
        <w:fldChar w:fldCharType="separate"/>
      </w:r>
      <w:r>
        <w:rPr>
          <w:noProof/>
        </w:rPr>
        <w:t>4</w:t>
      </w:r>
      <w:r>
        <w:rPr>
          <w:noProof/>
        </w:rPr>
        <w:fldChar w:fldCharType="end"/>
      </w:r>
    </w:p>
    <w:p w14:paraId="5E27B677" w14:textId="753BFC79" w:rsidR="003C00F1" w:rsidRDefault="003C00F1">
      <w:pPr>
        <w:pStyle w:val="TOC2"/>
        <w:tabs>
          <w:tab w:val="left" w:pos="88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Definimi i termeve dhe shkurtesave</w:t>
      </w:r>
      <w:r>
        <w:rPr>
          <w:noProof/>
        </w:rPr>
        <w:tab/>
      </w:r>
      <w:r>
        <w:rPr>
          <w:noProof/>
        </w:rPr>
        <w:fldChar w:fldCharType="begin"/>
      </w:r>
      <w:r>
        <w:rPr>
          <w:noProof/>
        </w:rPr>
        <w:instrText xml:space="preserve"> PAGEREF _Toc532247786 \h </w:instrText>
      </w:r>
      <w:r>
        <w:rPr>
          <w:noProof/>
        </w:rPr>
      </w:r>
      <w:r>
        <w:rPr>
          <w:noProof/>
        </w:rPr>
        <w:fldChar w:fldCharType="separate"/>
      </w:r>
      <w:r>
        <w:rPr>
          <w:noProof/>
        </w:rPr>
        <w:t>4</w:t>
      </w:r>
      <w:r>
        <w:rPr>
          <w:noProof/>
        </w:rPr>
        <w:fldChar w:fldCharType="end"/>
      </w:r>
    </w:p>
    <w:p w14:paraId="348FD0E4" w14:textId="0EECB04B" w:rsidR="003C00F1" w:rsidRDefault="003C00F1">
      <w:pPr>
        <w:pStyle w:val="TOC2"/>
        <w:tabs>
          <w:tab w:val="left" w:pos="88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Relacionet me dokumentet tjera</w:t>
      </w:r>
      <w:r>
        <w:rPr>
          <w:noProof/>
        </w:rPr>
        <w:tab/>
      </w:r>
      <w:r>
        <w:rPr>
          <w:noProof/>
        </w:rPr>
        <w:fldChar w:fldCharType="begin"/>
      </w:r>
      <w:r>
        <w:rPr>
          <w:noProof/>
        </w:rPr>
        <w:instrText xml:space="preserve"> PAGEREF _Toc532247787 \h </w:instrText>
      </w:r>
      <w:r>
        <w:rPr>
          <w:noProof/>
        </w:rPr>
      </w:r>
      <w:r>
        <w:rPr>
          <w:noProof/>
        </w:rPr>
        <w:fldChar w:fldCharType="separate"/>
      </w:r>
      <w:r>
        <w:rPr>
          <w:noProof/>
        </w:rPr>
        <w:t>5</w:t>
      </w:r>
      <w:r>
        <w:rPr>
          <w:noProof/>
        </w:rPr>
        <w:fldChar w:fldCharType="end"/>
      </w:r>
    </w:p>
    <w:p w14:paraId="0C4D969E" w14:textId="49343F52" w:rsidR="003C00F1" w:rsidRDefault="003C00F1">
      <w:pPr>
        <w:pStyle w:val="TOC2"/>
        <w:tabs>
          <w:tab w:val="left" w:pos="880"/>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Pasqyra e dokumentit</w:t>
      </w:r>
      <w:r>
        <w:rPr>
          <w:noProof/>
        </w:rPr>
        <w:tab/>
      </w:r>
      <w:r>
        <w:rPr>
          <w:noProof/>
        </w:rPr>
        <w:fldChar w:fldCharType="begin"/>
      </w:r>
      <w:r>
        <w:rPr>
          <w:noProof/>
        </w:rPr>
        <w:instrText xml:space="preserve"> PAGEREF _Toc532247788 \h </w:instrText>
      </w:r>
      <w:r>
        <w:rPr>
          <w:noProof/>
        </w:rPr>
      </w:r>
      <w:r>
        <w:rPr>
          <w:noProof/>
        </w:rPr>
        <w:fldChar w:fldCharType="separate"/>
      </w:r>
      <w:r>
        <w:rPr>
          <w:noProof/>
        </w:rPr>
        <w:t>5</w:t>
      </w:r>
      <w:r>
        <w:rPr>
          <w:noProof/>
        </w:rPr>
        <w:fldChar w:fldCharType="end"/>
      </w:r>
    </w:p>
    <w:p w14:paraId="1797F26F" w14:textId="5D4D163E" w:rsidR="003C00F1" w:rsidRDefault="003C00F1">
      <w:pPr>
        <w:pStyle w:val="TOC1"/>
        <w:tabs>
          <w:tab w:val="left" w:pos="425"/>
        </w:tabs>
        <w:rPr>
          <w:rFonts w:asciiTheme="minorHAnsi" w:eastAsiaTheme="minorEastAsia" w:hAnsiTheme="minorHAnsi" w:cstheme="minorBidi"/>
          <w:b w:val="0"/>
          <w:noProof/>
          <w:szCs w:val="22"/>
        </w:rPr>
      </w:pPr>
      <w:r>
        <w:rPr>
          <w:noProof/>
        </w:rPr>
        <w:t>2</w:t>
      </w:r>
      <w:r>
        <w:rPr>
          <w:rFonts w:asciiTheme="minorHAnsi" w:eastAsiaTheme="minorEastAsia" w:hAnsiTheme="minorHAnsi" w:cstheme="minorBidi"/>
          <w:b w:val="0"/>
          <w:noProof/>
          <w:szCs w:val="22"/>
        </w:rPr>
        <w:tab/>
      </w:r>
      <w:r>
        <w:rPr>
          <w:noProof/>
        </w:rPr>
        <w:t>Përshkrimi i përgjithshëm i produktit</w:t>
      </w:r>
      <w:r>
        <w:rPr>
          <w:noProof/>
        </w:rPr>
        <w:tab/>
      </w:r>
      <w:r>
        <w:rPr>
          <w:noProof/>
        </w:rPr>
        <w:fldChar w:fldCharType="begin"/>
      </w:r>
      <w:r>
        <w:rPr>
          <w:noProof/>
        </w:rPr>
        <w:instrText xml:space="preserve"> PAGEREF _Toc532247789 \h </w:instrText>
      </w:r>
      <w:r>
        <w:rPr>
          <w:noProof/>
        </w:rPr>
      </w:r>
      <w:r>
        <w:rPr>
          <w:noProof/>
        </w:rPr>
        <w:fldChar w:fldCharType="separate"/>
      </w:r>
      <w:r>
        <w:rPr>
          <w:noProof/>
        </w:rPr>
        <w:t>6</w:t>
      </w:r>
      <w:r>
        <w:rPr>
          <w:noProof/>
        </w:rPr>
        <w:fldChar w:fldCharType="end"/>
      </w:r>
    </w:p>
    <w:p w14:paraId="3B3C474B" w14:textId="6F157336" w:rsidR="003C00F1" w:rsidRDefault="003C00F1">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Qëllimi i produktit</w:t>
      </w:r>
      <w:r>
        <w:rPr>
          <w:noProof/>
        </w:rPr>
        <w:tab/>
      </w:r>
      <w:r>
        <w:rPr>
          <w:noProof/>
        </w:rPr>
        <w:fldChar w:fldCharType="begin"/>
      </w:r>
      <w:r>
        <w:rPr>
          <w:noProof/>
        </w:rPr>
        <w:instrText xml:space="preserve"> PAGEREF _Toc532247790 \h </w:instrText>
      </w:r>
      <w:r>
        <w:rPr>
          <w:noProof/>
        </w:rPr>
      </w:r>
      <w:r>
        <w:rPr>
          <w:noProof/>
        </w:rPr>
        <w:fldChar w:fldCharType="separate"/>
      </w:r>
      <w:r>
        <w:rPr>
          <w:noProof/>
        </w:rPr>
        <w:t>6</w:t>
      </w:r>
      <w:r>
        <w:rPr>
          <w:noProof/>
        </w:rPr>
        <w:fldChar w:fldCharType="end"/>
      </w:r>
    </w:p>
    <w:p w14:paraId="1287E037" w14:textId="3218D7B6" w:rsidR="003C00F1" w:rsidRDefault="003C00F1">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Kufijtë dhe integrimi i sistemit</w:t>
      </w:r>
      <w:r>
        <w:rPr>
          <w:noProof/>
        </w:rPr>
        <w:tab/>
      </w:r>
      <w:r>
        <w:rPr>
          <w:noProof/>
        </w:rPr>
        <w:fldChar w:fldCharType="begin"/>
      </w:r>
      <w:r>
        <w:rPr>
          <w:noProof/>
        </w:rPr>
        <w:instrText xml:space="preserve"> PAGEREF _Toc532247791 \h </w:instrText>
      </w:r>
      <w:r>
        <w:rPr>
          <w:noProof/>
        </w:rPr>
      </w:r>
      <w:r>
        <w:rPr>
          <w:noProof/>
        </w:rPr>
        <w:fldChar w:fldCharType="separate"/>
      </w:r>
      <w:r>
        <w:rPr>
          <w:noProof/>
        </w:rPr>
        <w:t>6</w:t>
      </w:r>
      <w:r>
        <w:rPr>
          <w:noProof/>
        </w:rPr>
        <w:fldChar w:fldCharType="end"/>
      </w:r>
    </w:p>
    <w:p w14:paraId="01B15AE7" w14:textId="48F9F4E3" w:rsidR="003C00F1" w:rsidRDefault="003C00F1">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Përmbledhje e funksionalitetit të kërkuar</w:t>
      </w:r>
      <w:r>
        <w:rPr>
          <w:noProof/>
        </w:rPr>
        <w:tab/>
      </w:r>
      <w:r>
        <w:rPr>
          <w:noProof/>
        </w:rPr>
        <w:fldChar w:fldCharType="begin"/>
      </w:r>
      <w:r>
        <w:rPr>
          <w:noProof/>
        </w:rPr>
        <w:instrText xml:space="preserve"> PAGEREF _Toc532247792 \h </w:instrText>
      </w:r>
      <w:r>
        <w:rPr>
          <w:noProof/>
        </w:rPr>
      </w:r>
      <w:r>
        <w:rPr>
          <w:noProof/>
        </w:rPr>
        <w:fldChar w:fldCharType="separate"/>
      </w:r>
      <w:r>
        <w:rPr>
          <w:noProof/>
        </w:rPr>
        <w:t>7</w:t>
      </w:r>
      <w:r>
        <w:rPr>
          <w:noProof/>
        </w:rPr>
        <w:fldChar w:fldCharType="end"/>
      </w:r>
    </w:p>
    <w:p w14:paraId="0BF8F6E2" w14:textId="436FEB88" w:rsidR="003C00F1" w:rsidRDefault="003C00F1">
      <w:pPr>
        <w:pStyle w:val="TOC2"/>
        <w:tabs>
          <w:tab w:val="left" w:pos="88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Kufizimet e përgjithshme</w:t>
      </w:r>
      <w:r>
        <w:rPr>
          <w:noProof/>
        </w:rPr>
        <w:tab/>
      </w:r>
      <w:r>
        <w:rPr>
          <w:noProof/>
        </w:rPr>
        <w:fldChar w:fldCharType="begin"/>
      </w:r>
      <w:r>
        <w:rPr>
          <w:noProof/>
        </w:rPr>
        <w:instrText xml:space="preserve"> PAGEREF _Toc532247793 \h </w:instrText>
      </w:r>
      <w:r>
        <w:rPr>
          <w:noProof/>
        </w:rPr>
      </w:r>
      <w:r>
        <w:rPr>
          <w:noProof/>
        </w:rPr>
        <w:fldChar w:fldCharType="separate"/>
      </w:r>
      <w:r>
        <w:rPr>
          <w:noProof/>
        </w:rPr>
        <w:t>7</w:t>
      </w:r>
      <w:r>
        <w:rPr>
          <w:noProof/>
        </w:rPr>
        <w:fldChar w:fldCharType="end"/>
      </w:r>
    </w:p>
    <w:p w14:paraId="692400F6" w14:textId="4BDC10A1" w:rsidR="003C00F1" w:rsidRDefault="003C00F1">
      <w:pPr>
        <w:pStyle w:val="TOC2"/>
        <w:tabs>
          <w:tab w:val="left" w:pos="88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Specifikimet harduerike dhe softuerike</w:t>
      </w:r>
      <w:r>
        <w:rPr>
          <w:noProof/>
        </w:rPr>
        <w:tab/>
      </w:r>
      <w:r>
        <w:rPr>
          <w:noProof/>
        </w:rPr>
        <w:fldChar w:fldCharType="begin"/>
      </w:r>
      <w:r>
        <w:rPr>
          <w:noProof/>
        </w:rPr>
        <w:instrText xml:space="preserve"> PAGEREF _Toc532247794 \h </w:instrText>
      </w:r>
      <w:r>
        <w:rPr>
          <w:noProof/>
        </w:rPr>
      </w:r>
      <w:r>
        <w:rPr>
          <w:noProof/>
        </w:rPr>
        <w:fldChar w:fldCharType="separate"/>
      </w:r>
      <w:r>
        <w:rPr>
          <w:noProof/>
        </w:rPr>
        <w:t>7</w:t>
      </w:r>
      <w:r>
        <w:rPr>
          <w:noProof/>
        </w:rPr>
        <w:fldChar w:fldCharType="end"/>
      </w:r>
    </w:p>
    <w:p w14:paraId="2545CB6E" w14:textId="053C5A43" w:rsidR="003C00F1" w:rsidRDefault="003C00F1">
      <w:pPr>
        <w:pStyle w:val="TOC2"/>
        <w:tabs>
          <w:tab w:val="left" w:pos="88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Shfrytëzuesit e sistemit</w:t>
      </w:r>
      <w:r>
        <w:rPr>
          <w:noProof/>
        </w:rPr>
        <w:tab/>
      </w:r>
      <w:r>
        <w:rPr>
          <w:noProof/>
        </w:rPr>
        <w:fldChar w:fldCharType="begin"/>
      </w:r>
      <w:r>
        <w:rPr>
          <w:noProof/>
        </w:rPr>
        <w:instrText xml:space="preserve"> PAGEREF _Toc532247795 \h </w:instrText>
      </w:r>
      <w:r>
        <w:rPr>
          <w:noProof/>
        </w:rPr>
      </w:r>
      <w:r>
        <w:rPr>
          <w:noProof/>
        </w:rPr>
        <w:fldChar w:fldCharType="separate"/>
      </w:r>
      <w:r>
        <w:rPr>
          <w:noProof/>
        </w:rPr>
        <w:t>8</w:t>
      </w:r>
      <w:r>
        <w:rPr>
          <w:noProof/>
        </w:rPr>
        <w:fldChar w:fldCharType="end"/>
      </w:r>
    </w:p>
    <w:p w14:paraId="0199FF00" w14:textId="36B7BB2F" w:rsidR="003C00F1" w:rsidRDefault="003C00F1">
      <w:pPr>
        <w:pStyle w:val="TOC1"/>
        <w:tabs>
          <w:tab w:val="left" w:pos="425"/>
        </w:tabs>
        <w:rPr>
          <w:rFonts w:asciiTheme="minorHAnsi" w:eastAsiaTheme="minorEastAsia" w:hAnsiTheme="minorHAnsi" w:cstheme="minorBidi"/>
          <w:b w:val="0"/>
          <w:noProof/>
          <w:szCs w:val="22"/>
        </w:rPr>
      </w:pPr>
      <w:r>
        <w:rPr>
          <w:noProof/>
        </w:rPr>
        <w:t>3</w:t>
      </w:r>
      <w:r>
        <w:rPr>
          <w:rFonts w:asciiTheme="minorHAnsi" w:eastAsiaTheme="minorEastAsia" w:hAnsiTheme="minorHAnsi" w:cstheme="minorBidi"/>
          <w:b w:val="0"/>
          <w:noProof/>
          <w:szCs w:val="22"/>
        </w:rPr>
        <w:tab/>
      </w:r>
      <w:r>
        <w:rPr>
          <w:noProof/>
        </w:rPr>
        <w:t>Përshkrimi i detajuar i sistemit</w:t>
      </w:r>
      <w:r>
        <w:rPr>
          <w:noProof/>
        </w:rPr>
        <w:tab/>
      </w:r>
      <w:r>
        <w:rPr>
          <w:noProof/>
        </w:rPr>
        <w:fldChar w:fldCharType="begin"/>
      </w:r>
      <w:r>
        <w:rPr>
          <w:noProof/>
        </w:rPr>
        <w:instrText xml:space="preserve"> PAGEREF _Toc532247796 \h </w:instrText>
      </w:r>
      <w:r>
        <w:rPr>
          <w:noProof/>
        </w:rPr>
      </w:r>
      <w:r>
        <w:rPr>
          <w:noProof/>
        </w:rPr>
        <w:fldChar w:fldCharType="separate"/>
      </w:r>
      <w:r>
        <w:rPr>
          <w:noProof/>
        </w:rPr>
        <w:t>10</w:t>
      </w:r>
      <w:r>
        <w:rPr>
          <w:noProof/>
        </w:rPr>
        <w:fldChar w:fldCharType="end"/>
      </w:r>
    </w:p>
    <w:p w14:paraId="0BD853C8" w14:textId="26D74315" w:rsidR="003C00F1" w:rsidRDefault="003C00F1">
      <w:pPr>
        <w:pStyle w:val="TOC2"/>
        <w:tabs>
          <w:tab w:val="left" w:pos="88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Fusha e dorëzimit</w:t>
      </w:r>
      <w:r>
        <w:rPr>
          <w:noProof/>
        </w:rPr>
        <w:tab/>
      </w:r>
      <w:r>
        <w:rPr>
          <w:noProof/>
        </w:rPr>
        <w:fldChar w:fldCharType="begin"/>
      </w:r>
      <w:r>
        <w:rPr>
          <w:noProof/>
        </w:rPr>
        <w:instrText xml:space="preserve"> PAGEREF _Toc532247797 \h </w:instrText>
      </w:r>
      <w:r>
        <w:rPr>
          <w:noProof/>
        </w:rPr>
      </w:r>
      <w:r>
        <w:rPr>
          <w:noProof/>
        </w:rPr>
        <w:fldChar w:fldCharType="separate"/>
      </w:r>
      <w:r>
        <w:rPr>
          <w:noProof/>
        </w:rPr>
        <w:t>10</w:t>
      </w:r>
      <w:r>
        <w:rPr>
          <w:noProof/>
        </w:rPr>
        <w:fldChar w:fldCharType="end"/>
      </w:r>
    </w:p>
    <w:p w14:paraId="0512DCA7" w14:textId="20DE8B77" w:rsidR="003C00F1" w:rsidRDefault="003C00F1">
      <w:pPr>
        <w:pStyle w:val="TOC2"/>
        <w:tabs>
          <w:tab w:val="left" w:pos="88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Pritjet e përdoruesit</w:t>
      </w:r>
      <w:r>
        <w:rPr>
          <w:noProof/>
        </w:rPr>
        <w:tab/>
      </w:r>
      <w:r>
        <w:rPr>
          <w:noProof/>
        </w:rPr>
        <w:fldChar w:fldCharType="begin"/>
      </w:r>
      <w:r>
        <w:rPr>
          <w:noProof/>
        </w:rPr>
        <w:instrText xml:space="preserve"> PAGEREF _Toc532247798 \h </w:instrText>
      </w:r>
      <w:r>
        <w:rPr>
          <w:noProof/>
        </w:rPr>
      </w:r>
      <w:r>
        <w:rPr>
          <w:noProof/>
        </w:rPr>
        <w:fldChar w:fldCharType="separate"/>
      </w:r>
      <w:r>
        <w:rPr>
          <w:noProof/>
        </w:rPr>
        <w:t>10</w:t>
      </w:r>
      <w:r>
        <w:rPr>
          <w:noProof/>
        </w:rPr>
        <w:fldChar w:fldCharType="end"/>
      </w:r>
    </w:p>
    <w:p w14:paraId="3FA7AC1A" w14:textId="43B139D1" w:rsidR="003C00F1" w:rsidRDefault="003C00F1">
      <w:pPr>
        <w:pStyle w:val="TOC2"/>
        <w:tabs>
          <w:tab w:val="left" w:pos="88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Skenaret e interaksioneve me rrethinën</w:t>
      </w:r>
      <w:r>
        <w:rPr>
          <w:noProof/>
        </w:rPr>
        <w:tab/>
      </w:r>
      <w:r>
        <w:rPr>
          <w:noProof/>
        </w:rPr>
        <w:fldChar w:fldCharType="begin"/>
      </w:r>
      <w:r>
        <w:rPr>
          <w:noProof/>
        </w:rPr>
        <w:instrText xml:space="preserve"> PAGEREF _Toc532247799 \h </w:instrText>
      </w:r>
      <w:r>
        <w:rPr>
          <w:noProof/>
        </w:rPr>
      </w:r>
      <w:r>
        <w:rPr>
          <w:noProof/>
        </w:rPr>
        <w:fldChar w:fldCharType="separate"/>
      </w:r>
      <w:r>
        <w:rPr>
          <w:noProof/>
        </w:rPr>
        <w:t>11</w:t>
      </w:r>
      <w:r>
        <w:rPr>
          <w:noProof/>
        </w:rPr>
        <w:fldChar w:fldCharType="end"/>
      </w:r>
    </w:p>
    <w:p w14:paraId="1E8230D6" w14:textId="364C97DC" w:rsidR="003C00F1" w:rsidRDefault="003C00F1">
      <w:pPr>
        <w:pStyle w:val="TOC2"/>
        <w:tabs>
          <w:tab w:val="left" w:pos="88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Funksionet e kërkuara nga sistemi</w:t>
      </w:r>
      <w:r>
        <w:rPr>
          <w:noProof/>
        </w:rPr>
        <w:tab/>
      </w:r>
      <w:r>
        <w:rPr>
          <w:noProof/>
        </w:rPr>
        <w:fldChar w:fldCharType="begin"/>
      </w:r>
      <w:r>
        <w:rPr>
          <w:noProof/>
        </w:rPr>
        <w:instrText xml:space="preserve"> PAGEREF _Toc532247800 \h </w:instrText>
      </w:r>
      <w:r>
        <w:rPr>
          <w:noProof/>
        </w:rPr>
      </w:r>
      <w:r>
        <w:rPr>
          <w:noProof/>
        </w:rPr>
        <w:fldChar w:fldCharType="separate"/>
      </w:r>
      <w:r>
        <w:rPr>
          <w:noProof/>
        </w:rPr>
        <w:t>15</w:t>
      </w:r>
      <w:r>
        <w:rPr>
          <w:noProof/>
        </w:rPr>
        <w:fldChar w:fldCharType="end"/>
      </w:r>
    </w:p>
    <w:p w14:paraId="03983333" w14:textId="7B736BAC" w:rsidR="003C00F1" w:rsidRDefault="003C00F1">
      <w:pPr>
        <w:pStyle w:val="TOC2"/>
        <w:tabs>
          <w:tab w:val="left" w:pos="880"/>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Ndërfaqet e jashtme të produktit</w:t>
      </w:r>
      <w:r>
        <w:rPr>
          <w:noProof/>
        </w:rPr>
        <w:tab/>
      </w:r>
      <w:r>
        <w:rPr>
          <w:noProof/>
        </w:rPr>
        <w:fldChar w:fldCharType="begin"/>
      </w:r>
      <w:r>
        <w:rPr>
          <w:noProof/>
        </w:rPr>
        <w:instrText xml:space="preserve"> PAGEREF _Toc532247801 \h </w:instrText>
      </w:r>
      <w:r>
        <w:rPr>
          <w:noProof/>
        </w:rPr>
      </w:r>
      <w:r>
        <w:rPr>
          <w:noProof/>
        </w:rPr>
        <w:fldChar w:fldCharType="separate"/>
      </w:r>
      <w:r>
        <w:rPr>
          <w:noProof/>
        </w:rPr>
        <w:t>18</w:t>
      </w:r>
      <w:r>
        <w:rPr>
          <w:noProof/>
        </w:rPr>
        <w:fldChar w:fldCharType="end"/>
      </w:r>
    </w:p>
    <w:p w14:paraId="00F0DA83" w14:textId="29A9F7E9" w:rsidR="003C00F1" w:rsidRDefault="003C00F1">
      <w:pPr>
        <w:pStyle w:val="TOC3"/>
        <w:tabs>
          <w:tab w:val="left" w:pos="1320"/>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noProof/>
        </w:rPr>
        <w:t>Ndërfaqja e shfrytëzuesit</w:t>
      </w:r>
      <w:r>
        <w:rPr>
          <w:noProof/>
        </w:rPr>
        <w:tab/>
      </w:r>
      <w:r>
        <w:rPr>
          <w:noProof/>
        </w:rPr>
        <w:fldChar w:fldCharType="begin"/>
      </w:r>
      <w:r>
        <w:rPr>
          <w:noProof/>
        </w:rPr>
        <w:instrText xml:space="preserve"> PAGEREF _Toc532247802 \h </w:instrText>
      </w:r>
      <w:r>
        <w:rPr>
          <w:noProof/>
        </w:rPr>
      </w:r>
      <w:r>
        <w:rPr>
          <w:noProof/>
        </w:rPr>
        <w:fldChar w:fldCharType="separate"/>
      </w:r>
      <w:r>
        <w:rPr>
          <w:noProof/>
        </w:rPr>
        <w:t>18</w:t>
      </w:r>
      <w:r>
        <w:rPr>
          <w:noProof/>
        </w:rPr>
        <w:fldChar w:fldCharType="end"/>
      </w:r>
    </w:p>
    <w:p w14:paraId="32FB82CC" w14:textId="33BA90C0" w:rsidR="003C00F1" w:rsidRDefault="003C00F1">
      <w:pPr>
        <w:pStyle w:val="TOC2"/>
        <w:tabs>
          <w:tab w:val="left" w:pos="880"/>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noProof/>
        </w:rPr>
        <w:t>Funksionet e tjera të kërkuara nga produkti</w:t>
      </w:r>
      <w:r>
        <w:rPr>
          <w:noProof/>
        </w:rPr>
        <w:tab/>
      </w:r>
      <w:r>
        <w:rPr>
          <w:noProof/>
        </w:rPr>
        <w:fldChar w:fldCharType="begin"/>
      </w:r>
      <w:r>
        <w:rPr>
          <w:noProof/>
        </w:rPr>
        <w:instrText xml:space="preserve"> PAGEREF _Toc532247803 \h </w:instrText>
      </w:r>
      <w:r>
        <w:rPr>
          <w:noProof/>
        </w:rPr>
      </w:r>
      <w:r>
        <w:rPr>
          <w:noProof/>
        </w:rPr>
        <w:fldChar w:fldCharType="separate"/>
      </w:r>
      <w:r>
        <w:rPr>
          <w:noProof/>
        </w:rPr>
        <w:t>19</w:t>
      </w:r>
      <w:r>
        <w:rPr>
          <w:noProof/>
        </w:rPr>
        <w:fldChar w:fldCharType="end"/>
      </w:r>
    </w:p>
    <w:p w14:paraId="75D59038" w14:textId="1375060B" w:rsidR="003C00F1" w:rsidRDefault="003C00F1">
      <w:pPr>
        <w:pStyle w:val="TOC3"/>
        <w:tabs>
          <w:tab w:val="left" w:pos="1320"/>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noProof/>
        </w:rPr>
        <w:t>Performanca e sistemit</w:t>
      </w:r>
      <w:r>
        <w:rPr>
          <w:noProof/>
        </w:rPr>
        <w:tab/>
      </w:r>
      <w:r>
        <w:rPr>
          <w:noProof/>
        </w:rPr>
        <w:fldChar w:fldCharType="begin"/>
      </w:r>
      <w:r>
        <w:rPr>
          <w:noProof/>
        </w:rPr>
        <w:instrText xml:space="preserve"> PAGEREF _Toc532247804 \h </w:instrText>
      </w:r>
      <w:r>
        <w:rPr>
          <w:noProof/>
        </w:rPr>
      </w:r>
      <w:r>
        <w:rPr>
          <w:noProof/>
        </w:rPr>
        <w:fldChar w:fldCharType="separate"/>
      </w:r>
      <w:r>
        <w:rPr>
          <w:noProof/>
        </w:rPr>
        <w:t>19</w:t>
      </w:r>
      <w:r>
        <w:rPr>
          <w:noProof/>
        </w:rPr>
        <w:fldChar w:fldCharType="end"/>
      </w:r>
    </w:p>
    <w:p w14:paraId="1D0A9DF5" w14:textId="67324DDF" w:rsidR="003C00F1" w:rsidRDefault="003C00F1">
      <w:pPr>
        <w:pStyle w:val="TOC3"/>
        <w:tabs>
          <w:tab w:val="left" w:pos="1320"/>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noProof/>
        </w:rPr>
        <w:t>Resurset</w:t>
      </w:r>
      <w:r>
        <w:rPr>
          <w:noProof/>
        </w:rPr>
        <w:tab/>
      </w:r>
      <w:r>
        <w:rPr>
          <w:noProof/>
        </w:rPr>
        <w:fldChar w:fldCharType="begin"/>
      </w:r>
      <w:r>
        <w:rPr>
          <w:noProof/>
        </w:rPr>
        <w:instrText xml:space="preserve"> PAGEREF _Toc532247805 \h </w:instrText>
      </w:r>
      <w:r>
        <w:rPr>
          <w:noProof/>
        </w:rPr>
      </w:r>
      <w:r>
        <w:rPr>
          <w:noProof/>
        </w:rPr>
        <w:fldChar w:fldCharType="separate"/>
      </w:r>
      <w:r>
        <w:rPr>
          <w:noProof/>
        </w:rPr>
        <w:t>19</w:t>
      </w:r>
      <w:r>
        <w:rPr>
          <w:noProof/>
        </w:rPr>
        <w:fldChar w:fldCharType="end"/>
      </w:r>
    </w:p>
    <w:p w14:paraId="3B5A8790" w14:textId="62C3C7FF" w:rsidR="003C00F1" w:rsidRDefault="003C00F1">
      <w:pPr>
        <w:pStyle w:val="TOC3"/>
        <w:tabs>
          <w:tab w:val="left" w:pos="1320"/>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noProof/>
        </w:rPr>
        <w:t>Siguria</w:t>
      </w:r>
      <w:r>
        <w:rPr>
          <w:noProof/>
        </w:rPr>
        <w:tab/>
      </w:r>
      <w:r>
        <w:rPr>
          <w:noProof/>
        </w:rPr>
        <w:fldChar w:fldCharType="begin"/>
      </w:r>
      <w:r>
        <w:rPr>
          <w:noProof/>
        </w:rPr>
        <w:instrText xml:space="preserve"> PAGEREF _Toc532247806 \h </w:instrText>
      </w:r>
      <w:r>
        <w:rPr>
          <w:noProof/>
        </w:rPr>
      </w:r>
      <w:r>
        <w:rPr>
          <w:noProof/>
        </w:rPr>
        <w:fldChar w:fldCharType="separate"/>
      </w:r>
      <w:r>
        <w:rPr>
          <w:noProof/>
        </w:rPr>
        <w:t>19</w:t>
      </w:r>
      <w:r>
        <w:rPr>
          <w:noProof/>
        </w:rPr>
        <w:fldChar w:fldCharType="end"/>
      </w:r>
    </w:p>
    <w:p w14:paraId="1B0F64B3" w14:textId="3B6DFD2F" w:rsidR="003C00F1" w:rsidRDefault="003C00F1">
      <w:pPr>
        <w:pStyle w:val="TOC3"/>
        <w:tabs>
          <w:tab w:val="left" w:pos="1320"/>
        </w:tabs>
        <w:rPr>
          <w:rFonts w:asciiTheme="minorHAnsi" w:eastAsiaTheme="minorEastAsia" w:hAnsiTheme="minorHAnsi" w:cstheme="minorBidi"/>
          <w:noProof/>
          <w:szCs w:val="22"/>
        </w:rPr>
      </w:pPr>
      <w:r>
        <w:rPr>
          <w:noProof/>
        </w:rPr>
        <w:t>3.6.4</w:t>
      </w:r>
      <w:r>
        <w:rPr>
          <w:rFonts w:asciiTheme="minorHAnsi" w:eastAsiaTheme="minorEastAsia" w:hAnsiTheme="minorHAnsi" w:cstheme="minorBidi"/>
          <w:noProof/>
          <w:szCs w:val="22"/>
        </w:rPr>
        <w:tab/>
      </w:r>
      <w:r>
        <w:rPr>
          <w:noProof/>
        </w:rPr>
        <w:t>Portabiliteti</w:t>
      </w:r>
      <w:r>
        <w:rPr>
          <w:noProof/>
        </w:rPr>
        <w:tab/>
      </w:r>
      <w:r>
        <w:rPr>
          <w:noProof/>
        </w:rPr>
        <w:fldChar w:fldCharType="begin"/>
      </w:r>
      <w:r>
        <w:rPr>
          <w:noProof/>
        </w:rPr>
        <w:instrText xml:space="preserve"> PAGEREF _Toc532247807 \h </w:instrText>
      </w:r>
      <w:r>
        <w:rPr>
          <w:noProof/>
        </w:rPr>
      </w:r>
      <w:r>
        <w:rPr>
          <w:noProof/>
        </w:rPr>
        <w:fldChar w:fldCharType="separate"/>
      </w:r>
      <w:r>
        <w:rPr>
          <w:noProof/>
        </w:rPr>
        <w:t>20</w:t>
      </w:r>
      <w:r>
        <w:rPr>
          <w:noProof/>
        </w:rPr>
        <w:fldChar w:fldCharType="end"/>
      </w:r>
    </w:p>
    <w:p w14:paraId="3896E226" w14:textId="1233B00B" w:rsidR="003C00F1" w:rsidRDefault="003C00F1">
      <w:pPr>
        <w:pStyle w:val="TOC3"/>
        <w:tabs>
          <w:tab w:val="left" w:pos="1320"/>
        </w:tabs>
        <w:rPr>
          <w:rFonts w:asciiTheme="minorHAnsi" w:eastAsiaTheme="minorEastAsia" w:hAnsiTheme="minorHAnsi" w:cstheme="minorBidi"/>
          <w:noProof/>
          <w:szCs w:val="22"/>
        </w:rPr>
      </w:pPr>
      <w:r>
        <w:rPr>
          <w:noProof/>
        </w:rPr>
        <w:t>3.6.5</w:t>
      </w:r>
      <w:r>
        <w:rPr>
          <w:rFonts w:asciiTheme="minorHAnsi" w:eastAsiaTheme="minorEastAsia" w:hAnsiTheme="minorHAnsi" w:cstheme="minorBidi"/>
          <w:noProof/>
          <w:szCs w:val="22"/>
        </w:rPr>
        <w:tab/>
      </w:r>
      <w:r>
        <w:rPr>
          <w:noProof/>
        </w:rPr>
        <w:t>Besueshmëria</w:t>
      </w:r>
      <w:r>
        <w:rPr>
          <w:noProof/>
        </w:rPr>
        <w:tab/>
      </w:r>
      <w:r>
        <w:rPr>
          <w:noProof/>
        </w:rPr>
        <w:fldChar w:fldCharType="begin"/>
      </w:r>
      <w:r>
        <w:rPr>
          <w:noProof/>
        </w:rPr>
        <w:instrText xml:space="preserve"> PAGEREF _Toc532247808 \h </w:instrText>
      </w:r>
      <w:r>
        <w:rPr>
          <w:noProof/>
        </w:rPr>
      </w:r>
      <w:r>
        <w:rPr>
          <w:noProof/>
        </w:rPr>
        <w:fldChar w:fldCharType="separate"/>
      </w:r>
      <w:r>
        <w:rPr>
          <w:noProof/>
        </w:rPr>
        <w:t>20</w:t>
      </w:r>
      <w:r>
        <w:rPr>
          <w:noProof/>
        </w:rPr>
        <w:fldChar w:fldCharType="end"/>
      </w:r>
    </w:p>
    <w:p w14:paraId="0F6E8B59" w14:textId="15DA9369" w:rsidR="003C00F1" w:rsidRDefault="003C00F1">
      <w:pPr>
        <w:pStyle w:val="TOC3"/>
        <w:tabs>
          <w:tab w:val="left" w:pos="1320"/>
        </w:tabs>
        <w:rPr>
          <w:rFonts w:asciiTheme="minorHAnsi" w:eastAsiaTheme="minorEastAsia" w:hAnsiTheme="minorHAnsi" w:cstheme="minorBidi"/>
          <w:noProof/>
          <w:szCs w:val="22"/>
        </w:rPr>
      </w:pPr>
      <w:r>
        <w:rPr>
          <w:noProof/>
        </w:rPr>
        <w:t>3.6.6</w:t>
      </w:r>
      <w:r>
        <w:rPr>
          <w:rFonts w:asciiTheme="minorHAnsi" w:eastAsiaTheme="minorEastAsia" w:hAnsiTheme="minorHAnsi" w:cstheme="minorBidi"/>
          <w:noProof/>
          <w:szCs w:val="22"/>
        </w:rPr>
        <w:tab/>
      </w:r>
      <w:r>
        <w:rPr>
          <w:noProof/>
        </w:rPr>
        <w:t>Mirëmbajtja</w:t>
      </w:r>
      <w:r>
        <w:rPr>
          <w:noProof/>
        </w:rPr>
        <w:tab/>
      </w:r>
      <w:r>
        <w:rPr>
          <w:noProof/>
        </w:rPr>
        <w:fldChar w:fldCharType="begin"/>
      </w:r>
      <w:r>
        <w:rPr>
          <w:noProof/>
        </w:rPr>
        <w:instrText xml:space="preserve"> PAGEREF _Toc532247809 \h </w:instrText>
      </w:r>
      <w:r>
        <w:rPr>
          <w:noProof/>
        </w:rPr>
      </w:r>
      <w:r>
        <w:rPr>
          <w:noProof/>
        </w:rPr>
        <w:fldChar w:fldCharType="separate"/>
      </w:r>
      <w:r>
        <w:rPr>
          <w:noProof/>
        </w:rPr>
        <w:t>20</w:t>
      </w:r>
      <w:r>
        <w:rPr>
          <w:noProof/>
        </w:rPr>
        <w:fldChar w:fldCharType="end"/>
      </w:r>
    </w:p>
    <w:p w14:paraId="1EE48A02" w14:textId="148D388F" w:rsidR="003C00F1" w:rsidRDefault="003C00F1">
      <w:pPr>
        <w:pStyle w:val="TOC3"/>
        <w:tabs>
          <w:tab w:val="left" w:pos="1320"/>
        </w:tabs>
        <w:rPr>
          <w:rFonts w:asciiTheme="minorHAnsi" w:eastAsiaTheme="minorEastAsia" w:hAnsiTheme="minorHAnsi" w:cstheme="minorBidi"/>
          <w:noProof/>
          <w:szCs w:val="22"/>
        </w:rPr>
      </w:pPr>
      <w:r>
        <w:rPr>
          <w:noProof/>
        </w:rPr>
        <w:t>3.6.7</w:t>
      </w:r>
      <w:r>
        <w:rPr>
          <w:rFonts w:asciiTheme="minorHAnsi" w:eastAsiaTheme="minorEastAsia" w:hAnsiTheme="minorHAnsi" w:cstheme="minorBidi"/>
          <w:noProof/>
          <w:szCs w:val="22"/>
        </w:rPr>
        <w:tab/>
      </w:r>
      <w:r>
        <w:rPr>
          <w:noProof/>
        </w:rPr>
        <w:t>Ripërdorimi</w:t>
      </w:r>
      <w:r>
        <w:rPr>
          <w:noProof/>
        </w:rPr>
        <w:tab/>
      </w:r>
      <w:r>
        <w:rPr>
          <w:noProof/>
        </w:rPr>
        <w:fldChar w:fldCharType="begin"/>
      </w:r>
      <w:r>
        <w:rPr>
          <w:noProof/>
        </w:rPr>
        <w:instrText xml:space="preserve"> PAGEREF _Toc532247810 \h </w:instrText>
      </w:r>
      <w:r>
        <w:rPr>
          <w:noProof/>
        </w:rPr>
      </w:r>
      <w:r>
        <w:rPr>
          <w:noProof/>
        </w:rPr>
        <w:fldChar w:fldCharType="separate"/>
      </w:r>
      <w:r>
        <w:rPr>
          <w:noProof/>
        </w:rPr>
        <w:t>20</w:t>
      </w:r>
      <w:r>
        <w:rPr>
          <w:noProof/>
        </w:rPr>
        <w:fldChar w:fldCharType="end"/>
      </w:r>
    </w:p>
    <w:p w14:paraId="408F3CCD" w14:textId="3A8EE4A0" w:rsidR="003C00F1" w:rsidRDefault="003C00F1">
      <w:pPr>
        <w:pStyle w:val="TOC1"/>
        <w:tabs>
          <w:tab w:val="left" w:pos="425"/>
        </w:tabs>
        <w:rPr>
          <w:rFonts w:asciiTheme="minorHAnsi" w:eastAsiaTheme="minorEastAsia" w:hAnsiTheme="minorHAnsi" w:cstheme="minorBidi"/>
          <w:b w:val="0"/>
          <w:noProof/>
          <w:szCs w:val="22"/>
        </w:rPr>
      </w:pPr>
      <w:r>
        <w:rPr>
          <w:noProof/>
        </w:rPr>
        <w:t>4</w:t>
      </w:r>
      <w:r>
        <w:rPr>
          <w:rFonts w:asciiTheme="minorHAnsi" w:eastAsiaTheme="minorEastAsia" w:hAnsiTheme="minorHAnsi" w:cstheme="minorBidi"/>
          <w:b w:val="0"/>
          <w:noProof/>
          <w:szCs w:val="22"/>
        </w:rPr>
        <w:tab/>
      </w:r>
      <w:r>
        <w:rPr>
          <w:noProof/>
        </w:rPr>
        <w:t>Specifikimet për menaxhimin e projektit</w:t>
      </w:r>
      <w:r>
        <w:rPr>
          <w:noProof/>
        </w:rPr>
        <w:tab/>
      </w:r>
      <w:r>
        <w:rPr>
          <w:noProof/>
        </w:rPr>
        <w:fldChar w:fldCharType="begin"/>
      </w:r>
      <w:r>
        <w:rPr>
          <w:noProof/>
        </w:rPr>
        <w:instrText xml:space="preserve"> PAGEREF _Toc532247811 \h </w:instrText>
      </w:r>
      <w:r>
        <w:rPr>
          <w:noProof/>
        </w:rPr>
      </w:r>
      <w:r>
        <w:rPr>
          <w:noProof/>
        </w:rPr>
        <w:fldChar w:fldCharType="separate"/>
      </w:r>
      <w:r>
        <w:rPr>
          <w:noProof/>
        </w:rPr>
        <w:t>21</w:t>
      </w:r>
      <w:r>
        <w:rPr>
          <w:noProof/>
        </w:rPr>
        <w:fldChar w:fldCharType="end"/>
      </w:r>
    </w:p>
    <w:p w14:paraId="521C68A7" w14:textId="7BBB1C9D" w:rsidR="003C00F1" w:rsidRDefault="003C00F1">
      <w:pPr>
        <w:pStyle w:val="TOC2"/>
        <w:tabs>
          <w:tab w:val="left" w:pos="88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Kërkesat e implementimit</w:t>
      </w:r>
      <w:r>
        <w:rPr>
          <w:noProof/>
        </w:rPr>
        <w:tab/>
      </w:r>
      <w:r>
        <w:rPr>
          <w:noProof/>
        </w:rPr>
        <w:fldChar w:fldCharType="begin"/>
      </w:r>
      <w:r>
        <w:rPr>
          <w:noProof/>
        </w:rPr>
        <w:instrText xml:space="preserve"> PAGEREF _Toc532247812 \h </w:instrText>
      </w:r>
      <w:r>
        <w:rPr>
          <w:noProof/>
        </w:rPr>
      </w:r>
      <w:r>
        <w:rPr>
          <w:noProof/>
        </w:rPr>
        <w:fldChar w:fldCharType="separate"/>
      </w:r>
      <w:r>
        <w:rPr>
          <w:noProof/>
        </w:rPr>
        <w:t>21</w:t>
      </w:r>
      <w:r>
        <w:rPr>
          <w:noProof/>
        </w:rPr>
        <w:fldChar w:fldCharType="end"/>
      </w:r>
    </w:p>
    <w:p w14:paraId="26E7A2E4" w14:textId="1084F6F3" w:rsidR="003C00F1" w:rsidRDefault="003C00F1">
      <w:pPr>
        <w:pStyle w:val="TOC2"/>
        <w:tabs>
          <w:tab w:val="left" w:pos="88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Komponentet e gatshme dhe të investuara</w:t>
      </w:r>
      <w:r>
        <w:rPr>
          <w:noProof/>
        </w:rPr>
        <w:tab/>
      </w:r>
      <w:r>
        <w:rPr>
          <w:noProof/>
        </w:rPr>
        <w:fldChar w:fldCharType="begin"/>
      </w:r>
      <w:r>
        <w:rPr>
          <w:noProof/>
        </w:rPr>
        <w:instrText xml:space="preserve"> PAGEREF _Toc532247813 \h </w:instrText>
      </w:r>
      <w:r>
        <w:rPr>
          <w:noProof/>
        </w:rPr>
      </w:r>
      <w:r>
        <w:rPr>
          <w:noProof/>
        </w:rPr>
        <w:fldChar w:fldCharType="separate"/>
      </w:r>
      <w:r>
        <w:rPr>
          <w:noProof/>
        </w:rPr>
        <w:t>21</w:t>
      </w:r>
      <w:r>
        <w:rPr>
          <w:noProof/>
        </w:rPr>
        <w:fldChar w:fldCharType="end"/>
      </w:r>
    </w:p>
    <w:p w14:paraId="1F60BE9A" w14:textId="1A62FA40" w:rsidR="003C00F1" w:rsidRDefault="003C00F1">
      <w:pPr>
        <w:pStyle w:val="TOC2"/>
        <w:tabs>
          <w:tab w:val="left" w:pos="88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Kushtet e pranimit</w:t>
      </w:r>
      <w:r>
        <w:rPr>
          <w:noProof/>
        </w:rPr>
        <w:tab/>
      </w:r>
      <w:r>
        <w:rPr>
          <w:noProof/>
        </w:rPr>
        <w:fldChar w:fldCharType="begin"/>
      </w:r>
      <w:r>
        <w:rPr>
          <w:noProof/>
        </w:rPr>
        <w:instrText xml:space="preserve"> PAGEREF _Toc532247814 \h </w:instrText>
      </w:r>
      <w:r>
        <w:rPr>
          <w:noProof/>
        </w:rPr>
      </w:r>
      <w:r>
        <w:rPr>
          <w:noProof/>
        </w:rPr>
        <w:fldChar w:fldCharType="separate"/>
      </w:r>
      <w:r>
        <w:rPr>
          <w:noProof/>
        </w:rPr>
        <w:t>21</w:t>
      </w:r>
      <w:r>
        <w:rPr>
          <w:noProof/>
        </w:rPr>
        <w:fldChar w:fldCharType="end"/>
      </w:r>
    </w:p>
    <w:p w14:paraId="5D7CCF25" w14:textId="430B26FE" w:rsidR="003C00F1" w:rsidRDefault="003C00F1">
      <w:pPr>
        <w:pStyle w:val="TOC2"/>
        <w:tabs>
          <w:tab w:val="left" w:pos="88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Kushtet e dorëzimit</w:t>
      </w:r>
      <w:r>
        <w:rPr>
          <w:noProof/>
        </w:rPr>
        <w:tab/>
      </w:r>
      <w:r>
        <w:rPr>
          <w:noProof/>
        </w:rPr>
        <w:fldChar w:fldCharType="begin"/>
      </w:r>
      <w:r>
        <w:rPr>
          <w:noProof/>
        </w:rPr>
        <w:instrText xml:space="preserve"> PAGEREF _Toc532247815 \h </w:instrText>
      </w:r>
      <w:r>
        <w:rPr>
          <w:noProof/>
        </w:rPr>
      </w:r>
      <w:r>
        <w:rPr>
          <w:noProof/>
        </w:rPr>
        <w:fldChar w:fldCharType="separate"/>
      </w:r>
      <w:r>
        <w:rPr>
          <w:noProof/>
        </w:rPr>
        <w:t>22</w:t>
      </w:r>
      <w:r>
        <w:rPr>
          <w:noProof/>
        </w:rPr>
        <w:fldChar w:fldCharType="end"/>
      </w:r>
    </w:p>
    <w:p w14:paraId="182396EF" w14:textId="7CDBE9E7" w:rsidR="003C00F1" w:rsidRDefault="003C00F1">
      <w:pPr>
        <w:pStyle w:val="TOC2"/>
        <w:tabs>
          <w:tab w:val="left" w:pos="88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Kërkesat për përdorim të sistemit</w:t>
      </w:r>
      <w:r>
        <w:rPr>
          <w:noProof/>
        </w:rPr>
        <w:tab/>
      </w:r>
      <w:r>
        <w:rPr>
          <w:noProof/>
        </w:rPr>
        <w:fldChar w:fldCharType="begin"/>
      </w:r>
      <w:r>
        <w:rPr>
          <w:noProof/>
        </w:rPr>
        <w:instrText xml:space="preserve"> PAGEREF _Toc532247816 \h </w:instrText>
      </w:r>
      <w:r>
        <w:rPr>
          <w:noProof/>
        </w:rPr>
      </w:r>
      <w:r>
        <w:rPr>
          <w:noProof/>
        </w:rPr>
        <w:fldChar w:fldCharType="separate"/>
      </w:r>
      <w:r>
        <w:rPr>
          <w:noProof/>
        </w:rPr>
        <w:t>22</w:t>
      </w:r>
      <w:r>
        <w:rPr>
          <w:noProof/>
        </w:rPr>
        <w:fldChar w:fldCharType="end"/>
      </w:r>
    </w:p>
    <w:p w14:paraId="28621628" w14:textId="23F6A85D" w:rsidR="003C00F1" w:rsidRDefault="003C00F1">
      <w:pPr>
        <w:pStyle w:val="TOC2"/>
        <w:tabs>
          <w:tab w:val="left" w:pos="88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Garancioni</w:t>
      </w:r>
      <w:r>
        <w:rPr>
          <w:noProof/>
        </w:rPr>
        <w:tab/>
      </w:r>
      <w:r>
        <w:rPr>
          <w:noProof/>
        </w:rPr>
        <w:fldChar w:fldCharType="begin"/>
      </w:r>
      <w:r>
        <w:rPr>
          <w:noProof/>
        </w:rPr>
        <w:instrText xml:space="preserve"> PAGEREF _Toc532247817 \h </w:instrText>
      </w:r>
      <w:r>
        <w:rPr>
          <w:noProof/>
        </w:rPr>
      </w:r>
      <w:r>
        <w:rPr>
          <w:noProof/>
        </w:rPr>
        <w:fldChar w:fldCharType="separate"/>
      </w:r>
      <w:r>
        <w:rPr>
          <w:noProof/>
        </w:rPr>
        <w:t>22</w:t>
      </w:r>
      <w:r>
        <w:rPr>
          <w:noProof/>
        </w:rPr>
        <w:fldChar w:fldCharType="end"/>
      </w:r>
    </w:p>
    <w:p w14:paraId="55F8D35F" w14:textId="1BEF68DC" w:rsidR="003C00F1" w:rsidRDefault="003C00F1">
      <w:pPr>
        <w:pStyle w:val="TOC1"/>
        <w:tabs>
          <w:tab w:val="left" w:pos="425"/>
        </w:tabs>
        <w:rPr>
          <w:rFonts w:asciiTheme="minorHAnsi" w:eastAsiaTheme="minorEastAsia" w:hAnsiTheme="minorHAnsi" w:cstheme="minorBidi"/>
          <w:b w:val="0"/>
          <w:noProof/>
          <w:szCs w:val="22"/>
        </w:rPr>
      </w:pPr>
      <w:r>
        <w:rPr>
          <w:noProof/>
        </w:rPr>
        <w:t>5</w:t>
      </w:r>
      <w:r>
        <w:rPr>
          <w:rFonts w:asciiTheme="minorHAnsi" w:eastAsiaTheme="minorEastAsia" w:hAnsiTheme="minorHAnsi" w:cstheme="minorBidi"/>
          <w:b w:val="0"/>
          <w:noProof/>
          <w:szCs w:val="22"/>
        </w:rPr>
        <w:tab/>
      </w:r>
      <w:r>
        <w:rPr>
          <w:noProof/>
        </w:rPr>
        <w:t>Obligimet e klientit</w:t>
      </w:r>
      <w:r>
        <w:rPr>
          <w:noProof/>
        </w:rPr>
        <w:tab/>
      </w:r>
      <w:r>
        <w:rPr>
          <w:noProof/>
        </w:rPr>
        <w:fldChar w:fldCharType="begin"/>
      </w:r>
      <w:r>
        <w:rPr>
          <w:noProof/>
        </w:rPr>
        <w:instrText xml:space="preserve"> PAGEREF _Toc532247818 \h </w:instrText>
      </w:r>
      <w:r>
        <w:rPr>
          <w:noProof/>
        </w:rPr>
      </w:r>
      <w:r>
        <w:rPr>
          <w:noProof/>
        </w:rPr>
        <w:fldChar w:fldCharType="separate"/>
      </w:r>
      <w:r>
        <w:rPr>
          <w:noProof/>
        </w:rPr>
        <w:t>24</w:t>
      </w:r>
      <w:r>
        <w:rPr>
          <w:noProof/>
        </w:rPr>
        <w:fldChar w:fldCharType="end"/>
      </w:r>
    </w:p>
    <w:p w14:paraId="7FAC3989" w14:textId="3B0F67F1" w:rsidR="15E31104" w:rsidRDefault="00256830" w:rsidP="003F7F18">
      <w:pPr>
        <w:pStyle w:val="TOC1"/>
        <w:tabs>
          <w:tab w:val="left" w:pos="425"/>
        </w:tabs>
        <w:spacing w:line="360" w:lineRule="auto"/>
        <w:sectPr w:rsidR="15E31104">
          <w:headerReference w:type="even" r:id="rId11"/>
          <w:headerReference w:type="default" r:id="rId12"/>
          <w:footerReference w:type="default" r:id="rId13"/>
          <w:pgSz w:w="11907" w:h="16840" w:code="9"/>
          <w:pgMar w:top="1418" w:right="1134" w:bottom="1134" w:left="1134" w:header="720" w:footer="720" w:gutter="0"/>
          <w:cols w:space="720"/>
        </w:sectPr>
      </w:pPr>
      <w:r>
        <w:fldChar w:fldCharType="end"/>
      </w:r>
    </w:p>
    <w:p w14:paraId="3E7A9F1C" w14:textId="2D880597" w:rsidR="00BA25F4" w:rsidRDefault="451EBDFB" w:rsidP="003F7F18">
      <w:pPr>
        <w:pStyle w:val="Heading1"/>
        <w:spacing w:line="360" w:lineRule="auto"/>
        <w:rPr>
          <w:noProof/>
        </w:rPr>
      </w:pPr>
      <w:bookmarkStart w:id="1" w:name="_Toc367686382"/>
      <w:bookmarkStart w:id="2" w:name="_Toc532247783"/>
      <w:bookmarkEnd w:id="1"/>
      <w:r w:rsidRPr="451EBDFB">
        <w:rPr>
          <w:noProof/>
        </w:rPr>
        <w:lastRenderedPageBreak/>
        <w:t>Hyrje</w:t>
      </w:r>
      <w:bookmarkEnd w:id="2"/>
    </w:p>
    <w:p w14:paraId="564B47A6" w14:textId="77777777" w:rsidR="00C85331" w:rsidRPr="00C85331" w:rsidRDefault="00C85331" w:rsidP="00C85331"/>
    <w:p w14:paraId="49715516" w14:textId="700E9F39" w:rsidR="15E31104" w:rsidRDefault="3CB18623" w:rsidP="003F7F18">
      <w:pPr>
        <w:pStyle w:val="Heading2"/>
        <w:spacing w:line="360" w:lineRule="auto"/>
      </w:pPr>
      <w:bookmarkStart w:id="3" w:name="_Toc532247784"/>
      <w:r w:rsidRPr="3CB18623">
        <w:rPr>
          <w:noProof/>
        </w:rPr>
        <w:t>Qëllimi i dokumentit</w:t>
      </w:r>
      <w:bookmarkEnd w:id="3"/>
    </w:p>
    <w:p w14:paraId="5AD389E7" w14:textId="70D78C85" w:rsidR="15E31104" w:rsidRDefault="3CB18623" w:rsidP="003F7F18">
      <w:pPr>
        <w:spacing w:line="360" w:lineRule="auto"/>
        <w:ind w:firstLine="708"/>
        <w:rPr>
          <w:noProof/>
        </w:rPr>
      </w:pPr>
      <w:r w:rsidRPr="3CB18623">
        <w:rPr>
          <w:noProof/>
        </w:rPr>
        <w:t>Qëllimi i dokumentit për specifikimin e kërkesave të softuerit është të definojë kërkesat të cilat duhet të plotësohen në m</w:t>
      </w:r>
      <w:r w:rsidR="008837CF" w:rsidRPr="3CB18623">
        <w:rPr>
          <w:noProof/>
        </w:rPr>
        <w:t>ë</w:t>
      </w:r>
      <w:r w:rsidRPr="3CB18623">
        <w:rPr>
          <w:noProof/>
        </w:rPr>
        <w:t>nyrë që sistemi për digjitalizimin e shitjes së biletave të Përfaqësueses së Kosovës i njohur si “e-BILETA”, të jetë i aftë të vihet në shërbim të qytetarëve.</w:t>
      </w:r>
      <w:r w:rsidR="00DC52F2">
        <w:rPr>
          <w:noProof/>
        </w:rPr>
        <w:t xml:space="preserve"> </w:t>
      </w:r>
      <w:r w:rsidR="3B3E1525" w:rsidRPr="00DC52F2">
        <w:rPr>
          <w:noProof/>
        </w:rPr>
        <w:t xml:space="preserve">Ky dokument është </w:t>
      </w:r>
      <w:r w:rsidR="00DC52F2" w:rsidRPr="00DC52F2">
        <w:rPr>
          <w:noProof/>
        </w:rPr>
        <w:t>i</w:t>
      </w:r>
      <w:r w:rsidR="3B3E1525" w:rsidRPr="00DC52F2">
        <w:rPr>
          <w:noProof/>
        </w:rPr>
        <w:t xml:space="preserve"> menduar për zhvilluesit e sistemit dhe për FFK-në dhe duhet të dorëzohet për aprovim</w:t>
      </w:r>
      <w:r w:rsidR="00DC52F2" w:rsidRPr="00DC52F2">
        <w:rPr>
          <w:noProof/>
        </w:rPr>
        <w:t>.</w:t>
      </w:r>
    </w:p>
    <w:p w14:paraId="2AF2C694" w14:textId="77777777" w:rsidR="00C85331" w:rsidRDefault="00C85331" w:rsidP="003F7F18">
      <w:pPr>
        <w:spacing w:line="360" w:lineRule="auto"/>
        <w:ind w:firstLine="708"/>
        <w:rPr>
          <w:color w:val="2E74B5" w:themeColor="accent5" w:themeShade="BF"/>
        </w:rPr>
      </w:pPr>
    </w:p>
    <w:p w14:paraId="3763C552" w14:textId="77777777" w:rsidR="15E31104" w:rsidRDefault="3CB18623" w:rsidP="003F7F18">
      <w:pPr>
        <w:pStyle w:val="Heading2"/>
        <w:spacing w:line="360" w:lineRule="auto"/>
        <w:rPr>
          <w:noProof/>
        </w:rPr>
      </w:pPr>
      <w:bookmarkStart w:id="4" w:name="_Toc532247785"/>
      <w:r w:rsidRPr="3CB18623">
        <w:rPr>
          <w:noProof/>
        </w:rPr>
        <w:t>Vlefshmëria e dokumentit</w:t>
      </w:r>
      <w:bookmarkEnd w:id="4"/>
    </w:p>
    <w:p w14:paraId="454DBB37" w14:textId="3C3A14EB" w:rsidR="15E31104" w:rsidRDefault="05A771D4" w:rsidP="003F7F18">
      <w:pPr>
        <w:spacing w:line="360" w:lineRule="auto"/>
        <w:ind w:firstLine="708"/>
      </w:pPr>
      <w:r w:rsidRPr="05A771D4">
        <w:rPr>
          <w:noProof/>
        </w:rPr>
        <w:t>Vlefshmëria e këtij dokumenti është përgjat</w:t>
      </w:r>
      <w:r w:rsidR="008837CF" w:rsidRPr="3CB18623">
        <w:rPr>
          <w:noProof/>
        </w:rPr>
        <w:t>ë</w:t>
      </w:r>
      <w:r w:rsidRPr="05A771D4">
        <w:rPr>
          <w:noProof/>
        </w:rPr>
        <w:t xml:space="preserve"> fazës së definimit, zhvillimit dhe implementimit të sistemit për digjitalizimin e biletave të ndeshjeve të futbollit.</w:t>
      </w:r>
    </w:p>
    <w:p w14:paraId="5A25DCCC" w14:textId="16CB06B8" w:rsidR="3CB18623" w:rsidRDefault="05C554F6" w:rsidP="003F7F18">
      <w:pPr>
        <w:spacing w:line="360" w:lineRule="auto"/>
        <w:ind w:firstLine="708"/>
        <w:rPr>
          <w:noProof/>
          <w:color w:val="FF0000"/>
        </w:rPr>
      </w:pPr>
      <w:r w:rsidRPr="00DC52F2">
        <w:rPr>
          <w:noProof/>
        </w:rPr>
        <w:t>Për përmirësime të dokumentit janë përgjegjës ekipi për marrjen e kërkesave dhe formulimin e dokumentacionit në krye</w:t>
      </w:r>
      <w:r w:rsidR="008837CF">
        <w:rPr>
          <w:noProof/>
        </w:rPr>
        <w:t xml:space="preserve"> me</w:t>
      </w:r>
      <w:r w:rsidRPr="00DC52F2">
        <w:rPr>
          <w:noProof/>
        </w:rPr>
        <w:t xml:space="preserve"> udhëheqësen e projektit Natyra Ferati.</w:t>
      </w:r>
      <w:r w:rsidR="3B3E1525" w:rsidRPr="3B3E1525">
        <w:rPr>
          <w:noProof/>
          <w:color w:val="FF0000"/>
        </w:rPr>
        <w:t xml:space="preserve"> </w:t>
      </w:r>
    </w:p>
    <w:p w14:paraId="4F131BFE" w14:textId="77777777" w:rsidR="00C85331" w:rsidRDefault="00C85331" w:rsidP="003F7F18">
      <w:pPr>
        <w:spacing w:line="360" w:lineRule="auto"/>
        <w:ind w:firstLine="708"/>
        <w:rPr>
          <w:noProof/>
          <w:color w:val="ED7D31" w:themeColor="accent2"/>
        </w:rPr>
      </w:pPr>
    </w:p>
    <w:p w14:paraId="5A1E25AE" w14:textId="4E9AA845" w:rsidR="00BA25F4" w:rsidRDefault="451EBDFB" w:rsidP="003F7F18">
      <w:pPr>
        <w:pStyle w:val="Heading2"/>
        <w:spacing w:line="360" w:lineRule="auto"/>
      </w:pPr>
      <w:bookmarkStart w:id="5" w:name="_Toc532247786"/>
      <w:r w:rsidRPr="451EBDFB">
        <w:rPr>
          <w:noProof/>
        </w:rPr>
        <w:t>Definimi i termeve dhe shkurtesave</w:t>
      </w:r>
      <w:bookmarkEnd w:id="5"/>
    </w:p>
    <w:p w14:paraId="730A1EA3" w14:textId="77777777" w:rsidR="008052A0" w:rsidRPr="004C5F88" w:rsidRDefault="008052A0" w:rsidP="008052A0">
      <w:pPr>
        <w:spacing w:line="360" w:lineRule="auto"/>
        <w:rPr>
          <w:noProof/>
        </w:rPr>
      </w:pPr>
      <w:r>
        <w:rPr>
          <w:noProof/>
        </w:rPr>
        <w:t>Adobe XD – Adobe Experience Design</w:t>
      </w:r>
    </w:p>
    <w:p w14:paraId="11DA3200" w14:textId="08164585" w:rsidR="451EBDFB" w:rsidRPr="004C5F88" w:rsidRDefault="3B3E1525" w:rsidP="003F7F18">
      <w:pPr>
        <w:spacing w:line="360" w:lineRule="auto"/>
        <w:rPr>
          <w:noProof/>
        </w:rPr>
      </w:pPr>
      <w:r w:rsidRPr="004C5F88">
        <w:rPr>
          <w:noProof/>
        </w:rPr>
        <w:t>CD-ROM – Compact Disc – Read Only Memory</w:t>
      </w:r>
    </w:p>
    <w:p w14:paraId="371464AA" w14:textId="4AFF2222" w:rsidR="15E31104" w:rsidRPr="004C5F88" w:rsidRDefault="451EBDFB" w:rsidP="003F7F18">
      <w:pPr>
        <w:spacing w:line="360" w:lineRule="auto"/>
        <w:rPr>
          <w:noProof/>
        </w:rPr>
      </w:pPr>
      <w:r w:rsidRPr="004C5F88">
        <w:rPr>
          <w:noProof/>
        </w:rPr>
        <w:t>DFTS – Digital Football Ticket System</w:t>
      </w:r>
    </w:p>
    <w:p w14:paraId="67BBD101" w14:textId="7AF61A5C" w:rsidR="451EBDFB" w:rsidRPr="004C5F88" w:rsidRDefault="3CB18623" w:rsidP="003F7F18">
      <w:pPr>
        <w:spacing w:line="360" w:lineRule="auto"/>
        <w:rPr>
          <w:noProof/>
        </w:rPr>
      </w:pPr>
      <w:r w:rsidRPr="004C5F88">
        <w:rPr>
          <w:noProof/>
        </w:rPr>
        <w:t>FIEK – Fakulteti i Inxhinierisë Elektrike dhe Kompjuterike</w:t>
      </w:r>
      <w:r w:rsidR="00D33022" w:rsidRPr="004C5F88">
        <w:rPr>
          <w:noProof/>
        </w:rPr>
        <w:t xml:space="preserve"> </w:t>
      </w:r>
    </w:p>
    <w:p w14:paraId="382F8FF5" w14:textId="06F877A6" w:rsidR="15E31104" w:rsidRPr="004C5F88" w:rsidRDefault="3CB18623" w:rsidP="003F7F18">
      <w:pPr>
        <w:spacing w:line="360" w:lineRule="auto"/>
        <w:rPr>
          <w:noProof/>
        </w:rPr>
      </w:pPr>
      <w:r w:rsidRPr="004C5F88">
        <w:rPr>
          <w:noProof/>
        </w:rPr>
        <w:t xml:space="preserve">FFK – Federata e Futbollit të Kosovës </w:t>
      </w:r>
    </w:p>
    <w:p w14:paraId="07913704" w14:textId="75C4887A" w:rsidR="451EBDFB" w:rsidRPr="004C5F88" w:rsidRDefault="3B3E1525" w:rsidP="00D30AF9">
      <w:pPr>
        <w:spacing w:line="360" w:lineRule="auto"/>
        <w:rPr>
          <w:noProof/>
        </w:rPr>
      </w:pPr>
      <w:r w:rsidRPr="004C5F88">
        <w:rPr>
          <w:noProof/>
        </w:rPr>
        <w:t>GB – Gigabytes</w:t>
      </w:r>
    </w:p>
    <w:p w14:paraId="3562C283" w14:textId="4F7E9732" w:rsidR="451EBDFB" w:rsidRPr="004C5F88" w:rsidRDefault="3B3E1525" w:rsidP="003F7F18">
      <w:pPr>
        <w:spacing w:line="360" w:lineRule="auto"/>
        <w:rPr>
          <w:noProof/>
        </w:rPr>
      </w:pPr>
      <w:r w:rsidRPr="004C5F88">
        <w:rPr>
          <w:noProof/>
        </w:rPr>
        <w:t>GHz – Gigahertz</w:t>
      </w:r>
    </w:p>
    <w:p w14:paraId="21DF7E67" w14:textId="5A821B96" w:rsidR="451EBDFB" w:rsidRPr="004C5F88" w:rsidRDefault="3B3E1525" w:rsidP="003F7F18">
      <w:pPr>
        <w:spacing w:line="360" w:lineRule="auto"/>
        <w:rPr>
          <w:noProof/>
        </w:rPr>
      </w:pPr>
      <w:r w:rsidRPr="004C5F88">
        <w:rPr>
          <w:noProof/>
        </w:rPr>
        <w:t xml:space="preserve">GIMP – GNU Image Manipulation Program </w:t>
      </w:r>
    </w:p>
    <w:p w14:paraId="71A3FA5A" w14:textId="0C299F6A" w:rsidR="451EBDFB" w:rsidRPr="004C5F88" w:rsidRDefault="3B3E1525" w:rsidP="003F7F18">
      <w:pPr>
        <w:spacing w:line="360" w:lineRule="auto"/>
        <w:rPr>
          <w:noProof/>
        </w:rPr>
      </w:pPr>
      <w:r w:rsidRPr="004C5F88">
        <w:rPr>
          <w:noProof/>
        </w:rPr>
        <w:t>GNU – GNU's not Unix</w:t>
      </w:r>
    </w:p>
    <w:p w14:paraId="64FDFFC0" w14:textId="076C2CE1" w:rsidR="451EBDFB" w:rsidRPr="004C5F88" w:rsidRDefault="3B3E1525" w:rsidP="003F7F18">
      <w:pPr>
        <w:spacing w:line="360" w:lineRule="auto"/>
        <w:rPr>
          <w:noProof/>
        </w:rPr>
      </w:pPr>
      <w:r w:rsidRPr="004C5F88">
        <w:rPr>
          <w:noProof/>
        </w:rPr>
        <w:t>HTTPS – Hyper Text Transfer Protocol Secure</w:t>
      </w:r>
    </w:p>
    <w:p w14:paraId="1DDD4403" w14:textId="6AC38F15" w:rsidR="451EBDFB" w:rsidRPr="004C5F88" w:rsidRDefault="3B3E1525" w:rsidP="003F7F18">
      <w:pPr>
        <w:spacing w:line="360" w:lineRule="auto"/>
        <w:rPr>
          <w:noProof/>
        </w:rPr>
      </w:pPr>
      <w:r w:rsidRPr="004C5F88">
        <w:rPr>
          <w:noProof/>
        </w:rPr>
        <w:t>IIS – Internet Information Services</w:t>
      </w:r>
    </w:p>
    <w:p w14:paraId="73C675DC" w14:textId="03155A65" w:rsidR="00D30AF9" w:rsidRPr="004C5F88" w:rsidRDefault="3B3E1525" w:rsidP="00D30AF9">
      <w:pPr>
        <w:spacing w:line="360" w:lineRule="auto"/>
        <w:rPr>
          <w:noProof/>
        </w:rPr>
      </w:pPr>
      <w:r w:rsidRPr="004C5F88">
        <w:rPr>
          <w:noProof/>
        </w:rPr>
        <w:t>IP – Internet Protocol</w:t>
      </w:r>
      <w:r w:rsidR="00D30AF9" w:rsidRPr="00D30AF9">
        <w:rPr>
          <w:noProof/>
        </w:rPr>
        <w:t xml:space="preserve"> </w:t>
      </w:r>
    </w:p>
    <w:p w14:paraId="0D0CDC3A" w14:textId="09AC7DE1" w:rsidR="451EBDFB" w:rsidRDefault="00D30AF9" w:rsidP="003F7F18">
      <w:pPr>
        <w:spacing w:line="360" w:lineRule="auto"/>
        <w:rPr>
          <w:noProof/>
        </w:rPr>
      </w:pPr>
      <w:r w:rsidRPr="004C5F88">
        <w:rPr>
          <w:noProof/>
        </w:rPr>
        <w:t>OS – Operating System</w:t>
      </w:r>
    </w:p>
    <w:p w14:paraId="3965E0A7" w14:textId="60B94EF2" w:rsidR="008C576E" w:rsidRPr="004C5F88" w:rsidRDefault="008C576E" w:rsidP="003F7F18">
      <w:pPr>
        <w:spacing w:line="360" w:lineRule="auto"/>
        <w:rPr>
          <w:noProof/>
        </w:rPr>
      </w:pPr>
      <w:r>
        <w:rPr>
          <w:noProof/>
        </w:rPr>
        <w:t xml:space="preserve">PDF </w:t>
      </w:r>
      <w:r w:rsidR="00C85331">
        <w:rPr>
          <w:noProof/>
        </w:rPr>
        <w:t>–</w:t>
      </w:r>
      <w:r>
        <w:rPr>
          <w:noProof/>
        </w:rPr>
        <w:t xml:space="preserve"> </w:t>
      </w:r>
      <w:r w:rsidR="00C85331">
        <w:rPr>
          <w:noProof/>
        </w:rPr>
        <w:t>Portable Document Format</w:t>
      </w:r>
    </w:p>
    <w:p w14:paraId="0E7762E1" w14:textId="2A8F95CB" w:rsidR="451EBDFB" w:rsidRPr="004C5F88" w:rsidRDefault="3B3E1525" w:rsidP="003F7F18">
      <w:pPr>
        <w:spacing w:line="360" w:lineRule="auto"/>
        <w:rPr>
          <w:noProof/>
        </w:rPr>
      </w:pPr>
      <w:r w:rsidRPr="004C5F88">
        <w:rPr>
          <w:noProof/>
        </w:rPr>
        <w:t>PHP – PHP: Hypertext Preprocessor</w:t>
      </w:r>
    </w:p>
    <w:p w14:paraId="2A2A67C6" w14:textId="2F0B19DA" w:rsidR="15E31104" w:rsidRPr="004C5F88" w:rsidRDefault="451EBDFB" w:rsidP="003F7F18">
      <w:pPr>
        <w:spacing w:line="360" w:lineRule="auto"/>
        <w:rPr>
          <w:noProof/>
        </w:rPr>
      </w:pPr>
      <w:r w:rsidRPr="004C5F88">
        <w:rPr>
          <w:noProof/>
        </w:rPr>
        <w:t xml:space="preserve">QR </w:t>
      </w:r>
      <w:r w:rsidR="001523E9">
        <w:rPr>
          <w:noProof/>
        </w:rPr>
        <w:t>K</w:t>
      </w:r>
      <w:r w:rsidRPr="004C5F88">
        <w:rPr>
          <w:noProof/>
        </w:rPr>
        <w:t>od</w:t>
      </w:r>
      <w:r w:rsidR="001523E9">
        <w:rPr>
          <w:noProof/>
        </w:rPr>
        <w:t>i</w:t>
      </w:r>
      <w:r w:rsidRPr="004C5F88">
        <w:rPr>
          <w:noProof/>
        </w:rPr>
        <w:t xml:space="preserve"> – Quick Response </w:t>
      </w:r>
      <w:r w:rsidR="001523E9">
        <w:rPr>
          <w:noProof/>
        </w:rPr>
        <w:t>Kodi</w:t>
      </w:r>
    </w:p>
    <w:p w14:paraId="7AF133EF" w14:textId="6A1E94C3" w:rsidR="451EBDFB" w:rsidRPr="004C5F88" w:rsidRDefault="3B3E1525" w:rsidP="003F7F18">
      <w:pPr>
        <w:spacing w:line="360" w:lineRule="auto"/>
        <w:rPr>
          <w:noProof/>
        </w:rPr>
      </w:pPr>
      <w:r w:rsidRPr="004C5F88">
        <w:rPr>
          <w:noProof/>
        </w:rPr>
        <w:t>RAM – Random Access Memory</w:t>
      </w:r>
    </w:p>
    <w:p w14:paraId="5E7FCD32" w14:textId="49317163" w:rsidR="451EBDFB" w:rsidRPr="004C5F88" w:rsidRDefault="3B3E1525" w:rsidP="003F7F18">
      <w:pPr>
        <w:spacing w:line="360" w:lineRule="auto"/>
        <w:rPr>
          <w:noProof/>
        </w:rPr>
      </w:pPr>
      <w:r w:rsidRPr="004C5F88">
        <w:rPr>
          <w:noProof/>
        </w:rPr>
        <w:t>SSD – Solid State Drive</w:t>
      </w:r>
    </w:p>
    <w:p w14:paraId="61410EC1" w14:textId="03FEDE06" w:rsidR="451EBDFB" w:rsidRPr="004C5F88" w:rsidRDefault="3B3E1525" w:rsidP="003F7F18">
      <w:pPr>
        <w:spacing w:line="360" w:lineRule="auto"/>
        <w:rPr>
          <w:noProof/>
        </w:rPr>
      </w:pPr>
      <w:r w:rsidRPr="004C5F88">
        <w:rPr>
          <w:noProof/>
        </w:rPr>
        <w:lastRenderedPageBreak/>
        <w:t>SQL – Structured Query Language</w:t>
      </w:r>
    </w:p>
    <w:p w14:paraId="1CFAA595" w14:textId="3BED6FE0" w:rsidR="451EBDFB" w:rsidRPr="004C5F88" w:rsidRDefault="3B3E1525" w:rsidP="003F7F18">
      <w:pPr>
        <w:spacing w:line="360" w:lineRule="auto"/>
        <w:rPr>
          <w:noProof/>
        </w:rPr>
      </w:pPr>
      <w:r w:rsidRPr="004C5F88">
        <w:rPr>
          <w:noProof/>
        </w:rPr>
        <w:t>TB – Terabytes</w:t>
      </w:r>
    </w:p>
    <w:p w14:paraId="1645F199" w14:textId="02808748" w:rsidR="451EBDFB" w:rsidRDefault="3B3E1525" w:rsidP="003F7F18">
      <w:pPr>
        <w:spacing w:line="360" w:lineRule="auto"/>
        <w:rPr>
          <w:noProof/>
        </w:rPr>
      </w:pPr>
      <w:r w:rsidRPr="004C5F88">
        <w:rPr>
          <w:noProof/>
        </w:rPr>
        <w:t>USB – Universal Serial Bus</w:t>
      </w:r>
    </w:p>
    <w:p w14:paraId="0F135636" w14:textId="67FDEDD5" w:rsidR="00E0423C" w:rsidRDefault="00472B5F" w:rsidP="003F7F18">
      <w:pPr>
        <w:spacing w:line="360" w:lineRule="auto"/>
        <w:rPr>
          <w:noProof/>
        </w:rPr>
      </w:pPr>
      <w:r w:rsidRPr="004C5F88">
        <w:rPr>
          <w:noProof/>
        </w:rPr>
        <w:t>XSS</w:t>
      </w:r>
      <w:r w:rsidR="00F969D3" w:rsidRPr="004C5F88">
        <w:rPr>
          <w:noProof/>
        </w:rPr>
        <w:t xml:space="preserve"> </w:t>
      </w:r>
      <w:r w:rsidR="00E0423C" w:rsidRPr="004C5F88">
        <w:rPr>
          <w:noProof/>
        </w:rPr>
        <w:t>–</w:t>
      </w:r>
      <w:r w:rsidR="00F969D3" w:rsidRPr="004C5F88">
        <w:rPr>
          <w:noProof/>
        </w:rPr>
        <w:t xml:space="preserve"> </w:t>
      </w:r>
      <w:r w:rsidR="00076019">
        <w:rPr>
          <w:noProof/>
        </w:rPr>
        <w:t>Cross-Site Scripting</w:t>
      </w:r>
    </w:p>
    <w:p w14:paraId="139A00B0" w14:textId="77777777" w:rsidR="008C227F" w:rsidRPr="004C5F88" w:rsidRDefault="008C227F" w:rsidP="003F7F18">
      <w:pPr>
        <w:spacing w:line="360" w:lineRule="auto"/>
        <w:rPr>
          <w:noProof/>
        </w:rPr>
      </w:pPr>
    </w:p>
    <w:p w14:paraId="418D0563" w14:textId="032CFE9A" w:rsidR="00BA25F4" w:rsidRDefault="3CB18623" w:rsidP="003F7F18">
      <w:pPr>
        <w:pStyle w:val="Heading2"/>
        <w:spacing w:line="360" w:lineRule="auto"/>
      </w:pPr>
      <w:bookmarkStart w:id="6" w:name="_Toc379047278"/>
      <w:bookmarkStart w:id="7" w:name="_Toc532247787"/>
      <w:r w:rsidRPr="3CB18623">
        <w:rPr>
          <w:noProof/>
        </w:rPr>
        <w:t>Relacionet me dokumentet tjera</w:t>
      </w:r>
      <w:bookmarkEnd w:id="6"/>
      <w:bookmarkEnd w:id="7"/>
    </w:p>
    <w:p w14:paraId="01BF548B" w14:textId="4CBB521D" w:rsidR="15E31104" w:rsidRDefault="3CB18623" w:rsidP="003F7F18">
      <w:pPr>
        <w:spacing w:line="360" w:lineRule="auto"/>
        <w:rPr>
          <w:noProof/>
        </w:rPr>
      </w:pPr>
      <w:r w:rsidRPr="3CB18623">
        <w:rPr>
          <w:noProof/>
        </w:rPr>
        <w:t>Ky dokument lidhet me:</w:t>
      </w:r>
    </w:p>
    <w:p w14:paraId="66F8EC15" w14:textId="7CC83C6F" w:rsidR="15E31104" w:rsidRDefault="3B3E1525" w:rsidP="00331DDF">
      <w:pPr>
        <w:pStyle w:val="ListParagraph"/>
        <w:numPr>
          <w:ilvl w:val="0"/>
          <w:numId w:val="12"/>
        </w:numPr>
        <w:spacing w:line="360" w:lineRule="auto"/>
        <w:rPr>
          <w:noProof/>
        </w:rPr>
      </w:pPr>
      <w:r w:rsidRPr="3B3E1525">
        <w:rPr>
          <w:noProof/>
        </w:rPr>
        <w:t xml:space="preserve">dokumentin e studimit të fizibilitetit në lidhje me sistemin për digjitalizim të tiketave. </w:t>
      </w:r>
    </w:p>
    <w:p w14:paraId="7BE9CF0B" w14:textId="417FC417" w:rsidR="451EBDFB" w:rsidRPr="00302A41" w:rsidRDefault="3B3E1525" w:rsidP="00331DDF">
      <w:pPr>
        <w:pStyle w:val="ListParagraph"/>
        <w:numPr>
          <w:ilvl w:val="0"/>
          <w:numId w:val="12"/>
        </w:numPr>
        <w:spacing w:line="360" w:lineRule="auto"/>
      </w:pPr>
      <w:r w:rsidRPr="00472B5F">
        <w:rPr>
          <w:rFonts w:eastAsia="Arial" w:cs="Arial"/>
          <w:noProof/>
        </w:rPr>
        <w:t>vendimin e drejtorit ekzekutiv të kompanisë nr. 12/2018 të datës 18.10.2018</w:t>
      </w:r>
    </w:p>
    <w:p w14:paraId="5D926D03" w14:textId="77777777" w:rsidR="00302A41" w:rsidRPr="00B94AB3" w:rsidRDefault="00302A41" w:rsidP="00302A41">
      <w:pPr>
        <w:spacing w:line="360" w:lineRule="auto"/>
      </w:pPr>
    </w:p>
    <w:p w14:paraId="3AD59E85" w14:textId="4C7F9FD3" w:rsidR="00BA25F4" w:rsidRPr="004F6655" w:rsidRDefault="3CB18623" w:rsidP="003F7F18">
      <w:pPr>
        <w:pStyle w:val="Heading2"/>
        <w:spacing w:line="360" w:lineRule="auto"/>
      </w:pPr>
      <w:bookmarkStart w:id="8" w:name="_Toc379047279"/>
      <w:bookmarkStart w:id="9" w:name="_Toc532247788"/>
      <w:r w:rsidRPr="004F6655">
        <w:rPr>
          <w:noProof/>
        </w:rPr>
        <w:t>Pasqyra e dokumentit</w:t>
      </w:r>
      <w:bookmarkEnd w:id="8"/>
      <w:bookmarkEnd w:id="9"/>
    </w:p>
    <w:p w14:paraId="2ECCB18A" w14:textId="0702A4AA" w:rsidR="15E31104" w:rsidRDefault="05C554F6" w:rsidP="003F7F18">
      <w:pPr>
        <w:spacing w:line="360" w:lineRule="auto"/>
        <w:ind w:firstLine="708"/>
        <w:rPr>
          <w:noProof/>
        </w:rPr>
      </w:pPr>
      <w:r w:rsidRPr="05C554F6">
        <w:rPr>
          <w:noProof/>
        </w:rPr>
        <w:t xml:space="preserve">Seksioni </w:t>
      </w:r>
      <w:r w:rsidR="00F73404">
        <w:rPr>
          <w:noProof/>
        </w:rPr>
        <w:t>i</w:t>
      </w:r>
      <w:r w:rsidRPr="05C554F6">
        <w:rPr>
          <w:noProof/>
        </w:rPr>
        <w:t xml:space="preserve"> dytë përfshin përshkrim të përgjithshëm të produktit, </w:t>
      </w:r>
      <w:r w:rsidR="005D24F8">
        <w:rPr>
          <w:noProof/>
        </w:rPr>
        <w:t>i</w:t>
      </w:r>
      <w:r w:rsidRPr="05C554F6">
        <w:rPr>
          <w:noProof/>
        </w:rPr>
        <w:t xml:space="preserve"> cili jep një pamje të sistemit të tërë për shitjen e biletave online.</w:t>
      </w:r>
      <w:r w:rsidR="00472B5F">
        <w:rPr>
          <w:noProof/>
        </w:rPr>
        <w:t xml:space="preserve"> </w:t>
      </w:r>
      <w:r w:rsidR="008837CF">
        <w:rPr>
          <w:noProof/>
        </w:rPr>
        <w:t>P</w:t>
      </w:r>
      <w:r w:rsidR="008837CF" w:rsidRPr="3CB18623">
        <w:rPr>
          <w:noProof/>
        </w:rPr>
        <w:t>ë</w:t>
      </w:r>
      <w:r w:rsidR="008837CF">
        <w:rPr>
          <w:noProof/>
        </w:rPr>
        <w:t>rfshin q</w:t>
      </w:r>
      <w:r w:rsidRPr="05C554F6">
        <w:rPr>
          <w:noProof/>
        </w:rPr>
        <w:t xml:space="preserve">ëllimin e produktit, kufijtë dhe integrimi </w:t>
      </w:r>
      <w:r w:rsidR="00130128">
        <w:rPr>
          <w:noProof/>
        </w:rPr>
        <w:t>i</w:t>
      </w:r>
      <w:r w:rsidRPr="05C554F6">
        <w:rPr>
          <w:noProof/>
        </w:rPr>
        <w:t xml:space="preserve"> sistemit, përshkrim të funksionalitetit</w:t>
      </w:r>
      <w:r w:rsidR="008837CF">
        <w:rPr>
          <w:noProof/>
        </w:rPr>
        <w:t xml:space="preserve"> dhe t</w:t>
      </w:r>
      <w:r w:rsidR="008837CF" w:rsidRPr="3CB18623">
        <w:rPr>
          <w:noProof/>
        </w:rPr>
        <w:t>ë</w:t>
      </w:r>
      <w:r w:rsidRPr="05C554F6">
        <w:rPr>
          <w:noProof/>
        </w:rPr>
        <w:t xml:space="preserve"> kufizimeve të sistemit. Këtu hyjnë </w:t>
      </w:r>
      <w:r w:rsidR="008837CF">
        <w:rPr>
          <w:noProof/>
        </w:rPr>
        <w:t xml:space="preserve">gjithashtu </w:t>
      </w:r>
      <w:r w:rsidRPr="05C554F6">
        <w:rPr>
          <w:noProof/>
        </w:rPr>
        <w:t>specifikimet hardverike dhe softuerike si dhe përshkrim për shfrytëzuesit e sistemit.</w:t>
      </w:r>
    </w:p>
    <w:p w14:paraId="049B7DF4" w14:textId="58DF3AF7" w:rsidR="451EBDFB" w:rsidRDefault="3B3E1525" w:rsidP="003F7F18">
      <w:pPr>
        <w:spacing w:line="360" w:lineRule="auto"/>
        <w:ind w:firstLine="708"/>
        <w:rPr>
          <w:noProof/>
        </w:rPr>
      </w:pPr>
      <w:r w:rsidRPr="3B3E1525">
        <w:rPr>
          <w:noProof/>
        </w:rPr>
        <w:t xml:space="preserve">Seksioni </w:t>
      </w:r>
      <w:r w:rsidR="005D24F8">
        <w:rPr>
          <w:noProof/>
        </w:rPr>
        <w:t>i</w:t>
      </w:r>
      <w:r w:rsidRPr="3B3E1525">
        <w:rPr>
          <w:noProof/>
        </w:rPr>
        <w:t xml:space="preserve"> tretë përfshin përshkrim të detajuar të sistemit,</w:t>
      </w:r>
      <w:r w:rsidR="00EA036E" w:rsidRPr="00EA036E">
        <w:rPr>
          <w:noProof/>
        </w:rPr>
        <w:t xml:space="preserve"> </w:t>
      </w:r>
      <w:r w:rsidR="00EA036E">
        <w:rPr>
          <w:noProof/>
        </w:rPr>
        <w:t>fush</w:t>
      </w:r>
      <w:r w:rsidR="00447BD7">
        <w:rPr>
          <w:noProof/>
        </w:rPr>
        <w:t>ë</w:t>
      </w:r>
      <w:r w:rsidR="00EA036E">
        <w:rPr>
          <w:noProof/>
        </w:rPr>
        <w:t>n e dor</w:t>
      </w:r>
      <w:r w:rsidR="00447BD7">
        <w:rPr>
          <w:noProof/>
        </w:rPr>
        <w:t>ë</w:t>
      </w:r>
      <w:r w:rsidR="00EA036E">
        <w:rPr>
          <w:noProof/>
        </w:rPr>
        <w:t>zimit,</w:t>
      </w:r>
      <w:r w:rsidRPr="3B3E1525">
        <w:rPr>
          <w:noProof/>
        </w:rPr>
        <w:t xml:space="preserve"> kërkesat funksionale dhe jofunksionale, interaksionin e përdoruesit me sistemin dhe user goals. Gjithashtu përfshin edhe veti te sistemit si</w:t>
      </w:r>
      <w:r w:rsidR="00CF4BB4">
        <w:rPr>
          <w:noProof/>
        </w:rPr>
        <w:t>ç</w:t>
      </w:r>
      <w:r w:rsidRPr="3B3E1525">
        <w:rPr>
          <w:noProof/>
        </w:rPr>
        <w:t xml:space="preserve"> janë: portabiliteti, siguria, resurset, performanca,</w:t>
      </w:r>
      <w:r w:rsidR="00EA036E">
        <w:rPr>
          <w:noProof/>
        </w:rPr>
        <w:t xml:space="preserve"> p</w:t>
      </w:r>
      <w:r w:rsidR="00447BD7">
        <w:rPr>
          <w:noProof/>
        </w:rPr>
        <w:t>ë</w:t>
      </w:r>
      <w:r w:rsidR="00EA036E">
        <w:rPr>
          <w:noProof/>
        </w:rPr>
        <w:t>rdorueshm</w:t>
      </w:r>
      <w:r w:rsidR="00447BD7">
        <w:rPr>
          <w:noProof/>
        </w:rPr>
        <w:t>ë</w:t>
      </w:r>
      <w:r w:rsidR="00EA036E">
        <w:rPr>
          <w:noProof/>
        </w:rPr>
        <w:t>ria,</w:t>
      </w:r>
      <w:r w:rsidRPr="3B3E1525">
        <w:rPr>
          <w:noProof/>
        </w:rPr>
        <w:t xml:space="preserve"> mirëmbajtja</w:t>
      </w:r>
      <w:r w:rsidR="00EA036E">
        <w:rPr>
          <w:noProof/>
        </w:rPr>
        <w:t xml:space="preserve"> dhe</w:t>
      </w:r>
      <w:r w:rsidRPr="3B3E1525">
        <w:rPr>
          <w:noProof/>
        </w:rPr>
        <w:t xml:space="preserve"> ripërdorimi. Ky seksion është </w:t>
      </w:r>
      <w:r w:rsidR="00EA036E">
        <w:rPr>
          <w:noProof/>
        </w:rPr>
        <w:t>i</w:t>
      </w:r>
      <w:r w:rsidRPr="3B3E1525">
        <w:rPr>
          <w:noProof/>
        </w:rPr>
        <w:t xml:space="preserve"> bërë enkas për zhvilluesit e sistemit, me detajet e funksionalitetit të produktit të shkruar me terma teknik.</w:t>
      </w:r>
    </w:p>
    <w:p w14:paraId="099937BF" w14:textId="23A17CBB" w:rsidR="451EBDFB" w:rsidRDefault="3B3E1525" w:rsidP="003F7F18">
      <w:pPr>
        <w:spacing w:line="360" w:lineRule="auto"/>
        <w:ind w:firstLine="708"/>
        <w:rPr>
          <w:noProof/>
        </w:rPr>
      </w:pPr>
      <w:r w:rsidRPr="3B3E1525">
        <w:rPr>
          <w:noProof/>
        </w:rPr>
        <w:t>Seksioni i katërt përshkruan specifikimet për menaxhimin e projektit, ku p</w:t>
      </w:r>
      <w:r w:rsidR="008837CF" w:rsidRPr="3CB18623">
        <w:rPr>
          <w:noProof/>
        </w:rPr>
        <w:t>ë</w:t>
      </w:r>
      <w:r w:rsidRPr="3B3E1525">
        <w:rPr>
          <w:noProof/>
        </w:rPr>
        <w:t xml:space="preserve">rfshihen kërkesat e implementimit, komponentet e gatshme dhe të investuara, </w:t>
      </w:r>
      <w:r w:rsidR="00EA036E">
        <w:rPr>
          <w:noProof/>
        </w:rPr>
        <w:t>kushtet</w:t>
      </w:r>
      <w:r w:rsidRPr="3B3E1525">
        <w:rPr>
          <w:noProof/>
        </w:rPr>
        <w:t xml:space="preserve"> e dorëzimit, kërkesat për përdorim</w:t>
      </w:r>
      <w:r w:rsidR="008837CF">
        <w:rPr>
          <w:noProof/>
        </w:rPr>
        <w:t xml:space="preserve"> dhe n</w:t>
      </w:r>
      <w:r w:rsidR="008837CF" w:rsidRPr="3CB18623">
        <w:rPr>
          <w:noProof/>
        </w:rPr>
        <w:t>ë</w:t>
      </w:r>
      <w:r w:rsidR="008837CF">
        <w:rPr>
          <w:noProof/>
        </w:rPr>
        <w:t xml:space="preserve"> fund</w:t>
      </w:r>
      <w:r w:rsidRPr="3B3E1525">
        <w:rPr>
          <w:noProof/>
        </w:rPr>
        <w:t xml:space="preserve"> </w:t>
      </w:r>
      <w:r w:rsidR="00EA036E">
        <w:rPr>
          <w:noProof/>
        </w:rPr>
        <w:t>garancioni</w:t>
      </w:r>
      <w:r w:rsidRPr="3B3E1525">
        <w:rPr>
          <w:noProof/>
        </w:rPr>
        <w:t>.</w:t>
      </w:r>
    </w:p>
    <w:p w14:paraId="4B7BA857" w14:textId="7A76E321" w:rsidR="451EBDFB" w:rsidRDefault="3B3E1525" w:rsidP="003F7F18">
      <w:pPr>
        <w:spacing w:line="360" w:lineRule="auto"/>
        <w:ind w:firstLine="708"/>
        <w:rPr>
          <w:noProof/>
        </w:rPr>
      </w:pPr>
      <w:r w:rsidRPr="3B3E1525">
        <w:rPr>
          <w:noProof/>
        </w:rPr>
        <w:t>Në seksionin e pestë përfshihen të gjitha obligimet e klientit.</w:t>
      </w:r>
    </w:p>
    <w:p w14:paraId="0A02058E" w14:textId="4CC9F36F" w:rsidR="00BA25F4" w:rsidRDefault="00BA25F4" w:rsidP="003F7F18">
      <w:pPr>
        <w:pStyle w:val="Heading1"/>
        <w:spacing w:line="360" w:lineRule="auto"/>
      </w:pPr>
      <w:r>
        <w:br w:type="page"/>
      </w:r>
      <w:bookmarkStart w:id="10" w:name="_Toc532247789"/>
      <w:r w:rsidR="3CB18623">
        <w:lastRenderedPageBreak/>
        <w:t>Përshkrimi i përgjithshëm i produktit</w:t>
      </w:r>
      <w:bookmarkStart w:id="11" w:name="_Toc379047280"/>
      <w:bookmarkStart w:id="12" w:name="_Ref398436664"/>
      <w:bookmarkStart w:id="13" w:name="_Ref398436705"/>
      <w:bookmarkStart w:id="14" w:name="_Ref398436723"/>
      <w:bookmarkEnd w:id="10"/>
      <w:bookmarkEnd w:id="11"/>
      <w:bookmarkEnd w:id="12"/>
      <w:bookmarkEnd w:id="13"/>
      <w:bookmarkEnd w:id="14"/>
    </w:p>
    <w:p w14:paraId="324BF314" w14:textId="2793CBB9" w:rsidR="15E31104" w:rsidRDefault="3B3E1525" w:rsidP="003F7F18">
      <w:pPr>
        <w:spacing w:line="360" w:lineRule="auto"/>
        <w:ind w:firstLine="708"/>
        <w:rPr>
          <w:noProof/>
        </w:rPr>
      </w:pPr>
      <w:r w:rsidRPr="3B3E1525">
        <w:rPr>
          <w:noProof/>
        </w:rPr>
        <w:t xml:space="preserve">Ky sistem ka për qëllim digjitalizimin e procesit të blerjes së biletave për ndeshjet e futbollit të Përfaqësueses së Kosovës. Implementimi i një sistemi të tillë do të lehtësonte dukshëm eksperiencën e tifozëve gjatë blerjes së biletave duke ofruar një web aplikacion të përshtatshëm dhe lehtë të përdorshëm. Sistemi gjithashtu </w:t>
      </w:r>
      <w:r w:rsidR="00FA6FDA">
        <w:rPr>
          <w:noProof/>
        </w:rPr>
        <w:t>zvog</w:t>
      </w:r>
      <w:r w:rsidR="00444311">
        <w:rPr>
          <w:noProof/>
        </w:rPr>
        <w:t>ë</w:t>
      </w:r>
      <w:r w:rsidR="00FA6FDA">
        <w:rPr>
          <w:noProof/>
        </w:rPr>
        <w:t>lon pak</w:t>
      </w:r>
      <w:r w:rsidR="00444311">
        <w:rPr>
          <w:noProof/>
        </w:rPr>
        <w:t>ë</w:t>
      </w:r>
      <w:r w:rsidR="00FA6FDA">
        <w:rPr>
          <w:noProof/>
        </w:rPr>
        <w:t>naq</w:t>
      </w:r>
      <w:r w:rsidR="00444311">
        <w:rPr>
          <w:noProof/>
        </w:rPr>
        <w:t>ë</w:t>
      </w:r>
      <w:r w:rsidR="00FA6FDA">
        <w:rPr>
          <w:noProof/>
        </w:rPr>
        <w:t>sit</w:t>
      </w:r>
      <w:r w:rsidR="00444311">
        <w:rPr>
          <w:noProof/>
        </w:rPr>
        <w:t>ë</w:t>
      </w:r>
      <w:r w:rsidR="00FA6FDA">
        <w:rPr>
          <w:noProof/>
        </w:rPr>
        <w:t xml:space="preserve"> e qytetar</w:t>
      </w:r>
      <w:r w:rsidR="00444311">
        <w:rPr>
          <w:noProof/>
        </w:rPr>
        <w:t>ë</w:t>
      </w:r>
      <w:r w:rsidR="00FA6FDA">
        <w:rPr>
          <w:noProof/>
        </w:rPr>
        <w:t>ve, rrit shpejt</w:t>
      </w:r>
      <w:r w:rsidR="00444311">
        <w:rPr>
          <w:noProof/>
        </w:rPr>
        <w:t>ë</w:t>
      </w:r>
      <w:r w:rsidR="00FA6FDA">
        <w:rPr>
          <w:noProof/>
        </w:rPr>
        <w:t>sin</w:t>
      </w:r>
      <w:r w:rsidR="00444311">
        <w:rPr>
          <w:noProof/>
        </w:rPr>
        <w:t>ë</w:t>
      </w:r>
      <w:r w:rsidR="00FA6FDA">
        <w:rPr>
          <w:noProof/>
        </w:rPr>
        <w:t xml:space="preserve"> e blerjes si dhe </w:t>
      </w:r>
      <w:r w:rsidRPr="3B3E1525">
        <w:rPr>
          <w:noProof/>
        </w:rPr>
        <w:t>mundëson mena</w:t>
      </w:r>
      <w:r w:rsidR="00BA4E75">
        <w:rPr>
          <w:noProof/>
        </w:rPr>
        <w:t>xh</w:t>
      </w:r>
      <w:r w:rsidRPr="3B3E1525">
        <w:rPr>
          <w:noProof/>
        </w:rPr>
        <w:t>im më efikas të shitjes së biletave duke ulur shpenzimet e Federatës për shitjen e tyre</w:t>
      </w:r>
      <w:r w:rsidR="00FA6FDA">
        <w:rPr>
          <w:noProof/>
        </w:rPr>
        <w:t>.</w:t>
      </w:r>
    </w:p>
    <w:p w14:paraId="1B1DC719" w14:textId="0103A47C" w:rsidR="003040F6" w:rsidRDefault="3CB18623" w:rsidP="003F7F18">
      <w:pPr>
        <w:spacing w:line="360" w:lineRule="auto"/>
        <w:ind w:firstLine="708"/>
        <w:rPr>
          <w:noProof/>
        </w:rPr>
      </w:pPr>
      <w:r w:rsidRPr="009669A5">
        <w:rPr>
          <w:noProof/>
        </w:rPr>
        <w:t>Softueri ofron një ndërfaqe interaktive të përdoruesit së bashku me një bazë të të dhënave për ruajtjen e shënimeve dhe blerjeve. Përdoruesit kanë qasje të ndryshme në sistem duke u bazuar në privilegjet që posedojnë</w:t>
      </w:r>
      <w:r w:rsidR="003040F6">
        <w:rPr>
          <w:noProof/>
        </w:rPr>
        <w:t xml:space="preserve"> ashtu q</w:t>
      </w:r>
      <w:r w:rsidR="00515CE0">
        <w:rPr>
          <w:noProof/>
        </w:rPr>
        <w:t>ë</w:t>
      </w:r>
      <w:r w:rsidR="003040F6">
        <w:rPr>
          <w:noProof/>
        </w:rPr>
        <w:t xml:space="preserve"> t</w:t>
      </w:r>
      <w:r w:rsidR="00515CE0">
        <w:rPr>
          <w:noProof/>
        </w:rPr>
        <w:t>ë</w:t>
      </w:r>
      <w:r w:rsidR="003040F6">
        <w:rPr>
          <w:noProof/>
        </w:rPr>
        <w:t xml:space="preserve"> plot</w:t>
      </w:r>
      <w:r w:rsidR="00515CE0">
        <w:rPr>
          <w:noProof/>
        </w:rPr>
        <w:t>ë</w:t>
      </w:r>
      <w:r w:rsidR="003040F6">
        <w:rPr>
          <w:noProof/>
        </w:rPr>
        <w:t>sohen nevojat si nga ana adminstrative ashtu edhe nga ana e shfryt</w:t>
      </w:r>
      <w:r w:rsidR="00515CE0">
        <w:rPr>
          <w:noProof/>
        </w:rPr>
        <w:t>ë</w:t>
      </w:r>
      <w:r w:rsidR="003040F6">
        <w:rPr>
          <w:noProof/>
        </w:rPr>
        <w:t>zuesve</w:t>
      </w:r>
      <w:r w:rsidRPr="009669A5">
        <w:rPr>
          <w:noProof/>
        </w:rPr>
        <w:t>.</w:t>
      </w:r>
    </w:p>
    <w:p w14:paraId="09FAA7E4" w14:textId="0B36D082" w:rsidR="003040F6" w:rsidRDefault="003040F6" w:rsidP="003F7F18">
      <w:pPr>
        <w:spacing w:line="360" w:lineRule="auto"/>
        <w:ind w:firstLine="708"/>
        <w:rPr>
          <w:noProof/>
        </w:rPr>
      </w:pPr>
      <w:r>
        <w:rPr>
          <w:noProof/>
        </w:rPr>
        <w:t>Produkti do t</w:t>
      </w:r>
      <w:r w:rsidR="00515CE0">
        <w:rPr>
          <w:noProof/>
        </w:rPr>
        <w:t>ë</w:t>
      </w:r>
      <w:r>
        <w:rPr>
          <w:noProof/>
        </w:rPr>
        <w:t xml:space="preserve"> p</w:t>
      </w:r>
      <w:r w:rsidR="00515CE0">
        <w:rPr>
          <w:noProof/>
        </w:rPr>
        <w:t>ë</w:t>
      </w:r>
      <w:r>
        <w:rPr>
          <w:noProof/>
        </w:rPr>
        <w:t>rshkruhet n</w:t>
      </w:r>
      <w:r w:rsidR="00515CE0">
        <w:rPr>
          <w:noProof/>
        </w:rPr>
        <w:t>ë</w:t>
      </w:r>
      <w:r>
        <w:rPr>
          <w:noProof/>
        </w:rPr>
        <w:t xml:space="preserve"> form</w:t>
      </w:r>
      <w:r w:rsidR="00515CE0">
        <w:rPr>
          <w:noProof/>
        </w:rPr>
        <w:t>ë</w:t>
      </w:r>
      <w:r>
        <w:rPr>
          <w:noProof/>
        </w:rPr>
        <w:t xml:space="preserve"> t</w:t>
      </w:r>
      <w:r w:rsidR="00515CE0">
        <w:rPr>
          <w:noProof/>
        </w:rPr>
        <w:t>ë</w:t>
      </w:r>
      <w:r>
        <w:rPr>
          <w:noProof/>
        </w:rPr>
        <w:t xml:space="preserve"> detajizuar n</w:t>
      </w:r>
      <w:r w:rsidR="00515CE0">
        <w:rPr>
          <w:noProof/>
        </w:rPr>
        <w:t>ë</w:t>
      </w:r>
      <w:r>
        <w:rPr>
          <w:noProof/>
        </w:rPr>
        <w:t xml:space="preserve"> pikat n</w:t>
      </w:r>
      <w:r w:rsidR="00515CE0">
        <w:rPr>
          <w:noProof/>
        </w:rPr>
        <w:t>ë</w:t>
      </w:r>
      <w:r>
        <w:rPr>
          <w:noProof/>
        </w:rPr>
        <w:t xml:space="preserve"> vijim.</w:t>
      </w:r>
    </w:p>
    <w:p w14:paraId="50E9CEE3" w14:textId="77777777" w:rsidR="00782810" w:rsidRDefault="00782810" w:rsidP="003F7F18">
      <w:pPr>
        <w:spacing w:line="360" w:lineRule="auto"/>
        <w:ind w:firstLine="708"/>
        <w:rPr>
          <w:noProof/>
        </w:rPr>
      </w:pPr>
    </w:p>
    <w:p w14:paraId="7A91304D" w14:textId="6BD684DD" w:rsidR="00BA25F4" w:rsidRDefault="3CB18623" w:rsidP="003F7F18">
      <w:pPr>
        <w:pStyle w:val="Heading2"/>
        <w:spacing w:line="360" w:lineRule="auto"/>
      </w:pPr>
      <w:bookmarkStart w:id="15" w:name="_Toc379047283"/>
      <w:bookmarkStart w:id="16" w:name="_Toc532247790"/>
      <w:r w:rsidRPr="3CB18623">
        <w:rPr>
          <w:noProof/>
        </w:rPr>
        <w:t>Qëllimi i produktit</w:t>
      </w:r>
      <w:bookmarkEnd w:id="15"/>
      <w:bookmarkEnd w:id="16"/>
    </w:p>
    <w:p w14:paraId="64DAB124" w14:textId="3E587436" w:rsidR="15E31104" w:rsidRDefault="3B3E1525" w:rsidP="003F7F18">
      <w:pPr>
        <w:spacing w:line="360" w:lineRule="auto"/>
        <w:ind w:firstLine="708"/>
        <w:rPr>
          <w:noProof/>
        </w:rPr>
      </w:pPr>
      <w:r w:rsidRPr="3B3E1525">
        <w:rPr>
          <w:noProof/>
        </w:rPr>
        <w:t xml:space="preserve">Deri më tani biletat janë shitur në pika të caktuara varësisht se cila firmë ishte kontraktuar nga Federata. Kjo metodë e shitjes nuk ka funksionuar mirë, prandaj është paraqitur nevojë për përmirësim të përvojës së klientëve. Arsyeja kryesore pse nuk ka funksionuar siç duhet është sepse blerja e biletave ka marrë shumë kohë duke u krijuar kështu radhë të gjata të qytetarëve në pikat e shitjes. Projekti mori iniciativën pas skandalit të datës 8 Tetor të këtij viti, ku u pa nevoja e krijimit të një sistemi të ri. </w:t>
      </w:r>
    </w:p>
    <w:p w14:paraId="60909C1B" w14:textId="4A8AE6AF" w:rsidR="15E31104" w:rsidRDefault="3CB18623" w:rsidP="003F7F18">
      <w:pPr>
        <w:spacing w:line="360" w:lineRule="auto"/>
        <w:ind w:firstLine="708"/>
        <w:rPr>
          <w:noProof/>
        </w:rPr>
      </w:pPr>
      <w:r w:rsidRPr="3CB18623">
        <w:rPr>
          <w:noProof/>
        </w:rPr>
        <w:t>Disa nga vetitë më të mira të këtij projekti janë:</w:t>
      </w:r>
    </w:p>
    <w:p w14:paraId="64E1064C" w14:textId="5EB96377" w:rsidR="15E31104" w:rsidRDefault="3B3E1525" w:rsidP="00331DDF">
      <w:pPr>
        <w:pStyle w:val="ListParagraph"/>
        <w:numPr>
          <w:ilvl w:val="0"/>
          <w:numId w:val="13"/>
        </w:numPr>
        <w:spacing w:line="360" w:lineRule="auto"/>
        <w:rPr>
          <w:noProof/>
        </w:rPr>
      </w:pPr>
      <w:r w:rsidRPr="3B3E1525">
        <w:rPr>
          <w:noProof/>
        </w:rPr>
        <w:t>shpejtimi i procesit të blerj</w:t>
      </w:r>
      <w:r w:rsidR="008837CF">
        <w:rPr>
          <w:noProof/>
        </w:rPr>
        <w:t>e</w:t>
      </w:r>
      <w:r w:rsidRPr="3B3E1525">
        <w:rPr>
          <w:noProof/>
        </w:rPr>
        <w:t>s së biletës, meqë çdo qytetar mundet nga kudo që gjendet të kryejë transaksionin për blerje, pa pasur nevojë të udhëtojë deri te pikat e shitjes,</w:t>
      </w:r>
    </w:p>
    <w:p w14:paraId="60C65FD5" w14:textId="3D643FD4" w:rsidR="15E31104" w:rsidRDefault="3CB18623" w:rsidP="00331DDF">
      <w:pPr>
        <w:pStyle w:val="ListParagraph"/>
        <w:numPr>
          <w:ilvl w:val="0"/>
          <w:numId w:val="13"/>
        </w:numPr>
        <w:spacing w:line="360" w:lineRule="auto"/>
        <w:rPr>
          <w:noProof/>
        </w:rPr>
      </w:pPr>
      <w:r w:rsidRPr="3CB18623">
        <w:rPr>
          <w:noProof/>
        </w:rPr>
        <w:t>zvogëlim i shpenzimeve nga ana e Federatës, meqë nuk ka nevojë për kontraktimin e kompanive për shitje të biletave</w:t>
      </w:r>
      <w:r w:rsidR="00713A7B">
        <w:rPr>
          <w:noProof/>
        </w:rPr>
        <w:t xml:space="preserve"> dhe</w:t>
      </w:r>
    </w:p>
    <w:p w14:paraId="3FF19B89" w14:textId="1527234F" w:rsidR="3B3E1525" w:rsidRDefault="3CB18623" w:rsidP="00331DDF">
      <w:pPr>
        <w:pStyle w:val="ListParagraph"/>
        <w:numPr>
          <w:ilvl w:val="0"/>
          <w:numId w:val="13"/>
        </w:numPr>
        <w:spacing w:line="360" w:lineRule="auto"/>
        <w:rPr>
          <w:noProof/>
        </w:rPr>
      </w:pPr>
      <w:r w:rsidRPr="3CB18623">
        <w:rPr>
          <w:noProof/>
        </w:rPr>
        <w:t>eliminimi i dukurisë së “tregut të zi”, meqë sistemi arrin të i shoqërojë secilës biletë një blerës unik</w:t>
      </w:r>
      <w:r w:rsidR="00713A7B">
        <w:rPr>
          <w:noProof/>
        </w:rPr>
        <w:t>.</w:t>
      </w:r>
    </w:p>
    <w:p w14:paraId="19825436" w14:textId="77777777" w:rsidR="00782810" w:rsidRPr="00EC34E8" w:rsidRDefault="00782810" w:rsidP="00782810">
      <w:pPr>
        <w:spacing w:line="360" w:lineRule="auto"/>
        <w:rPr>
          <w:noProof/>
        </w:rPr>
      </w:pPr>
    </w:p>
    <w:p w14:paraId="45FFBB27" w14:textId="5E6EFABA" w:rsidR="00BA25F4" w:rsidRDefault="3CB18623" w:rsidP="003F7F18">
      <w:pPr>
        <w:pStyle w:val="Heading2"/>
        <w:spacing w:line="360" w:lineRule="auto"/>
      </w:pPr>
      <w:bookmarkStart w:id="17" w:name="_Toc379047284"/>
      <w:bookmarkStart w:id="18" w:name="_Toc532247791"/>
      <w:r w:rsidRPr="3CB18623">
        <w:rPr>
          <w:noProof/>
        </w:rPr>
        <w:t>Kufijtë dhe integrimi i sistemit</w:t>
      </w:r>
      <w:bookmarkEnd w:id="17"/>
      <w:bookmarkEnd w:id="18"/>
    </w:p>
    <w:p w14:paraId="5CFC2DC1" w14:textId="6C11096F" w:rsidR="15E31104" w:rsidRDefault="3B3E1525" w:rsidP="003F7F18">
      <w:pPr>
        <w:spacing w:line="360" w:lineRule="auto"/>
        <w:ind w:firstLine="708"/>
        <w:rPr>
          <w:noProof/>
        </w:rPr>
      </w:pPr>
      <w:r w:rsidRPr="3B3E1525">
        <w:rPr>
          <w:noProof/>
        </w:rPr>
        <w:t xml:space="preserve">Përpos mënyrës së blerjes online, Federata duhet të sigurojë edhe një metodë tradicionale të blerjes së biletave për të gjithë ata që nuk kanë mundësi të blerjes online. Normalisht, momentalisht duhet një zgjidhje e tillë, pasi tranzicioni nga shitja e të gjitha biletave në pikat e shitjes tek shitja e të gjitha biletave online merr më shumë kohë. Si zgjidhje mund të ofrohet hapja </w:t>
      </w:r>
      <w:r w:rsidRPr="3B3E1525">
        <w:rPr>
          <w:noProof/>
        </w:rPr>
        <w:lastRenderedPageBreak/>
        <w:t xml:space="preserve">e një pikë shitje tek zyrat e Federatës, ku sistemi që përdoret është i integruar dhe në përputhje me shitjet online. Se si e zgjidh këtë çështje Federata është jashtë kufijve të këtij projekti.  </w:t>
      </w:r>
    </w:p>
    <w:p w14:paraId="0BC2EF30" w14:textId="7062E98C" w:rsidR="00BA25F4" w:rsidRDefault="3CB18623" w:rsidP="003F7F18">
      <w:pPr>
        <w:pStyle w:val="Heading2"/>
        <w:spacing w:line="360" w:lineRule="auto"/>
      </w:pPr>
      <w:bookmarkStart w:id="19" w:name="_Toc379047285"/>
      <w:bookmarkStart w:id="20" w:name="_Ref398436595"/>
      <w:bookmarkStart w:id="21" w:name="_Ref398436606"/>
      <w:bookmarkStart w:id="22" w:name="_Toc532247792"/>
      <w:r w:rsidRPr="3CB18623">
        <w:rPr>
          <w:noProof/>
        </w:rPr>
        <w:t>Përmbledhje e funksionalitetit të kërkuar</w:t>
      </w:r>
      <w:bookmarkEnd w:id="19"/>
      <w:bookmarkEnd w:id="20"/>
      <w:bookmarkEnd w:id="21"/>
      <w:bookmarkEnd w:id="22"/>
    </w:p>
    <w:p w14:paraId="3690616E" w14:textId="6ED96620" w:rsidR="15E31104" w:rsidRDefault="3B3E1525" w:rsidP="003F7F18">
      <w:pPr>
        <w:spacing w:line="360" w:lineRule="auto"/>
        <w:ind w:firstLine="708"/>
        <w:rPr>
          <w:noProof/>
        </w:rPr>
      </w:pPr>
      <w:r w:rsidRPr="3B3E1525">
        <w:rPr>
          <w:noProof/>
        </w:rPr>
        <w:t>Ky produkt i cili do të krijohet ka për qëllim të lehtësojë mënyr</w:t>
      </w:r>
      <w:r w:rsidR="00CB5642" w:rsidRPr="3CB18623">
        <w:rPr>
          <w:noProof/>
        </w:rPr>
        <w:t>ë</w:t>
      </w:r>
      <w:r w:rsidRPr="3B3E1525">
        <w:rPr>
          <w:noProof/>
        </w:rPr>
        <w:t>n e blerjes së biletave nga qytetar</w:t>
      </w:r>
      <w:r w:rsidR="00CB5642" w:rsidRPr="3CB18623">
        <w:rPr>
          <w:noProof/>
        </w:rPr>
        <w:t>ë</w:t>
      </w:r>
      <w:r w:rsidRPr="3B3E1525">
        <w:rPr>
          <w:noProof/>
        </w:rPr>
        <w:t xml:space="preserve">t pa qenë nevoja të gjenden fizikisht në pikat e shitjes duke krijuar kështu lodhje të panevojshme. Blerja online e lehtëson punën </w:t>
      </w:r>
      <w:r w:rsidR="000F37E8">
        <w:rPr>
          <w:noProof/>
        </w:rPr>
        <w:t>e</w:t>
      </w:r>
      <w:r w:rsidRPr="3B3E1525">
        <w:rPr>
          <w:noProof/>
        </w:rPr>
        <w:t xml:space="preserve"> qytetarëve por njëkohësisht edhe të organizatorëve duke krijuar kështu një sistem stabil gjithpërfshirës.</w:t>
      </w:r>
    </w:p>
    <w:p w14:paraId="12CC1CAD" w14:textId="38E4A19E" w:rsidR="15E31104" w:rsidRDefault="3B3E1525" w:rsidP="003F7F18">
      <w:pPr>
        <w:spacing w:line="360" w:lineRule="auto"/>
        <w:ind w:firstLine="708"/>
        <w:rPr>
          <w:noProof/>
          <w:color w:val="FF0000"/>
        </w:rPr>
      </w:pPr>
      <w:r w:rsidRPr="3B3E1525">
        <w:rPr>
          <w:noProof/>
        </w:rPr>
        <w:t>Sistemi përfshin krijimin e llogarisë së shfrytëzuesit, qasjen e dyanshme administrator-shfrytëzues,</w:t>
      </w:r>
      <w:r w:rsidR="001E7B87">
        <w:rPr>
          <w:noProof/>
        </w:rPr>
        <w:t xml:space="preserve"> </w:t>
      </w:r>
      <w:r w:rsidR="001E7B87" w:rsidRPr="3B3E1525">
        <w:rPr>
          <w:noProof/>
        </w:rPr>
        <w:t xml:space="preserve">mundësinë e ndryshimit të të dhënave nga ana e shfrytëzuesit, </w:t>
      </w:r>
      <w:r w:rsidRPr="3B3E1525">
        <w:rPr>
          <w:noProof/>
        </w:rPr>
        <w:t>ruajtjen e të dhënave për transaksione që blerja të kryhet sa më shpejtë, mundësinë e zgjedhjes së ulëses, informim të shfrytëzuesit për ndeshjet e ardhshme si dhe për kohën e hapjes së shitjes përmes email-it</w:t>
      </w:r>
      <w:r w:rsidR="00CB5642">
        <w:rPr>
          <w:noProof/>
        </w:rPr>
        <w:t>. Gjithashtu sistemi p</w:t>
      </w:r>
      <w:r w:rsidR="00CB5642" w:rsidRPr="3CB18623">
        <w:rPr>
          <w:noProof/>
        </w:rPr>
        <w:t>ë</w:t>
      </w:r>
      <w:r w:rsidR="00CB5642">
        <w:rPr>
          <w:noProof/>
        </w:rPr>
        <w:t>rfshin</w:t>
      </w:r>
      <w:r w:rsidRPr="3B3E1525">
        <w:rPr>
          <w:noProof/>
        </w:rPr>
        <w:t xml:space="preserve"> rezervimi</w:t>
      </w:r>
      <w:r w:rsidR="00CB5642">
        <w:rPr>
          <w:noProof/>
        </w:rPr>
        <w:t>n</w:t>
      </w:r>
      <w:r w:rsidRPr="3B3E1525">
        <w:rPr>
          <w:noProof/>
        </w:rPr>
        <w:t xml:space="preserve"> </w:t>
      </w:r>
      <w:r w:rsidR="00CB5642">
        <w:rPr>
          <w:noProof/>
        </w:rPr>
        <w:t>e</w:t>
      </w:r>
      <w:r w:rsidRPr="3B3E1525">
        <w:rPr>
          <w:noProof/>
        </w:rPr>
        <w:t xml:space="preserve"> deri në 6 biletave përmes një llogarie të vetme, pagesa online përmes secilës bankë në Kosovë, mundësi të shtypjes së biletës si dhe të përdorimit përmes telefonit meqë përdoret QR kodi,</w:t>
      </w:r>
      <w:r w:rsidR="00F44546">
        <w:rPr>
          <w:noProof/>
        </w:rPr>
        <w:t xml:space="preserve"> </w:t>
      </w:r>
      <w:r w:rsidR="00F44546" w:rsidRPr="3B3E1525">
        <w:rPr>
          <w:noProof/>
        </w:rPr>
        <w:t>pamje nga secila ulëse e stadiumit, shikimin e ulëseve dhe stadiumit edhe nëse nuk janë biletat e hapura për shitje</w:t>
      </w:r>
      <w:r w:rsidR="00F44546">
        <w:rPr>
          <w:noProof/>
        </w:rPr>
        <w:t>,</w:t>
      </w:r>
      <w:r w:rsidRPr="3B3E1525">
        <w:rPr>
          <w:noProof/>
        </w:rPr>
        <w:t xml:space="preserve"> </w:t>
      </w:r>
      <w:r w:rsidR="001E7B87" w:rsidRPr="3B3E1525">
        <w:rPr>
          <w:noProof/>
        </w:rPr>
        <w:t>kompatibilitet në çdo browser si dhe kompatibilitet të përdorimit në telefonë dhe tabletë</w:t>
      </w:r>
      <w:r w:rsidR="00CB5642">
        <w:rPr>
          <w:noProof/>
        </w:rPr>
        <w:t>. Ve</w:t>
      </w:r>
      <w:r w:rsidR="00CF4BB4">
        <w:rPr>
          <w:noProof/>
        </w:rPr>
        <w:t>ç</w:t>
      </w:r>
      <w:r w:rsidR="00CB5642">
        <w:rPr>
          <w:noProof/>
        </w:rPr>
        <w:t xml:space="preserve">ori e sistemit </w:t>
      </w:r>
      <w:r w:rsidR="00CB5642" w:rsidRPr="3CB18623">
        <w:rPr>
          <w:noProof/>
        </w:rPr>
        <w:t>ë</w:t>
      </w:r>
      <w:r w:rsidR="00CB5642">
        <w:rPr>
          <w:noProof/>
        </w:rPr>
        <w:t>sht</w:t>
      </w:r>
      <w:r w:rsidR="00CB5642" w:rsidRPr="3CB18623">
        <w:rPr>
          <w:noProof/>
        </w:rPr>
        <w:t>ë</w:t>
      </w:r>
      <w:r w:rsidR="001E7B87">
        <w:rPr>
          <w:noProof/>
        </w:rPr>
        <w:t xml:space="preserve"> </w:t>
      </w:r>
      <w:r w:rsidRPr="3B3E1525">
        <w:rPr>
          <w:noProof/>
        </w:rPr>
        <w:t xml:space="preserve">procesimi i kërkesave deri në 5000 kërkesave në sekondë, </w:t>
      </w:r>
      <w:r w:rsidR="001E7B87">
        <w:rPr>
          <w:noProof/>
        </w:rPr>
        <w:t xml:space="preserve">si dhe </w:t>
      </w:r>
      <w:r w:rsidR="001E7B87" w:rsidRPr="3B3E1525">
        <w:rPr>
          <w:noProof/>
        </w:rPr>
        <w:t>funksionalitet</w:t>
      </w:r>
      <w:r w:rsidR="00CB5642">
        <w:rPr>
          <w:noProof/>
        </w:rPr>
        <w:t>i</w:t>
      </w:r>
      <w:r w:rsidR="001E7B87" w:rsidRPr="3B3E1525">
        <w:rPr>
          <w:noProof/>
        </w:rPr>
        <w:t xml:space="preserve"> 24 orë në çdo ditë të javës</w:t>
      </w:r>
      <w:r w:rsidRPr="3B3E1525">
        <w:rPr>
          <w:noProof/>
        </w:rPr>
        <w:t>. Poashtu sistemi implementohet në gjuhën shqipe si dhe n</w:t>
      </w:r>
      <w:r w:rsidR="00444311">
        <w:rPr>
          <w:noProof/>
        </w:rPr>
        <w:t>ë</w:t>
      </w:r>
      <w:r w:rsidRPr="3B3E1525">
        <w:rPr>
          <w:noProof/>
        </w:rPr>
        <w:t xml:space="preserve"> gjuhën angleze, ndërsa ka dizajnin në përputhje me ngjyrat e </w:t>
      </w:r>
      <w:r w:rsidR="00CB5642">
        <w:rPr>
          <w:noProof/>
        </w:rPr>
        <w:t>P</w:t>
      </w:r>
      <w:r w:rsidR="00444311">
        <w:rPr>
          <w:noProof/>
        </w:rPr>
        <w:t>ë</w:t>
      </w:r>
      <w:r w:rsidRPr="3B3E1525">
        <w:rPr>
          <w:noProof/>
        </w:rPr>
        <w:t>rfaq</w:t>
      </w:r>
      <w:r w:rsidR="00444311">
        <w:rPr>
          <w:noProof/>
        </w:rPr>
        <w:t>ë</w:t>
      </w:r>
      <w:r w:rsidRPr="3B3E1525">
        <w:rPr>
          <w:noProof/>
        </w:rPr>
        <w:t xml:space="preserve">sueses së Kosovës. </w:t>
      </w:r>
    </w:p>
    <w:p w14:paraId="05BADA76" w14:textId="77777777" w:rsidR="00026295" w:rsidRDefault="00026295" w:rsidP="003F7F18">
      <w:pPr>
        <w:spacing w:line="360" w:lineRule="auto"/>
        <w:ind w:firstLine="708"/>
        <w:rPr>
          <w:noProof/>
        </w:rPr>
      </w:pPr>
    </w:p>
    <w:p w14:paraId="1129E828" w14:textId="4708EC98" w:rsidR="00BA25F4" w:rsidRDefault="3CB18623" w:rsidP="003F7F18">
      <w:pPr>
        <w:pStyle w:val="Heading2"/>
        <w:spacing w:line="360" w:lineRule="auto"/>
      </w:pPr>
      <w:bookmarkStart w:id="23" w:name="_Toc379047286"/>
      <w:bookmarkStart w:id="24" w:name="_Toc532247793"/>
      <w:r w:rsidRPr="3CB18623">
        <w:rPr>
          <w:noProof/>
        </w:rPr>
        <w:t>Kufizimet e përgjithshme</w:t>
      </w:r>
      <w:bookmarkEnd w:id="23"/>
      <w:bookmarkEnd w:id="24"/>
    </w:p>
    <w:p w14:paraId="0B60ACE2" w14:textId="46E65AE8" w:rsidR="15E31104" w:rsidRDefault="3B3E1525" w:rsidP="003F7F18">
      <w:pPr>
        <w:spacing w:line="360" w:lineRule="auto"/>
        <w:ind w:firstLine="708"/>
        <w:rPr>
          <w:noProof/>
        </w:rPr>
      </w:pPr>
      <w:r w:rsidRPr="3B3E1525">
        <w:rPr>
          <w:noProof/>
        </w:rPr>
        <w:t>Sistemi kërkon pajisje me specifika të caktuara për funksionim, këto të cekura në pikën 2.7. Sistemi poashtu duhet të jetë në përkrahje me pjesën e biletave të shitura në pikat e shitjes. Në Kosovë nuk është se ka pasur deri vonë website për kryerje të pagesave online, prandaj sistemi duhet të ju ofroj qytetarëve siguri dhe të fitojë besimin e tyre se kryerja e transaksioneve në këtë mënyrë është plotësisht e sigurtë</w:t>
      </w:r>
      <w:r w:rsidRPr="00E663DF">
        <w:rPr>
          <w:noProof/>
        </w:rPr>
        <w:t xml:space="preserve"> dhe n</w:t>
      </w:r>
      <w:r w:rsidR="00444311">
        <w:rPr>
          <w:noProof/>
        </w:rPr>
        <w:t>ë</w:t>
      </w:r>
      <w:r w:rsidRPr="00E663DF">
        <w:rPr>
          <w:noProof/>
        </w:rPr>
        <w:t xml:space="preserve"> p</w:t>
      </w:r>
      <w:r w:rsidR="00444311">
        <w:rPr>
          <w:noProof/>
        </w:rPr>
        <w:t>ë</w:t>
      </w:r>
      <w:r w:rsidRPr="00E663DF">
        <w:rPr>
          <w:noProof/>
        </w:rPr>
        <w:t>rputhje me ligjet n</w:t>
      </w:r>
      <w:r w:rsidR="00444311">
        <w:rPr>
          <w:noProof/>
        </w:rPr>
        <w:t>ë</w:t>
      </w:r>
      <w:r w:rsidRPr="00E663DF">
        <w:rPr>
          <w:noProof/>
        </w:rPr>
        <w:t xml:space="preserve"> fuqi.</w:t>
      </w:r>
    </w:p>
    <w:p w14:paraId="32DB20FE" w14:textId="77777777" w:rsidR="00026295" w:rsidRDefault="00026295" w:rsidP="003F7F18">
      <w:pPr>
        <w:spacing w:line="360" w:lineRule="auto"/>
        <w:ind w:firstLine="708"/>
      </w:pPr>
    </w:p>
    <w:p w14:paraId="717B086B" w14:textId="77777777" w:rsidR="00BA25F4" w:rsidRDefault="15E31104" w:rsidP="003F7F18">
      <w:pPr>
        <w:pStyle w:val="Heading2"/>
        <w:keepLines/>
        <w:spacing w:line="360" w:lineRule="auto"/>
      </w:pPr>
      <w:bookmarkStart w:id="25" w:name="_Toc379014611"/>
      <w:bookmarkStart w:id="26" w:name="_Toc404413581"/>
      <w:bookmarkStart w:id="27" w:name="_Toc532247794"/>
      <w:r>
        <w:t>Specifikimet harduerike dhe softuerike</w:t>
      </w:r>
      <w:bookmarkEnd w:id="25"/>
      <w:bookmarkEnd w:id="26"/>
      <w:bookmarkEnd w:id="27"/>
    </w:p>
    <w:p w14:paraId="76B9AC17" w14:textId="7E6A1F70" w:rsidR="15E31104" w:rsidRDefault="4B7F3732" w:rsidP="003F7F18">
      <w:pPr>
        <w:spacing w:line="360" w:lineRule="auto"/>
      </w:pPr>
      <w:r w:rsidRPr="4B7F3732">
        <w:rPr>
          <w:b/>
          <w:bCs/>
          <w:noProof/>
        </w:rPr>
        <w:t>Implementimi:</w:t>
      </w:r>
    </w:p>
    <w:p w14:paraId="0CB6BD7D" w14:textId="3C4A3FF5" w:rsidR="15E31104" w:rsidRDefault="3CB18623" w:rsidP="003F7F18">
      <w:pPr>
        <w:spacing w:line="360" w:lineRule="auto"/>
        <w:rPr>
          <w:noProof/>
        </w:rPr>
      </w:pPr>
      <w:r w:rsidRPr="3CB18623">
        <w:rPr>
          <w:noProof/>
        </w:rPr>
        <w:t xml:space="preserve">Zyrat qendrore duhet të kenë dy Web Serverë </w:t>
      </w:r>
      <w:r w:rsidR="00040237">
        <w:rPr>
          <w:noProof/>
        </w:rPr>
        <w:t>t</w:t>
      </w:r>
      <w:r w:rsidR="00444311">
        <w:rPr>
          <w:noProof/>
        </w:rPr>
        <w:t>ë</w:t>
      </w:r>
      <w:r w:rsidR="00040237">
        <w:rPr>
          <w:noProof/>
        </w:rPr>
        <w:t xml:space="preserve"> cil</w:t>
      </w:r>
      <w:r w:rsidR="00444311">
        <w:rPr>
          <w:noProof/>
        </w:rPr>
        <w:t>ë</w:t>
      </w:r>
      <w:r w:rsidR="00040237">
        <w:rPr>
          <w:noProof/>
        </w:rPr>
        <w:t>t preferohen t</w:t>
      </w:r>
      <w:r w:rsidR="00444311">
        <w:rPr>
          <w:noProof/>
        </w:rPr>
        <w:t>ë</w:t>
      </w:r>
      <w:r w:rsidR="00040237">
        <w:rPr>
          <w:noProof/>
        </w:rPr>
        <w:t xml:space="preserve"> ken</w:t>
      </w:r>
      <w:r w:rsidR="00444311">
        <w:rPr>
          <w:noProof/>
        </w:rPr>
        <w:t>ë</w:t>
      </w:r>
      <w:r w:rsidR="00040237">
        <w:rPr>
          <w:noProof/>
        </w:rPr>
        <w:t xml:space="preserve"> k</w:t>
      </w:r>
      <w:r w:rsidRPr="3CB18623">
        <w:rPr>
          <w:noProof/>
        </w:rPr>
        <w:t>ëto specifika harduerike:</w:t>
      </w:r>
    </w:p>
    <w:p w14:paraId="645BD623" w14:textId="193459E2" w:rsidR="15E31104" w:rsidRDefault="3CB18623" w:rsidP="00331DDF">
      <w:pPr>
        <w:pStyle w:val="ListParagraph"/>
        <w:numPr>
          <w:ilvl w:val="0"/>
          <w:numId w:val="14"/>
        </w:numPr>
        <w:spacing w:line="360" w:lineRule="auto"/>
      </w:pPr>
      <w:r w:rsidRPr="3CB18623">
        <w:rPr>
          <w:noProof/>
        </w:rPr>
        <w:t>procesorë modern për serverë me së paku 8 core dhe 2.4 GHz,</w:t>
      </w:r>
    </w:p>
    <w:p w14:paraId="4EA8EC1C" w14:textId="40B8A7BC" w:rsidR="15E31104" w:rsidRDefault="3CB18623" w:rsidP="00331DDF">
      <w:pPr>
        <w:pStyle w:val="ListParagraph"/>
        <w:numPr>
          <w:ilvl w:val="0"/>
          <w:numId w:val="14"/>
        </w:numPr>
        <w:spacing w:line="360" w:lineRule="auto"/>
      </w:pPr>
      <w:r w:rsidRPr="3CB18623">
        <w:rPr>
          <w:noProof/>
        </w:rPr>
        <w:t>sasi të madhe të RAM, me së paku 16 GB dhe</w:t>
      </w:r>
    </w:p>
    <w:p w14:paraId="2CFF9CBD" w14:textId="2EA2D9BE" w:rsidR="15E31104" w:rsidRDefault="3B3E1525" w:rsidP="00331DDF">
      <w:pPr>
        <w:pStyle w:val="ListParagraph"/>
        <w:numPr>
          <w:ilvl w:val="0"/>
          <w:numId w:val="14"/>
        </w:numPr>
        <w:spacing w:line="360" w:lineRule="auto"/>
      </w:pPr>
      <w:r w:rsidRPr="3B3E1525">
        <w:rPr>
          <w:noProof/>
        </w:rPr>
        <w:t>IP adresë reale.</w:t>
      </w:r>
    </w:p>
    <w:p w14:paraId="1EEEBEF2" w14:textId="1B8EF125" w:rsidR="3B3E1525" w:rsidRDefault="3B3E1525" w:rsidP="003F7F18">
      <w:pPr>
        <w:pStyle w:val="ListParagraph"/>
        <w:spacing w:line="360" w:lineRule="auto"/>
        <w:ind w:left="360"/>
        <w:rPr>
          <w:noProof/>
        </w:rPr>
      </w:pPr>
    </w:p>
    <w:p w14:paraId="71B52B0A" w14:textId="4DE9A3A5" w:rsidR="15E31104" w:rsidRDefault="3B3E1525" w:rsidP="003F7F18">
      <w:pPr>
        <w:spacing w:line="360" w:lineRule="auto"/>
        <w:rPr>
          <w:noProof/>
        </w:rPr>
      </w:pPr>
      <w:r w:rsidRPr="3B3E1525">
        <w:rPr>
          <w:noProof/>
        </w:rPr>
        <w:t xml:space="preserve">Poashtu këta Web Serverë </w:t>
      </w:r>
      <w:r w:rsidR="00040237">
        <w:rPr>
          <w:noProof/>
        </w:rPr>
        <w:t>preferohet t</w:t>
      </w:r>
      <w:r w:rsidR="00444311">
        <w:rPr>
          <w:noProof/>
        </w:rPr>
        <w:t>ë</w:t>
      </w:r>
      <w:r w:rsidR="00040237">
        <w:rPr>
          <w:noProof/>
        </w:rPr>
        <w:t xml:space="preserve"> ken</w:t>
      </w:r>
      <w:r w:rsidR="00444311">
        <w:rPr>
          <w:noProof/>
        </w:rPr>
        <w:t>ë</w:t>
      </w:r>
      <w:r w:rsidRPr="3B3E1525">
        <w:rPr>
          <w:noProof/>
        </w:rPr>
        <w:t xml:space="preserve"> këto specifika softuerike:</w:t>
      </w:r>
    </w:p>
    <w:p w14:paraId="16726853" w14:textId="4B70D36C" w:rsidR="15E31104" w:rsidRDefault="3CB18623" w:rsidP="00331DDF">
      <w:pPr>
        <w:pStyle w:val="ListParagraph"/>
        <w:numPr>
          <w:ilvl w:val="0"/>
          <w:numId w:val="15"/>
        </w:numPr>
        <w:spacing w:line="360" w:lineRule="auto"/>
        <w:rPr>
          <w:noProof/>
        </w:rPr>
      </w:pPr>
      <w:r w:rsidRPr="3CB18623">
        <w:rPr>
          <w:noProof/>
        </w:rPr>
        <w:lastRenderedPageBreak/>
        <w:t>të operojnë në ndonjë nga Microsoft Windows Server OS dhe</w:t>
      </w:r>
    </w:p>
    <w:p w14:paraId="465F8701" w14:textId="555B6EA9" w:rsidR="3B3E1525" w:rsidRDefault="3B3E1525" w:rsidP="003C00F1">
      <w:pPr>
        <w:pStyle w:val="ListParagraph"/>
        <w:numPr>
          <w:ilvl w:val="0"/>
          <w:numId w:val="15"/>
        </w:numPr>
        <w:spacing w:line="360" w:lineRule="auto"/>
        <w:rPr>
          <w:noProof/>
        </w:rPr>
      </w:pPr>
      <w:r w:rsidRPr="3B3E1525">
        <w:rPr>
          <w:noProof/>
        </w:rPr>
        <w:t>të kenë të aktivizuar Microsoft IIS.</w:t>
      </w:r>
    </w:p>
    <w:p w14:paraId="2D84F6DC" w14:textId="7C497668" w:rsidR="15E31104" w:rsidRDefault="3CB18623" w:rsidP="003F7F18">
      <w:pPr>
        <w:spacing w:line="360" w:lineRule="auto"/>
        <w:rPr>
          <w:noProof/>
        </w:rPr>
      </w:pPr>
      <w:r w:rsidRPr="3CB18623">
        <w:rPr>
          <w:noProof/>
        </w:rPr>
        <w:t xml:space="preserve">Poashtu duhet të jetë një Database Server </w:t>
      </w:r>
      <w:r w:rsidR="0094248A">
        <w:rPr>
          <w:noProof/>
        </w:rPr>
        <w:t>q</w:t>
      </w:r>
      <w:r w:rsidR="00444311">
        <w:rPr>
          <w:noProof/>
        </w:rPr>
        <w:t>ë</w:t>
      </w:r>
      <w:r w:rsidR="0094248A">
        <w:rPr>
          <w:noProof/>
        </w:rPr>
        <w:t xml:space="preserve"> preferohet t</w:t>
      </w:r>
      <w:r w:rsidR="00444311">
        <w:rPr>
          <w:noProof/>
        </w:rPr>
        <w:t>ë</w:t>
      </w:r>
      <w:r w:rsidR="0094248A">
        <w:rPr>
          <w:noProof/>
        </w:rPr>
        <w:t xml:space="preserve"> ket</w:t>
      </w:r>
      <w:r w:rsidR="00444311">
        <w:rPr>
          <w:noProof/>
        </w:rPr>
        <w:t>ë</w:t>
      </w:r>
      <w:r w:rsidR="0094248A">
        <w:rPr>
          <w:noProof/>
        </w:rPr>
        <w:t xml:space="preserve"> </w:t>
      </w:r>
      <w:r w:rsidRPr="3CB18623">
        <w:rPr>
          <w:noProof/>
        </w:rPr>
        <w:t>këto specifika harduerike:</w:t>
      </w:r>
    </w:p>
    <w:p w14:paraId="4F77FF79" w14:textId="5A48263C" w:rsidR="15E31104" w:rsidRDefault="3CB18623" w:rsidP="00331DDF">
      <w:pPr>
        <w:pStyle w:val="ListParagraph"/>
        <w:numPr>
          <w:ilvl w:val="0"/>
          <w:numId w:val="16"/>
        </w:numPr>
        <w:spacing w:line="360" w:lineRule="auto"/>
        <w:rPr>
          <w:noProof/>
        </w:rPr>
      </w:pPr>
      <w:r w:rsidRPr="3CB18623">
        <w:rPr>
          <w:noProof/>
        </w:rPr>
        <w:t>procesor modern me së paku 8 core dhe 2.4 GHz,</w:t>
      </w:r>
    </w:p>
    <w:p w14:paraId="3C06A41A" w14:textId="0676F0BD" w:rsidR="15E31104" w:rsidRDefault="3CB18623" w:rsidP="00331DDF">
      <w:pPr>
        <w:pStyle w:val="ListParagraph"/>
        <w:numPr>
          <w:ilvl w:val="0"/>
          <w:numId w:val="16"/>
        </w:numPr>
        <w:spacing w:line="360" w:lineRule="auto"/>
        <w:rPr>
          <w:noProof/>
        </w:rPr>
      </w:pPr>
      <w:r w:rsidRPr="3CB18623">
        <w:rPr>
          <w:noProof/>
        </w:rPr>
        <w:t>sasi të madhe të RAM, me së paku 16 GB,</w:t>
      </w:r>
    </w:p>
    <w:p w14:paraId="7B18F0A4" w14:textId="3F20B545" w:rsidR="15E31104" w:rsidRDefault="3CB18623" w:rsidP="00331DDF">
      <w:pPr>
        <w:pStyle w:val="ListParagraph"/>
        <w:numPr>
          <w:ilvl w:val="0"/>
          <w:numId w:val="16"/>
        </w:numPr>
        <w:spacing w:line="360" w:lineRule="auto"/>
        <w:rPr>
          <w:noProof/>
        </w:rPr>
      </w:pPr>
      <w:r w:rsidRPr="3CB18623">
        <w:rPr>
          <w:noProof/>
        </w:rPr>
        <w:t>sasi të SSD së paku 1 TB</w:t>
      </w:r>
      <w:r w:rsidR="0094248A">
        <w:rPr>
          <w:noProof/>
        </w:rPr>
        <w:t>,</w:t>
      </w:r>
    </w:p>
    <w:p w14:paraId="34131ACE" w14:textId="5CB3FA6F" w:rsidR="15E31104" w:rsidRDefault="3B3E1525" w:rsidP="00331DDF">
      <w:pPr>
        <w:pStyle w:val="ListParagraph"/>
        <w:numPr>
          <w:ilvl w:val="0"/>
          <w:numId w:val="16"/>
        </w:numPr>
        <w:spacing w:line="360" w:lineRule="auto"/>
        <w:rPr>
          <w:noProof/>
        </w:rPr>
      </w:pPr>
      <w:r w:rsidRPr="3B3E1525">
        <w:rPr>
          <w:noProof/>
        </w:rPr>
        <w:t>sasi të madhe të Hard Disk-ut, së paku 2 TB</w:t>
      </w:r>
    </w:p>
    <w:p w14:paraId="5422D56A" w14:textId="17756963" w:rsidR="3B3E1525" w:rsidRDefault="3B3E1525" w:rsidP="003F7F18">
      <w:pPr>
        <w:spacing w:line="360" w:lineRule="auto"/>
        <w:ind w:left="360"/>
        <w:rPr>
          <w:noProof/>
        </w:rPr>
      </w:pPr>
    </w:p>
    <w:p w14:paraId="4BADB882" w14:textId="5CBD6371" w:rsidR="15E31104" w:rsidRDefault="0094248A" w:rsidP="003F7F18">
      <w:pPr>
        <w:spacing w:line="360" w:lineRule="auto"/>
        <w:rPr>
          <w:noProof/>
        </w:rPr>
      </w:pPr>
      <w:r>
        <w:rPr>
          <w:noProof/>
        </w:rPr>
        <w:t>dhe</w:t>
      </w:r>
      <w:r w:rsidR="3B3E1525" w:rsidRPr="3B3E1525">
        <w:rPr>
          <w:noProof/>
        </w:rPr>
        <w:t xml:space="preserve"> këto specifika softuerike:</w:t>
      </w:r>
    </w:p>
    <w:p w14:paraId="7E57DC32" w14:textId="60A5CC9D" w:rsidR="15E31104" w:rsidRDefault="3CB18623" w:rsidP="00331DDF">
      <w:pPr>
        <w:pStyle w:val="ListParagraph"/>
        <w:numPr>
          <w:ilvl w:val="0"/>
          <w:numId w:val="17"/>
        </w:numPr>
        <w:spacing w:line="360" w:lineRule="auto"/>
        <w:rPr>
          <w:noProof/>
        </w:rPr>
      </w:pPr>
      <w:r w:rsidRPr="3CB18623">
        <w:rPr>
          <w:noProof/>
        </w:rPr>
        <w:t>të ketë të instaluar Microsoft SQL Server dhe</w:t>
      </w:r>
    </w:p>
    <w:p w14:paraId="0F1FA0EF" w14:textId="5B16EC94" w:rsidR="15E31104" w:rsidRDefault="3CB18623" w:rsidP="00331DDF">
      <w:pPr>
        <w:pStyle w:val="ListParagraph"/>
        <w:numPr>
          <w:ilvl w:val="0"/>
          <w:numId w:val="17"/>
        </w:numPr>
        <w:spacing w:line="360" w:lineRule="auto"/>
        <w:rPr>
          <w:noProof/>
        </w:rPr>
      </w:pPr>
      <w:r w:rsidRPr="3CB18623">
        <w:rPr>
          <w:noProof/>
        </w:rPr>
        <w:t>Windows 7 ose sipër</w:t>
      </w:r>
    </w:p>
    <w:p w14:paraId="24B9E5EA" w14:textId="084E9039" w:rsidR="15E31104" w:rsidRDefault="15E31104" w:rsidP="003F7F18">
      <w:pPr>
        <w:spacing w:line="360" w:lineRule="auto"/>
        <w:ind w:left="360"/>
        <w:rPr>
          <w:noProof/>
        </w:rPr>
      </w:pPr>
    </w:p>
    <w:p w14:paraId="3636FE15" w14:textId="54FE05BA" w:rsidR="15E31104" w:rsidRDefault="4B7F3732" w:rsidP="003F7F18">
      <w:pPr>
        <w:spacing w:line="360" w:lineRule="auto"/>
        <w:rPr>
          <w:noProof/>
        </w:rPr>
      </w:pPr>
      <w:r w:rsidRPr="4B7F3732">
        <w:rPr>
          <w:b/>
          <w:bCs/>
          <w:noProof/>
        </w:rPr>
        <w:t>Zhvillimi:</w:t>
      </w:r>
    </w:p>
    <w:p w14:paraId="670E1D7A" w14:textId="23B82698" w:rsidR="15E31104" w:rsidRDefault="3CB18623" w:rsidP="003F7F18">
      <w:pPr>
        <w:spacing w:line="360" w:lineRule="auto"/>
        <w:rPr>
          <w:noProof/>
        </w:rPr>
      </w:pPr>
      <w:r w:rsidRPr="3CB18623">
        <w:rPr>
          <w:noProof/>
        </w:rPr>
        <w:t>Sistemi do të zhvillohet në kompjuterë me këto specifika harduerike minimale:</w:t>
      </w:r>
    </w:p>
    <w:p w14:paraId="6E1D2C36" w14:textId="02AFE597" w:rsidR="15E31104" w:rsidRDefault="008A0A21" w:rsidP="00331DDF">
      <w:pPr>
        <w:pStyle w:val="ListParagraph"/>
        <w:numPr>
          <w:ilvl w:val="0"/>
          <w:numId w:val="18"/>
        </w:numPr>
        <w:spacing w:line="360" w:lineRule="auto"/>
        <w:rPr>
          <w:noProof/>
        </w:rPr>
      </w:pPr>
      <w:r>
        <w:rPr>
          <w:noProof/>
        </w:rPr>
        <w:t>p</w:t>
      </w:r>
      <w:r w:rsidR="3CB18623" w:rsidRPr="3CB18623">
        <w:rPr>
          <w:noProof/>
        </w:rPr>
        <w:t>rocesor me së paku 2.4 GHz dhe së paku 2 core</w:t>
      </w:r>
      <w:r w:rsidR="0094248A">
        <w:rPr>
          <w:noProof/>
        </w:rPr>
        <w:t>,</w:t>
      </w:r>
    </w:p>
    <w:p w14:paraId="14FF644A" w14:textId="5E2B02FC" w:rsidR="15E31104" w:rsidRDefault="3CB18623" w:rsidP="00331DDF">
      <w:pPr>
        <w:pStyle w:val="ListParagraph"/>
        <w:numPr>
          <w:ilvl w:val="0"/>
          <w:numId w:val="18"/>
        </w:numPr>
        <w:spacing w:line="360" w:lineRule="auto"/>
        <w:rPr>
          <w:noProof/>
        </w:rPr>
      </w:pPr>
      <w:r w:rsidRPr="3CB18623">
        <w:rPr>
          <w:noProof/>
        </w:rPr>
        <w:t>sasi të RAM së paku 4 GB,</w:t>
      </w:r>
    </w:p>
    <w:p w14:paraId="62D830F7" w14:textId="57509AEC" w:rsidR="15E31104" w:rsidRDefault="3CB18623" w:rsidP="003F7F18">
      <w:pPr>
        <w:spacing w:line="360" w:lineRule="auto"/>
        <w:rPr>
          <w:noProof/>
        </w:rPr>
      </w:pPr>
      <w:r w:rsidRPr="3CB18623">
        <w:rPr>
          <w:noProof/>
        </w:rPr>
        <w:t>dhe me këto specifika softuerike:</w:t>
      </w:r>
    </w:p>
    <w:p w14:paraId="7F1631EC" w14:textId="75DA8E26" w:rsidR="15E31104" w:rsidRDefault="3CB18623" w:rsidP="00331DDF">
      <w:pPr>
        <w:pStyle w:val="ListParagraph"/>
        <w:numPr>
          <w:ilvl w:val="0"/>
          <w:numId w:val="19"/>
        </w:numPr>
        <w:spacing w:line="360" w:lineRule="auto"/>
        <w:rPr>
          <w:noProof/>
        </w:rPr>
      </w:pPr>
      <w:r w:rsidRPr="3CB18623">
        <w:rPr>
          <w:noProof/>
        </w:rPr>
        <w:t>veglat për zhvillim në Web si: Visual Studio Code, NetBeans dhe Adobe DreamWeaver,</w:t>
      </w:r>
    </w:p>
    <w:p w14:paraId="068952E8" w14:textId="3BE38CA9" w:rsidR="15E31104" w:rsidRDefault="4B7F3732" w:rsidP="00331DDF">
      <w:pPr>
        <w:pStyle w:val="ListParagraph"/>
        <w:numPr>
          <w:ilvl w:val="0"/>
          <w:numId w:val="19"/>
        </w:numPr>
        <w:spacing w:line="360" w:lineRule="auto"/>
        <w:rPr>
          <w:noProof/>
        </w:rPr>
      </w:pPr>
      <w:r w:rsidRPr="4B7F3732">
        <w:rPr>
          <w:noProof/>
        </w:rPr>
        <w:t xml:space="preserve">Adobe Photoshop, </w:t>
      </w:r>
    </w:p>
    <w:p w14:paraId="75DDED00" w14:textId="65176B91" w:rsidR="15E31104" w:rsidRDefault="4B7F3732" w:rsidP="00331DDF">
      <w:pPr>
        <w:pStyle w:val="ListParagraph"/>
        <w:numPr>
          <w:ilvl w:val="0"/>
          <w:numId w:val="19"/>
        </w:numPr>
        <w:spacing w:line="360" w:lineRule="auto"/>
        <w:rPr>
          <w:noProof/>
        </w:rPr>
      </w:pPr>
      <w:r w:rsidRPr="4B7F3732">
        <w:rPr>
          <w:noProof/>
        </w:rPr>
        <w:t>Adobe Illustrator,</w:t>
      </w:r>
    </w:p>
    <w:p w14:paraId="7D9ED11C" w14:textId="0F6AB435" w:rsidR="15E31104" w:rsidRDefault="4B7F3732" w:rsidP="00331DDF">
      <w:pPr>
        <w:pStyle w:val="ListParagraph"/>
        <w:numPr>
          <w:ilvl w:val="0"/>
          <w:numId w:val="19"/>
        </w:numPr>
        <w:spacing w:line="360" w:lineRule="auto"/>
        <w:rPr>
          <w:noProof/>
        </w:rPr>
      </w:pPr>
      <w:r w:rsidRPr="4B7F3732">
        <w:rPr>
          <w:noProof/>
        </w:rPr>
        <w:t>Inkscape,</w:t>
      </w:r>
    </w:p>
    <w:p w14:paraId="1CFA24CE" w14:textId="150D2D7A" w:rsidR="15E31104" w:rsidRDefault="451EBDFB" w:rsidP="00331DDF">
      <w:pPr>
        <w:pStyle w:val="ListParagraph"/>
        <w:numPr>
          <w:ilvl w:val="0"/>
          <w:numId w:val="19"/>
        </w:numPr>
        <w:spacing w:line="360" w:lineRule="auto"/>
        <w:rPr>
          <w:noProof/>
        </w:rPr>
      </w:pPr>
      <w:r w:rsidRPr="451EBDFB">
        <w:rPr>
          <w:noProof/>
        </w:rPr>
        <w:t>GIMP 2,</w:t>
      </w:r>
    </w:p>
    <w:p w14:paraId="348F61CF" w14:textId="5F98B867" w:rsidR="15E31104" w:rsidRDefault="4B7F3732" w:rsidP="00331DDF">
      <w:pPr>
        <w:pStyle w:val="ListParagraph"/>
        <w:numPr>
          <w:ilvl w:val="0"/>
          <w:numId w:val="19"/>
        </w:numPr>
        <w:spacing w:line="360" w:lineRule="auto"/>
        <w:rPr>
          <w:noProof/>
        </w:rPr>
      </w:pPr>
      <w:r w:rsidRPr="4B7F3732">
        <w:rPr>
          <w:noProof/>
        </w:rPr>
        <w:t>Microsoft SQL Server,</w:t>
      </w:r>
    </w:p>
    <w:p w14:paraId="4CEF5AF6" w14:textId="1472BBC3" w:rsidR="15E31104" w:rsidRDefault="4B7F3732" w:rsidP="00331DDF">
      <w:pPr>
        <w:pStyle w:val="ListParagraph"/>
        <w:numPr>
          <w:ilvl w:val="0"/>
          <w:numId w:val="19"/>
        </w:numPr>
        <w:spacing w:line="360" w:lineRule="auto"/>
        <w:rPr>
          <w:noProof/>
        </w:rPr>
      </w:pPr>
      <w:r w:rsidRPr="4B7F3732">
        <w:rPr>
          <w:noProof/>
        </w:rPr>
        <w:t>Microsoft IIS,</w:t>
      </w:r>
    </w:p>
    <w:p w14:paraId="6D157B1A" w14:textId="6CDE70CF" w:rsidR="15E31104" w:rsidRDefault="3CB18623" w:rsidP="00331DDF">
      <w:pPr>
        <w:pStyle w:val="ListParagraph"/>
        <w:numPr>
          <w:ilvl w:val="0"/>
          <w:numId w:val="19"/>
        </w:numPr>
        <w:spacing w:line="360" w:lineRule="auto"/>
        <w:rPr>
          <w:noProof/>
        </w:rPr>
      </w:pPr>
      <w:r w:rsidRPr="3CB18623">
        <w:rPr>
          <w:noProof/>
        </w:rPr>
        <w:t xml:space="preserve">Microsoft Windows 7, </w:t>
      </w:r>
      <w:r w:rsidR="008A0A21">
        <w:rPr>
          <w:noProof/>
        </w:rPr>
        <w:t xml:space="preserve">8, </w:t>
      </w:r>
      <w:r w:rsidRPr="3CB18623">
        <w:rPr>
          <w:noProof/>
        </w:rPr>
        <w:t>10 dhe MacOS 10.14</w:t>
      </w:r>
    </w:p>
    <w:p w14:paraId="2C9AAEF6" w14:textId="77777777" w:rsidR="00026295" w:rsidRDefault="00026295" w:rsidP="00026295">
      <w:pPr>
        <w:spacing w:line="360" w:lineRule="auto"/>
        <w:rPr>
          <w:noProof/>
        </w:rPr>
      </w:pPr>
    </w:p>
    <w:p w14:paraId="50CB9E0E" w14:textId="681D20F2" w:rsidR="15E31104" w:rsidRDefault="3CB18623" w:rsidP="003F7F18">
      <w:pPr>
        <w:pStyle w:val="Heading2"/>
        <w:spacing w:line="360" w:lineRule="auto"/>
      </w:pPr>
      <w:bookmarkStart w:id="28" w:name="_Toc532247795"/>
      <w:r w:rsidRPr="3CB18623">
        <w:rPr>
          <w:noProof/>
        </w:rPr>
        <w:t>Shfrytëzuesit e sistemit</w:t>
      </w:r>
      <w:bookmarkEnd w:id="28"/>
    </w:p>
    <w:p w14:paraId="0C7171FE" w14:textId="4A0B4470" w:rsidR="15E31104" w:rsidRPr="004B17FC" w:rsidRDefault="00447BD7" w:rsidP="00331DDF">
      <w:pPr>
        <w:pStyle w:val="ListParagraph"/>
        <w:numPr>
          <w:ilvl w:val="0"/>
          <w:numId w:val="20"/>
        </w:numPr>
        <w:spacing w:line="360" w:lineRule="auto"/>
        <w:rPr>
          <w:b/>
        </w:rPr>
      </w:pPr>
      <w:r>
        <w:rPr>
          <w:b/>
          <w:noProof/>
        </w:rPr>
        <w:t>B</w:t>
      </w:r>
      <w:r w:rsidR="004B17FC" w:rsidRPr="004B17FC">
        <w:rPr>
          <w:b/>
          <w:noProof/>
        </w:rPr>
        <w:t>ler</w:t>
      </w:r>
      <w:r w:rsidR="00444311">
        <w:rPr>
          <w:b/>
          <w:noProof/>
        </w:rPr>
        <w:t>ë</w:t>
      </w:r>
      <w:r w:rsidR="004B17FC" w:rsidRPr="004B17FC">
        <w:rPr>
          <w:b/>
          <w:noProof/>
        </w:rPr>
        <w:t>sit e biletave</w:t>
      </w:r>
    </w:p>
    <w:p w14:paraId="0E354891" w14:textId="19AFAB44" w:rsidR="15E31104" w:rsidRDefault="004B17FC" w:rsidP="003F7F18">
      <w:pPr>
        <w:spacing w:line="360" w:lineRule="auto"/>
        <w:ind w:firstLine="708"/>
        <w:rPr>
          <w:noProof/>
        </w:rPr>
      </w:pPr>
      <w:r>
        <w:rPr>
          <w:noProof/>
        </w:rPr>
        <w:t>Bler</w:t>
      </w:r>
      <w:r w:rsidR="00444311">
        <w:rPr>
          <w:noProof/>
        </w:rPr>
        <w:t>ë</w:t>
      </w:r>
      <w:r>
        <w:rPr>
          <w:noProof/>
        </w:rPr>
        <w:t>sit e biletave</w:t>
      </w:r>
      <w:r w:rsidR="3CB18623" w:rsidRPr="3CB18623">
        <w:rPr>
          <w:noProof/>
        </w:rPr>
        <w:t xml:space="preserve"> janë arsyeja kryesore pse ky projekt është krijuar. Ata autentifikohen përmes të dhënave të llogarisë së krijuar më herët. Ndërsa, në hyrje të stadiumit ata autentifikohen përmes QR kodit dhe fotos. Ata gjithashtu marrin biletën e tyre digjitale dhe informohen për kohën kur hapet shitja ose informata të tjera të rëndësishme, të gjitha këto përmes email. Ndërfaqja do të jetë e thjeshtë dhe e lehtë për përdorim, ndërsa procedurat e blerjes nuk dallojnë nga ndonjë website tjetër për transaksione online për ta bërë përshtatjen me sistem më të lehtë. Nëse shfrytëzuesi ka përsëri probleme në kryerjen e procedurave ai mund të informohet përmes seksionit “Ndihmë” në website.</w:t>
      </w:r>
    </w:p>
    <w:p w14:paraId="003C9FA8" w14:textId="4D0F933A" w:rsidR="00F7747C" w:rsidRDefault="00F7747C" w:rsidP="00CF4BB4">
      <w:pPr>
        <w:spacing w:line="360" w:lineRule="auto"/>
        <w:rPr>
          <w:noProof/>
        </w:rPr>
      </w:pPr>
    </w:p>
    <w:p w14:paraId="698FE9AA" w14:textId="77777777" w:rsidR="003C00F1" w:rsidRDefault="003C00F1" w:rsidP="00CF4BB4">
      <w:pPr>
        <w:spacing w:line="360" w:lineRule="auto"/>
        <w:rPr>
          <w:noProof/>
        </w:rPr>
      </w:pPr>
    </w:p>
    <w:p w14:paraId="441A4EAF" w14:textId="1D345FB8" w:rsidR="15E31104" w:rsidRPr="004B17FC" w:rsidRDefault="00447BD7" w:rsidP="00331DDF">
      <w:pPr>
        <w:pStyle w:val="ListParagraph"/>
        <w:numPr>
          <w:ilvl w:val="0"/>
          <w:numId w:val="21"/>
        </w:numPr>
        <w:spacing w:line="360" w:lineRule="auto"/>
        <w:rPr>
          <w:b/>
        </w:rPr>
      </w:pPr>
      <w:r>
        <w:rPr>
          <w:b/>
          <w:noProof/>
        </w:rPr>
        <w:t>S</w:t>
      </w:r>
      <w:r w:rsidR="002657A6">
        <w:rPr>
          <w:b/>
          <w:noProof/>
        </w:rPr>
        <w:t>hit</w:t>
      </w:r>
      <w:r w:rsidR="00444311">
        <w:rPr>
          <w:b/>
          <w:noProof/>
        </w:rPr>
        <w:t>ë</w:t>
      </w:r>
      <w:r w:rsidR="002657A6">
        <w:rPr>
          <w:b/>
          <w:noProof/>
        </w:rPr>
        <w:t>sit e biletave</w:t>
      </w:r>
    </w:p>
    <w:p w14:paraId="1F2964B7" w14:textId="4D978D33" w:rsidR="00447BD7" w:rsidRDefault="3B3E1525" w:rsidP="003F7F18">
      <w:pPr>
        <w:spacing w:line="360" w:lineRule="auto"/>
        <w:ind w:firstLine="708"/>
        <w:rPr>
          <w:noProof/>
        </w:rPr>
      </w:pPr>
      <w:r w:rsidRPr="3B3E1525">
        <w:rPr>
          <w:noProof/>
        </w:rPr>
        <w:t xml:space="preserve">Ana tjetër e përdoruesve janë stafi i Federatës, ku </w:t>
      </w:r>
      <w:r w:rsidR="00327D5A">
        <w:rPr>
          <w:noProof/>
        </w:rPr>
        <w:t>nj</w:t>
      </w:r>
      <w:r w:rsidR="00444311">
        <w:rPr>
          <w:noProof/>
        </w:rPr>
        <w:t>ë</w:t>
      </w:r>
      <w:r w:rsidR="00327D5A">
        <w:rPr>
          <w:noProof/>
        </w:rPr>
        <w:t>ri lloj i shfryt</w:t>
      </w:r>
      <w:r w:rsidR="00444311">
        <w:rPr>
          <w:noProof/>
        </w:rPr>
        <w:t>ë</w:t>
      </w:r>
      <w:r w:rsidR="00327D5A">
        <w:rPr>
          <w:noProof/>
        </w:rPr>
        <w:t>zuesve i k</w:t>
      </w:r>
      <w:r w:rsidR="00444311">
        <w:rPr>
          <w:noProof/>
        </w:rPr>
        <w:t>ë</w:t>
      </w:r>
      <w:r w:rsidR="00327D5A">
        <w:rPr>
          <w:noProof/>
        </w:rPr>
        <w:t xml:space="preserve">saj kategorie </w:t>
      </w:r>
      <w:r w:rsidR="00444311">
        <w:rPr>
          <w:noProof/>
        </w:rPr>
        <w:t>ë</w:t>
      </w:r>
      <w:r w:rsidR="00327D5A">
        <w:rPr>
          <w:noProof/>
        </w:rPr>
        <w:t>sht</w:t>
      </w:r>
      <w:r w:rsidR="00444311">
        <w:rPr>
          <w:noProof/>
        </w:rPr>
        <w:t>ë</w:t>
      </w:r>
      <w:r w:rsidR="00327D5A">
        <w:rPr>
          <w:noProof/>
        </w:rPr>
        <w:t xml:space="preserve"> shit</w:t>
      </w:r>
      <w:r w:rsidR="00444311">
        <w:rPr>
          <w:noProof/>
        </w:rPr>
        <w:t>ë</w:t>
      </w:r>
      <w:r w:rsidR="00327D5A">
        <w:rPr>
          <w:noProof/>
        </w:rPr>
        <w:t xml:space="preserve">si i biletave. </w:t>
      </w:r>
      <w:r w:rsidR="008A280D">
        <w:rPr>
          <w:noProof/>
        </w:rPr>
        <w:t>Me shit</w:t>
      </w:r>
      <w:r w:rsidR="00444311">
        <w:rPr>
          <w:noProof/>
        </w:rPr>
        <w:t>ë</w:t>
      </w:r>
      <w:r w:rsidR="008A280D">
        <w:rPr>
          <w:noProof/>
        </w:rPr>
        <w:t>sin e biletave n</w:t>
      </w:r>
      <w:r w:rsidR="00444311">
        <w:rPr>
          <w:noProof/>
        </w:rPr>
        <w:t>ë</w:t>
      </w:r>
      <w:r w:rsidR="008A280D">
        <w:rPr>
          <w:noProof/>
        </w:rPr>
        <w:t>nkuptohet pun</w:t>
      </w:r>
      <w:r w:rsidR="00444311">
        <w:rPr>
          <w:noProof/>
        </w:rPr>
        <w:t>ë</w:t>
      </w:r>
      <w:r w:rsidR="008A280D">
        <w:rPr>
          <w:noProof/>
        </w:rPr>
        <w:t>tori i pikave t</w:t>
      </w:r>
      <w:r w:rsidR="00444311">
        <w:rPr>
          <w:noProof/>
        </w:rPr>
        <w:t>ë</w:t>
      </w:r>
      <w:r w:rsidR="008A280D">
        <w:rPr>
          <w:noProof/>
        </w:rPr>
        <w:t xml:space="preserve"> shitjes i cili kryen transaksionet p</w:t>
      </w:r>
      <w:r w:rsidR="00444311">
        <w:rPr>
          <w:noProof/>
        </w:rPr>
        <w:t>ë</w:t>
      </w:r>
      <w:r w:rsidR="008A280D">
        <w:rPr>
          <w:noProof/>
        </w:rPr>
        <w:t xml:space="preserve">r </w:t>
      </w:r>
      <w:r w:rsidR="00F7747C">
        <w:rPr>
          <w:noProof/>
        </w:rPr>
        <w:t>individ</w:t>
      </w:r>
      <w:r w:rsidR="00447BD7">
        <w:rPr>
          <w:noProof/>
        </w:rPr>
        <w:t>ë</w:t>
      </w:r>
      <w:r w:rsidR="00F7747C">
        <w:rPr>
          <w:noProof/>
        </w:rPr>
        <w:t>t</w:t>
      </w:r>
      <w:r w:rsidR="008A280D">
        <w:rPr>
          <w:noProof/>
        </w:rPr>
        <w:t xml:space="preserve"> q</w:t>
      </w:r>
      <w:r w:rsidR="00444311">
        <w:rPr>
          <w:noProof/>
        </w:rPr>
        <w:t>ë</w:t>
      </w:r>
      <w:r w:rsidR="008A280D">
        <w:rPr>
          <w:noProof/>
        </w:rPr>
        <w:t xml:space="preserve"> b</w:t>
      </w:r>
      <w:r w:rsidR="00444311">
        <w:rPr>
          <w:noProof/>
        </w:rPr>
        <w:t>ë</w:t>
      </w:r>
      <w:r w:rsidR="008A280D">
        <w:rPr>
          <w:noProof/>
        </w:rPr>
        <w:t>jn</w:t>
      </w:r>
      <w:r w:rsidR="00444311">
        <w:rPr>
          <w:noProof/>
        </w:rPr>
        <w:t>ë</w:t>
      </w:r>
      <w:r w:rsidR="008A280D">
        <w:rPr>
          <w:noProof/>
        </w:rPr>
        <w:t xml:space="preserve"> blerje me para n</w:t>
      </w:r>
      <w:r w:rsidR="00444311">
        <w:rPr>
          <w:noProof/>
        </w:rPr>
        <w:t>ë</w:t>
      </w:r>
      <w:r w:rsidR="008A280D">
        <w:rPr>
          <w:noProof/>
        </w:rPr>
        <w:t xml:space="preserve"> dor</w:t>
      </w:r>
      <w:r w:rsidR="00444311">
        <w:rPr>
          <w:noProof/>
        </w:rPr>
        <w:t>ë</w:t>
      </w:r>
      <w:r w:rsidR="008A280D">
        <w:rPr>
          <w:noProof/>
        </w:rPr>
        <w:t>. Ai rezervon ul</w:t>
      </w:r>
      <w:r w:rsidR="00444311">
        <w:rPr>
          <w:noProof/>
        </w:rPr>
        <w:t>ë</w:t>
      </w:r>
      <w:r w:rsidR="008A280D">
        <w:rPr>
          <w:noProof/>
        </w:rPr>
        <w:t>sen q</w:t>
      </w:r>
      <w:r w:rsidR="00444311">
        <w:rPr>
          <w:noProof/>
        </w:rPr>
        <w:t>ë</w:t>
      </w:r>
      <w:r w:rsidR="008A280D">
        <w:rPr>
          <w:noProof/>
        </w:rPr>
        <w:t xml:space="preserve"> bler</w:t>
      </w:r>
      <w:r w:rsidR="00444311">
        <w:rPr>
          <w:noProof/>
        </w:rPr>
        <w:t>ë</w:t>
      </w:r>
      <w:r w:rsidR="008A280D">
        <w:rPr>
          <w:noProof/>
        </w:rPr>
        <w:t>si e zgjedh dhe sh</w:t>
      </w:r>
      <w:r w:rsidR="00444311">
        <w:rPr>
          <w:noProof/>
        </w:rPr>
        <w:t>ë</w:t>
      </w:r>
      <w:r w:rsidR="008A280D">
        <w:rPr>
          <w:noProof/>
        </w:rPr>
        <w:t>non t</w:t>
      </w:r>
      <w:r w:rsidR="00444311">
        <w:rPr>
          <w:noProof/>
        </w:rPr>
        <w:t>ë</w:t>
      </w:r>
      <w:r w:rsidR="008A280D">
        <w:rPr>
          <w:noProof/>
        </w:rPr>
        <w:t xml:space="preserve"> dh</w:t>
      </w:r>
      <w:r w:rsidR="00444311">
        <w:rPr>
          <w:noProof/>
        </w:rPr>
        <w:t>ë</w:t>
      </w:r>
      <w:r w:rsidR="008A280D">
        <w:rPr>
          <w:noProof/>
        </w:rPr>
        <w:t>nat e tij q</w:t>
      </w:r>
      <w:r w:rsidR="00444311">
        <w:rPr>
          <w:noProof/>
        </w:rPr>
        <w:t>ë</w:t>
      </w:r>
      <w:r w:rsidR="008A280D">
        <w:rPr>
          <w:noProof/>
        </w:rPr>
        <w:t xml:space="preserve"> arrin ta identifikoj</w:t>
      </w:r>
      <w:r w:rsidR="00444311">
        <w:rPr>
          <w:noProof/>
        </w:rPr>
        <w:t>ë</w:t>
      </w:r>
      <w:r w:rsidR="008A280D">
        <w:rPr>
          <w:noProof/>
        </w:rPr>
        <w:t xml:space="preserve"> at</w:t>
      </w:r>
      <w:r w:rsidR="00444311">
        <w:rPr>
          <w:noProof/>
        </w:rPr>
        <w:t>ë</w:t>
      </w:r>
      <w:r w:rsidR="008A280D">
        <w:rPr>
          <w:noProof/>
        </w:rPr>
        <w:t xml:space="preserve"> bler</w:t>
      </w:r>
      <w:r w:rsidR="00444311">
        <w:rPr>
          <w:noProof/>
        </w:rPr>
        <w:t>ë</w:t>
      </w:r>
      <w:r w:rsidR="008A280D">
        <w:rPr>
          <w:noProof/>
        </w:rPr>
        <w:t>s n</w:t>
      </w:r>
      <w:r w:rsidR="00444311">
        <w:rPr>
          <w:noProof/>
        </w:rPr>
        <w:t>ë</w:t>
      </w:r>
      <w:r w:rsidR="008A280D">
        <w:rPr>
          <w:noProof/>
        </w:rPr>
        <w:t xml:space="preserve"> m</w:t>
      </w:r>
      <w:r w:rsidR="00444311">
        <w:rPr>
          <w:noProof/>
        </w:rPr>
        <w:t>ë</w:t>
      </w:r>
      <w:r w:rsidR="008A280D">
        <w:rPr>
          <w:noProof/>
        </w:rPr>
        <w:t>nyr</w:t>
      </w:r>
      <w:r w:rsidR="00444311">
        <w:rPr>
          <w:noProof/>
        </w:rPr>
        <w:t>ë</w:t>
      </w:r>
      <w:r w:rsidR="008A280D">
        <w:rPr>
          <w:noProof/>
        </w:rPr>
        <w:t xml:space="preserve"> unike p</w:t>
      </w:r>
      <w:r w:rsidR="00444311">
        <w:rPr>
          <w:noProof/>
        </w:rPr>
        <w:t>ë</w:t>
      </w:r>
      <w:r w:rsidR="008A280D">
        <w:rPr>
          <w:noProof/>
        </w:rPr>
        <w:t>r ndeshje. Shit</w:t>
      </w:r>
      <w:r w:rsidR="00444311">
        <w:rPr>
          <w:noProof/>
        </w:rPr>
        <w:t>ë</w:t>
      </w:r>
      <w:r w:rsidR="008A280D">
        <w:rPr>
          <w:noProof/>
        </w:rPr>
        <w:t>si poashtu interakton me pajisjet periferike si kamer</w:t>
      </w:r>
      <w:r w:rsidR="00444311">
        <w:rPr>
          <w:noProof/>
        </w:rPr>
        <w:t>ë</w:t>
      </w:r>
      <w:r w:rsidR="008A280D">
        <w:rPr>
          <w:noProof/>
        </w:rPr>
        <w:t>n dhe printerin. N</w:t>
      </w:r>
      <w:r w:rsidR="00444311">
        <w:rPr>
          <w:noProof/>
        </w:rPr>
        <w:t>ë</w:t>
      </w:r>
      <w:r w:rsidR="008A280D">
        <w:rPr>
          <w:noProof/>
        </w:rPr>
        <w:t>se d</w:t>
      </w:r>
      <w:r w:rsidR="00444311">
        <w:rPr>
          <w:noProof/>
        </w:rPr>
        <w:t>ë</w:t>
      </w:r>
      <w:r w:rsidR="008A280D">
        <w:rPr>
          <w:noProof/>
        </w:rPr>
        <w:t>shiron bler</w:t>
      </w:r>
      <w:r w:rsidR="00444311">
        <w:rPr>
          <w:noProof/>
        </w:rPr>
        <w:t>ë</w:t>
      </w:r>
      <w:r w:rsidR="008A280D">
        <w:rPr>
          <w:noProof/>
        </w:rPr>
        <w:t>si</w:t>
      </w:r>
      <w:r w:rsidR="00E97055">
        <w:rPr>
          <w:noProof/>
        </w:rPr>
        <w:t>, shit</w:t>
      </w:r>
      <w:r w:rsidR="00447BD7">
        <w:rPr>
          <w:noProof/>
        </w:rPr>
        <w:t>ë</w:t>
      </w:r>
      <w:r w:rsidR="00E97055">
        <w:rPr>
          <w:noProof/>
        </w:rPr>
        <w:t>si</w:t>
      </w:r>
      <w:r w:rsidR="008A280D">
        <w:rPr>
          <w:noProof/>
        </w:rPr>
        <w:t xml:space="preserve"> mund ta d</w:t>
      </w:r>
      <w:r w:rsidR="00444311">
        <w:rPr>
          <w:noProof/>
        </w:rPr>
        <w:t>ë</w:t>
      </w:r>
      <w:r w:rsidR="008A280D">
        <w:rPr>
          <w:noProof/>
        </w:rPr>
        <w:t>rgoj</w:t>
      </w:r>
      <w:r w:rsidR="00444311">
        <w:rPr>
          <w:noProof/>
        </w:rPr>
        <w:t>ë</w:t>
      </w:r>
      <w:r w:rsidR="008A280D">
        <w:rPr>
          <w:noProof/>
        </w:rPr>
        <w:t xml:space="preserve"> bilet</w:t>
      </w:r>
      <w:r w:rsidR="00444311">
        <w:rPr>
          <w:noProof/>
        </w:rPr>
        <w:t>ë</w:t>
      </w:r>
      <w:r w:rsidR="008A280D">
        <w:rPr>
          <w:noProof/>
        </w:rPr>
        <w:t>n n</w:t>
      </w:r>
      <w:r w:rsidR="00444311">
        <w:rPr>
          <w:noProof/>
        </w:rPr>
        <w:t>ë</w:t>
      </w:r>
      <w:r w:rsidR="008A280D">
        <w:rPr>
          <w:noProof/>
        </w:rPr>
        <w:t xml:space="preserve"> emailin e shfryt</w:t>
      </w:r>
      <w:r w:rsidR="00444311">
        <w:rPr>
          <w:noProof/>
        </w:rPr>
        <w:t>ë</w:t>
      </w:r>
      <w:r w:rsidR="008A280D">
        <w:rPr>
          <w:noProof/>
        </w:rPr>
        <w:t>zuesve, ose e printon at</w:t>
      </w:r>
      <w:r w:rsidR="00444311">
        <w:rPr>
          <w:noProof/>
        </w:rPr>
        <w:t>ë</w:t>
      </w:r>
      <w:r w:rsidR="008A280D">
        <w:rPr>
          <w:noProof/>
        </w:rPr>
        <w:t xml:space="preserve"> dhe ia dor</w:t>
      </w:r>
      <w:r w:rsidR="00444311">
        <w:rPr>
          <w:noProof/>
        </w:rPr>
        <w:t>ë</w:t>
      </w:r>
      <w:r w:rsidR="008A280D">
        <w:rPr>
          <w:noProof/>
        </w:rPr>
        <w:t xml:space="preserve">zon </w:t>
      </w:r>
      <w:r w:rsidR="00E97055">
        <w:rPr>
          <w:noProof/>
        </w:rPr>
        <w:t>atij</w:t>
      </w:r>
      <w:r w:rsidR="008A280D">
        <w:rPr>
          <w:noProof/>
        </w:rPr>
        <w:t xml:space="preserve"> direkt. Kamer</w:t>
      </w:r>
      <w:r w:rsidR="00444311">
        <w:rPr>
          <w:noProof/>
        </w:rPr>
        <w:t>ë</w:t>
      </w:r>
      <w:r w:rsidR="008A280D">
        <w:rPr>
          <w:noProof/>
        </w:rPr>
        <w:t>n e p</w:t>
      </w:r>
      <w:r w:rsidR="00444311">
        <w:rPr>
          <w:noProof/>
        </w:rPr>
        <w:t>ë</w:t>
      </w:r>
      <w:r w:rsidR="008A280D">
        <w:rPr>
          <w:noProof/>
        </w:rPr>
        <w:t>rdor p</w:t>
      </w:r>
      <w:r w:rsidR="00444311">
        <w:rPr>
          <w:noProof/>
        </w:rPr>
        <w:t>ë</w:t>
      </w:r>
      <w:r w:rsidR="008A280D">
        <w:rPr>
          <w:noProof/>
        </w:rPr>
        <w:t>r fotografimin e bler</w:t>
      </w:r>
      <w:r w:rsidR="00444311">
        <w:rPr>
          <w:noProof/>
        </w:rPr>
        <w:t>ë</w:t>
      </w:r>
      <w:r w:rsidR="008A280D">
        <w:rPr>
          <w:noProof/>
        </w:rPr>
        <w:t>sit, e k</w:t>
      </w:r>
      <w:r w:rsidR="00444311">
        <w:rPr>
          <w:noProof/>
        </w:rPr>
        <w:t>ë</w:t>
      </w:r>
      <w:r w:rsidR="008A280D">
        <w:rPr>
          <w:noProof/>
        </w:rPr>
        <w:t>t</w:t>
      </w:r>
      <w:r w:rsidR="00444311">
        <w:rPr>
          <w:noProof/>
        </w:rPr>
        <w:t>ë</w:t>
      </w:r>
      <w:r w:rsidR="008A280D">
        <w:rPr>
          <w:noProof/>
        </w:rPr>
        <w:t xml:space="preserve"> e arrin p</w:t>
      </w:r>
      <w:r w:rsidR="00444311">
        <w:rPr>
          <w:noProof/>
        </w:rPr>
        <w:t>ë</w:t>
      </w:r>
      <w:r w:rsidR="008A280D">
        <w:rPr>
          <w:noProof/>
        </w:rPr>
        <w:t>rmes nj</w:t>
      </w:r>
      <w:r w:rsidR="00444311">
        <w:rPr>
          <w:noProof/>
        </w:rPr>
        <w:t>ë</w:t>
      </w:r>
      <w:r w:rsidR="008A280D">
        <w:rPr>
          <w:noProof/>
        </w:rPr>
        <w:t xml:space="preserve"> seksioni t</w:t>
      </w:r>
      <w:r w:rsidR="00444311">
        <w:rPr>
          <w:noProof/>
        </w:rPr>
        <w:t>ë</w:t>
      </w:r>
      <w:r w:rsidR="008A280D">
        <w:rPr>
          <w:noProof/>
        </w:rPr>
        <w:t xml:space="preserve"> caktuar n</w:t>
      </w:r>
      <w:r w:rsidR="00444311">
        <w:rPr>
          <w:noProof/>
        </w:rPr>
        <w:t>ë</w:t>
      </w:r>
      <w:r w:rsidR="008A280D">
        <w:rPr>
          <w:noProof/>
        </w:rPr>
        <w:t xml:space="preserve"> website q</w:t>
      </w:r>
      <w:r w:rsidR="00444311">
        <w:rPr>
          <w:noProof/>
        </w:rPr>
        <w:t>ë</w:t>
      </w:r>
      <w:r w:rsidR="008A280D">
        <w:rPr>
          <w:noProof/>
        </w:rPr>
        <w:t xml:space="preserve"> e mund</w:t>
      </w:r>
      <w:r w:rsidR="00444311">
        <w:rPr>
          <w:noProof/>
        </w:rPr>
        <w:t>ë</w:t>
      </w:r>
      <w:r w:rsidR="008A280D">
        <w:rPr>
          <w:noProof/>
        </w:rPr>
        <w:t>son k</w:t>
      </w:r>
      <w:r w:rsidR="00444311">
        <w:rPr>
          <w:noProof/>
        </w:rPr>
        <w:t>ë</w:t>
      </w:r>
      <w:r w:rsidR="008A280D">
        <w:rPr>
          <w:noProof/>
        </w:rPr>
        <w:t>t</w:t>
      </w:r>
      <w:r w:rsidR="00444311">
        <w:rPr>
          <w:noProof/>
        </w:rPr>
        <w:t>ë</w:t>
      </w:r>
      <w:r w:rsidR="008A280D">
        <w:rPr>
          <w:noProof/>
        </w:rPr>
        <w:t xml:space="preserve"> funksionim.</w:t>
      </w:r>
    </w:p>
    <w:p w14:paraId="4A10AFE0" w14:textId="44A2877E" w:rsidR="00CF4BB4" w:rsidRDefault="00CF4BB4" w:rsidP="003F7F18">
      <w:pPr>
        <w:spacing w:line="360" w:lineRule="auto"/>
        <w:ind w:firstLine="708"/>
        <w:rPr>
          <w:noProof/>
        </w:rPr>
      </w:pPr>
    </w:p>
    <w:p w14:paraId="185D8964" w14:textId="1C8D5A3A" w:rsidR="008A280D" w:rsidRDefault="00447BD7" w:rsidP="00331DDF">
      <w:pPr>
        <w:pStyle w:val="ListParagraph"/>
        <w:numPr>
          <w:ilvl w:val="0"/>
          <w:numId w:val="6"/>
        </w:numPr>
        <w:spacing w:line="360" w:lineRule="auto"/>
        <w:rPr>
          <w:b/>
          <w:noProof/>
        </w:rPr>
      </w:pPr>
      <w:r>
        <w:rPr>
          <w:b/>
          <w:noProof/>
        </w:rPr>
        <w:t>K</w:t>
      </w:r>
      <w:r w:rsidR="008A280D" w:rsidRPr="00AB2675">
        <w:rPr>
          <w:b/>
          <w:noProof/>
        </w:rPr>
        <w:t>ontrolluesi i biletave</w:t>
      </w:r>
    </w:p>
    <w:p w14:paraId="4AA84BCE" w14:textId="709BA832" w:rsidR="00447BD7" w:rsidRDefault="008A280D" w:rsidP="003F7F18">
      <w:pPr>
        <w:pStyle w:val="ListParagraph"/>
        <w:spacing w:line="360" w:lineRule="auto"/>
        <w:ind w:left="0" w:firstLine="708"/>
        <w:rPr>
          <w:noProof/>
        </w:rPr>
      </w:pPr>
      <w:r w:rsidRPr="008A280D">
        <w:rPr>
          <w:noProof/>
        </w:rPr>
        <w:t>Kont</w:t>
      </w:r>
      <w:r>
        <w:rPr>
          <w:noProof/>
        </w:rPr>
        <w:t>rolluesi i biletave gjendet n</w:t>
      </w:r>
      <w:r w:rsidR="00444311">
        <w:rPr>
          <w:noProof/>
        </w:rPr>
        <w:t>ë</w:t>
      </w:r>
      <w:r>
        <w:rPr>
          <w:noProof/>
        </w:rPr>
        <w:t xml:space="preserve"> portet hyr</w:t>
      </w:r>
      <w:r w:rsidR="00444311">
        <w:rPr>
          <w:noProof/>
        </w:rPr>
        <w:t>ë</w:t>
      </w:r>
      <w:r>
        <w:rPr>
          <w:noProof/>
        </w:rPr>
        <w:t>se t</w:t>
      </w:r>
      <w:r w:rsidR="00444311">
        <w:rPr>
          <w:noProof/>
        </w:rPr>
        <w:t>ë</w:t>
      </w:r>
      <w:r>
        <w:rPr>
          <w:noProof/>
        </w:rPr>
        <w:t xml:space="preserve"> stadiumit. Ai </w:t>
      </w:r>
      <w:r w:rsidR="008A7DFE">
        <w:rPr>
          <w:noProof/>
        </w:rPr>
        <w:t xml:space="preserve">ka </w:t>
      </w:r>
      <w:r>
        <w:rPr>
          <w:noProof/>
        </w:rPr>
        <w:t>interak</w:t>
      </w:r>
      <w:r w:rsidR="008A7DFE">
        <w:rPr>
          <w:noProof/>
        </w:rPr>
        <w:t>si</w:t>
      </w:r>
      <w:r>
        <w:rPr>
          <w:noProof/>
        </w:rPr>
        <w:t>on me sistemin n</w:t>
      </w:r>
      <w:r w:rsidR="00444311">
        <w:rPr>
          <w:noProof/>
        </w:rPr>
        <w:t>ë</w:t>
      </w:r>
      <w:r>
        <w:rPr>
          <w:noProof/>
        </w:rPr>
        <w:t xml:space="preserve"> momentin kur poseduesi i bilet</w:t>
      </w:r>
      <w:r w:rsidR="00444311">
        <w:rPr>
          <w:noProof/>
        </w:rPr>
        <w:t>ë</w:t>
      </w:r>
      <w:r>
        <w:rPr>
          <w:noProof/>
        </w:rPr>
        <w:t>s e skanon at</w:t>
      </w:r>
      <w:r w:rsidR="00444311">
        <w:rPr>
          <w:noProof/>
        </w:rPr>
        <w:t>ë</w:t>
      </w:r>
      <w:r>
        <w:rPr>
          <w:noProof/>
        </w:rPr>
        <w:t>. N</w:t>
      </w:r>
      <w:r w:rsidR="00444311">
        <w:rPr>
          <w:noProof/>
        </w:rPr>
        <w:t>ë</w:t>
      </w:r>
      <w:r>
        <w:rPr>
          <w:noProof/>
        </w:rPr>
        <w:t xml:space="preserve"> at</w:t>
      </w:r>
      <w:r w:rsidR="00444311">
        <w:rPr>
          <w:noProof/>
        </w:rPr>
        <w:t>ë</w:t>
      </w:r>
      <w:r>
        <w:rPr>
          <w:noProof/>
        </w:rPr>
        <w:t xml:space="preserve"> moment kontrolluesit i shfaqet nj</w:t>
      </w:r>
      <w:r w:rsidR="00444311">
        <w:rPr>
          <w:noProof/>
        </w:rPr>
        <w:t>ë</w:t>
      </w:r>
      <w:r>
        <w:rPr>
          <w:noProof/>
        </w:rPr>
        <w:t xml:space="preserve"> foto n</w:t>
      </w:r>
      <w:r w:rsidR="00444311">
        <w:rPr>
          <w:noProof/>
        </w:rPr>
        <w:t>ë</w:t>
      </w:r>
      <w:r>
        <w:rPr>
          <w:noProof/>
        </w:rPr>
        <w:t xml:space="preserve"> kompjuter dhe ai e identifikon bler</w:t>
      </w:r>
      <w:r w:rsidR="00444311">
        <w:rPr>
          <w:noProof/>
        </w:rPr>
        <w:t>ë</w:t>
      </w:r>
      <w:r>
        <w:rPr>
          <w:noProof/>
        </w:rPr>
        <w:t>sin.</w:t>
      </w:r>
    </w:p>
    <w:p w14:paraId="1E9072AA" w14:textId="77777777" w:rsidR="00CF4BB4" w:rsidRPr="008A280D" w:rsidRDefault="00CF4BB4" w:rsidP="003F7F18">
      <w:pPr>
        <w:pStyle w:val="ListParagraph"/>
        <w:spacing w:line="360" w:lineRule="auto"/>
        <w:ind w:left="0" w:firstLine="708"/>
        <w:rPr>
          <w:noProof/>
        </w:rPr>
      </w:pPr>
    </w:p>
    <w:p w14:paraId="1E7D4FC2" w14:textId="2782875D" w:rsidR="00EE7C26" w:rsidRPr="00026295" w:rsidRDefault="00447BD7" w:rsidP="00331DDF">
      <w:pPr>
        <w:pStyle w:val="ListParagraph"/>
        <w:numPr>
          <w:ilvl w:val="0"/>
          <w:numId w:val="5"/>
        </w:numPr>
        <w:spacing w:line="360" w:lineRule="auto"/>
        <w:rPr>
          <w:b/>
          <w:noProof/>
        </w:rPr>
      </w:pPr>
      <w:r w:rsidRPr="00026295">
        <w:rPr>
          <w:b/>
          <w:noProof/>
        </w:rPr>
        <w:t>M</w:t>
      </w:r>
      <w:r w:rsidR="002657A6" w:rsidRPr="00026295">
        <w:rPr>
          <w:b/>
          <w:noProof/>
        </w:rPr>
        <w:t>enaxheri</w:t>
      </w:r>
    </w:p>
    <w:p w14:paraId="3E4B2055" w14:textId="77777777" w:rsidR="009E5F69" w:rsidRDefault="008A280D" w:rsidP="003F7F18">
      <w:pPr>
        <w:spacing w:line="360" w:lineRule="auto"/>
        <w:ind w:firstLine="708"/>
        <w:rPr>
          <w:noProof/>
        </w:rPr>
      </w:pPr>
      <w:r>
        <w:rPr>
          <w:noProof/>
        </w:rPr>
        <w:t>Menaxheri e shfryt</w:t>
      </w:r>
      <w:r w:rsidR="00444311">
        <w:rPr>
          <w:noProof/>
        </w:rPr>
        <w:t>ë</w:t>
      </w:r>
      <w:r>
        <w:rPr>
          <w:noProof/>
        </w:rPr>
        <w:t>zon</w:t>
      </w:r>
      <w:r w:rsidR="0039489D">
        <w:rPr>
          <w:noProof/>
        </w:rPr>
        <w:t xml:space="preserve"> sistemin p</w:t>
      </w:r>
      <w:r w:rsidR="00444311">
        <w:rPr>
          <w:noProof/>
        </w:rPr>
        <w:t>ë</w:t>
      </w:r>
      <w:r w:rsidR="0039489D">
        <w:rPr>
          <w:noProof/>
        </w:rPr>
        <w:t>r t</w:t>
      </w:r>
      <w:r w:rsidR="00444311">
        <w:rPr>
          <w:noProof/>
        </w:rPr>
        <w:t>ë</w:t>
      </w:r>
      <w:r w:rsidR="0039489D">
        <w:rPr>
          <w:noProof/>
        </w:rPr>
        <w:t xml:space="preserve"> nxjerr</w:t>
      </w:r>
      <w:r w:rsidR="00444311">
        <w:rPr>
          <w:noProof/>
        </w:rPr>
        <w:t>ë</w:t>
      </w:r>
      <w:r w:rsidR="0039489D">
        <w:rPr>
          <w:noProof/>
        </w:rPr>
        <w:t xml:space="preserve"> raporte financiare dhe administrative. Ai poashtu ka mund</w:t>
      </w:r>
      <w:r w:rsidR="00444311">
        <w:rPr>
          <w:noProof/>
        </w:rPr>
        <w:t>ë</w:t>
      </w:r>
      <w:r w:rsidR="0039489D">
        <w:rPr>
          <w:noProof/>
        </w:rPr>
        <w:t>si t</w:t>
      </w:r>
      <w:r w:rsidR="00444311">
        <w:rPr>
          <w:noProof/>
        </w:rPr>
        <w:t>ë</w:t>
      </w:r>
      <w:r w:rsidR="0039489D">
        <w:rPr>
          <w:noProof/>
        </w:rPr>
        <w:t xml:space="preserve"> regjistroj</w:t>
      </w:r>
      <w:r w:rsidR="00444311">
        <w:rPr>
          <w:noProof/>
        </w:rPr>
        <w:t>ë</w:t>
      </w:r>
      <w:r w:rsidR="0039489D">
        <w:rPr>
          <w:noProof/>
        </w:rPr>
        <w:t xml:space="preserve"> pun</w:t>
      </w:r>
      <w:r w:rsidR="00444311">
        <w:rPr>
          <w:noProof/>
        </w:rPr>
        <w:t>ë</w:t>
      </w:r>
      <w:r w:rsidR="0039489D">
        <w:rPr>
          <w:noProof/>
        </w:rPr>
        <w:t>tor</w:t>
      </w:r>
      <w:r w:rsidR="00444311">
        <w:rPr>
          <w:noProof/>
        </w:rPr>
        <w:t>ë</w:t>
      </w:r>
      <w:r w:rsidR="0039489D">
        <w:rPr>
          <w:noProof/>
        </w:rPr>
        <w:t xml:space="preserve"> t</w:t>
      </w:r>
      <w:r w:rsidR="00444311">
        <w:rPr>
          <w:noProof/>
        </w:rPr>
        <w:t>ë</w:t>
      </w:r>
      <w:r w:rsidR="0039489D">
        <w:rPr>
          <w:noProof/>
        </w:rPr>
        <w:t xml:space="preserve"> rinj n</w:t>
      </w:r>
      <w:r w:rsidR="00444311">
        <w:rPr>
          <w:noProof/>
        </w:rPr>
        <w:t>ë</w:t>
      </w:r>
      <w:r w:rsidR="0039489D">
        <w:rPr>
          <w:noProof/>
        </w:rPr>
        <w:t xml:space="preserve"> sistem si dhe t</w:t>
      </w:r>
      <w:r w:rsidR="00444311">
        <w:rPr>
          <w:noProof/>
        </w:rPr>
        <w:t>ë</w:t>
      </w:r>
      <w:r w:rsidR="0039489D">
        <w:rPr>
          <w:noProof/>
        </w:rPr>
        <w:t xml:space="preserve"> ua ndaloj</w:t>
      </w:r>
      <w:r w:rsidR="00444311">
        <w:rPr>
          <w:noProof/>
        </w:rPr>
        <w:t>ë</w:t>
      </w:r>
      <w:r w:rsidR="0039489D">
        <w:rPr>
          <w:noProof/>
        </w:rPr>
        <w:t xml:space="preserve"> qasjen pun</w:t>
      </w:r>
      <w:r w:rsidR="00444311">
        <w:rPr>
          <w:noProof/>
        </w:rPr>
        <w:t>ë</w:t>
      </w:r>
      <w:r w:rsidR="0039489D">
        <w:rPr>
          <w:noProof/>
        </w:rPr>
        <w:t>tor</w:t>
      </w:r>
      <w:r w:rsidR="00444311">
        <w:rPr>
          <w:noProof/>
        </w:rPr>
        <w:t>ë</w:t>
      </w:r>
      <w:r w:rsidR="0039489D">
        <w:rPr>
          <w:noProof/>
        </w:rPr>
        <w:t>ve q</w:t>
      </w:r>
      <w:r w:rsidR="00444311">
        <w:rPr>
          <w:noProof/>
        </w:rPr>
        <w:t>ë</w:t>
      </w:r>
      <w:r w:rsidR="0039489D">
        <w:rPr>
          <w:noProof/>
        </w:rPr>
        <w:t xml:space="preserve"> jan</w:t>
      </w:r>
      <w:r w:rsidR="00444311">
        <w:rPr>
          <w:noProof/>
        </w:rPr>
        <w:t>ë</w:t>
      </w:r>
      <w:r w:rsidR="0039489D">
        <w:rPr>
          <w:noProof/>
        </w:rPr>
        <w:t xml:space="preserve"> larguar nga puna.</w:t>
      </w:r>
      <w:bookmarkStart w:id="29" w:name="_Toc367686388"/>
    </w:p>
    <w:p w14:paraId="5DB82BF3" w14:textId="73537992" w:rsidR="009E5F69" w:rsidRDefault="0039489D" w:rsidP="003F7F18">
      <w:pPr>
        <w:pStyle w:val="NoSpacing"/>
        <w:spacing w:line="360" w:lineRule="auto"/>
        <w:ind w:firstLine="708"/>
      </w:pPr>
      <w:r w:rsidRPr="009E5F69">
        <w:t>P</w:t>
      </w:r>
      <w:r w:rsidR="00444311" w:rsidRPr="009E5F69">
        <w:t>ë</w:t>
      </w:r>
      <w:r w:rsidRPr="009E5F69">
        <w:t>r shfryt</w:t>
      </w:r>
      <w:r w:rsidR="00444311" w:rsidRPr="009E5F69">
        <w:t>ë</w:t>
      </w:r>
      <w:r w:rsidRPr="009E5F69">
        <w:t>zimin e sistemit nuk  ka nevoj</w:t>
      </w:r>
      <w:r w:rsidR="00444311" w:rsidRPr="009E5F69">
        <w:t>ë</w:t>
      </w:r>
      <w:r w:rsidRPr="009E5F69">
        <w:t xml:space="preserve"> p</w:t>
      </w:r>
      <w:r w:rsidR="00444311" w:rsidRPr="009E5F69">
        <w:t>ë</w:t>
      </w:r>
      <w:r w:rsidRPr="009E5F69">
        <w:t>r trajnim nga ana e kompanis</w:t>
      </w:r>
      <w:r w:rsidR="00444311" w:rsidRPr="009E5F69">
        <w:t>ë</w:t>
      </w:r>
      <w:r w:rsidRPr="009E5F69">
        <w:t xml:space="preserve"> pasi dokumentacioni i sistemit do t</w:t>
      </w:r>
      <w:r w:rsidR="00444311" w:rsidRPr="009E5F69">
        <w:t>ë</w:t>
      </w:r>
      <w:r w:rsidRPr="009E5F69">
        <w:t xml:space="preserve"> p</w:t>
      </w:r>
      <w:r w:rsidR="00444311" w:rsidRPr="009E5F69">
        <w:t>ë</w:t>
      </w:r>
      <w:r w:rsidRPr="009E5F69">
        <w:t>rshkruaj</w:t>
      </w:r>
      <w:r w:rsidR="00444311" w:rsidRPr="009E5F69">
        <w:t>ë</w:t>
      </w:r>
      <w:r w:rsidRPr="009E5F69">
        <w:t xml:space="preserve"> t</w:t>
      </w:r>
      <w:r w:rsidR="00444311" w:rsidRPr="009E5F69">
        <w:t>ë</w:t>
      </w:r>
      <w:r w:rsidRPr="009E5F69">
        <w:t xml:space="preserve"> gjitha procedurat e mundshme.</w:t>
      </w:r>
    </w:p>
    <w:p w14:paraId="08633881" w14:textId="5DDE5564" w:rsidR="00BB5E23" w:rsidRPr="00BB5E23" w:rsidRDefault="00BA25F4" w:rsidP="003F7F18">
      <w:pPr>
        <w:pStyle w:val="Heading1"/>
        <w:spacing w:line="360" w:lineRule="auto"/>
        <w:rPr>
          <w:noProof/>
        </w:rPr>
      </w:pPr>
      <w:r w:rsidRPr="009E5F69">
        <w:rPr>
          <w:noProof/>
        </w:rPr>
        <w:br w:type="page"/>
      </w:r>
      <w:r w:rsidR="00D10479">
        <w:rPr>
          <w:noProof/>
        </w:rPr>
        <w:lastRenderedPageBreak/>
        <w:t xml:space="preserve"> </w:t>
      </w:r>
      <w:bookmarkStart w:id="30" w:name="_Toc532247796"/>
      <w:r w:rsidR="3CB18623" w:rsidRPr="3CB18623">
        <w:rPr>
          <w:noProof/>
        </w:rPr>
        <w:t>Përshkrimi i detajuar i sistemit</w:t>
      </w:r>
      <w:bookmarkStart w:id="31" w:name="_Toc379047289"/>
      <w:bookmarkStart w:id="32" w:name="_Ref398436624"/>
      <w:bookmarkEnd w:id="29"/>
      <w:bookmarkEnd w:id="30"/>
      <w:bookmarkEnd w:id="31"/>
      <w:bookmarkEnd w:id="32"/>
    </w:p>
    <w:p w14:paraId="0CAFCE7F" w14:textId="3A5521ED" w:rsidR="15E31104" w:rsidRDefault="3B3E1525" w:rsidP="003F7F18">
      <w:pPr>
        <w:spacing w:line="360" w:lineRule="auto"/>
        <w:ind w:firstLine="708"/>
        <w:rPr>
          <w:noProof/>
        </w:rPr>
      </w:pPr>
      <w:r w:rsidRPr="3B3E1525">
        <w:rPr>
          <w:noProof/>
        </w:rPr>
        <w:t>Me këtë softuer shfrytëzuesi do të jetë në gjendje të blej biletën nga shtëpia me vetëm disa klikime në kompjuterin, laptopin apo telefonin e tyre të mençur.</w:t>
      </w:r>
    </w:p>
    <w:p w14:paraId="37ED1ADC" w14:textId="5E7CF670" w:rsidR="15E31104" w:rsidRDefault="3B3E1525" w:rsidP="003F7F18">
      <w:pPr>
        <w:spacing w:line="360" w:lineRule="auto"/>
        <w:ind w:firstLine="708"/>
        <w:rPr>
          <w:noProof/>
        </w:rPr>
      </w:pPr>
      <w:r w:rsidRPr="3B3E1525">
        <w:rPr>
          <w:noProof/>
        </w:rPr>
        <w:t>E gjitha çka një qytetar duhet të bëjë është:</w:t>
      </w:r>
    </w:p>
    <w:p w14:paraId="58A92474" w14:textId="1C959308" w:rsidR="15E31104" w:rsidRDefault="3CB18623" w:rsidP="00331DDF">
      <w:pPr>
        <w:pStyle w:val="ListParagraph"/>
        <w:numPr>
          <w:ilvl w:val="0"/>
          <w:numId w:val="3"/>
        </w:numPr>
        <w:spacing w:line="360" w:lineRule="auto"/>
      </w:pPr>
      <w:r w:rsidRPr="3CB18623">
        <w:rPr>
          <w:noProof/>
        </w:rPr>
        <w:t>Të ketë qasje në internet</w:t>
      </w:r>
    </w:p>
    <w:p w14:paraId="721C8D62" w14:textId="39B5EDC8" w:rsidR="15E31104" w:rsidRDefault="3CB18623" w:rsidP="00331DDF">
      <w:pPr>
        <w:pStyle w:val="ListParagraph"/>
        <w:numPr>
          <w:ilvl w:val="0"/>
          <w:numId w:val="3"/>
        </w:numPr>
        <w:spacing w:line="360" w:lineRule="auto"/>
      </w:pPr>
      <w:r w:rsidRPr="3CB18623">
        <w:rPr>
          <w:noProof/>
        </w:rPr>
        <w:t>Të krijojë një llogari në faq</w:t>
      </w:r>
      <w:r w:rsidR="00AC4784">
        <w:rPr>
          <w:noProof/>
        </w:rPr>
        <w:t>e</w:t>
      </w:r>
      <w:r w:rsidRPr="3CB18623">
        <w:rPr>
          <w:noProof/>
        </w:rPr>
        <w:t xml:space="preserve">n për bileta </w:t>
      </w:r>
    </w:p>
    <w:p w14:paraId="7613656B" w14:textId="3BE69144" w:rsidR="15E31104" w:rsidRDefault="3CB18623" w:rsidP="00331DDF">
      <w:pPr>
        <w:pStyle w:val="ListParagraph"/>
        <w:numPr>
          <w:ilvl w:val="0"/>
          <w:numId w:val="3"/>
        </w:numPr>
        <w:spacing w:line="360" w:lineRule="auto"/>
      </w:pPr>
      <w:r w:rsidRPr="3CB18623">
        <w:rPr>
          <w:noProof/>
        </w:rPr>
        <w:t>Të ketë një foto personale për identifkim gjatë blerjes</w:t>
      </w:r>
    </w:p>
    <w:p w14:paraId="175FAC75" w14:textId="77777777" w:rsidR="00DF549E" w:rsidRDefault="00DF549E" w:rsidP="00DF549E">
      <w:pPr>
        <w:spacing w:line="360" w:lineRule="auto"/>
      </w:pPr>
    </w:p>
    <w:p w14:paraId="7E2C1A2C" w14:textId="1F55D83F" w:rsidR="00BA25F4" w:rsidRDefault="00EC180A" w:rsidP="003F7F18">
      <w:pPr>
        <w:pStyle w:val="Heading2"/>
        <w:spacing w:line="360" w:lineRule="auto"/>
      </w:pPr>
      <w:bookmarkStart w:id="33" w:name="_Toc532247797"/>
      <w:r>
        <w:rPr>
          <w:noProof/>
        </w:rPr>
        <w:t>Fusha e dor</w:t>
      </w:r>
      <w:r w:rsidR="00444311">
        <w:rPr>
          <w:noProof/>
        </w:rPr>
        <w:t>ë</w:t>
      </w:r>
      <w:r>
        <w:rPr>
          <w:noProof/>
        </w:rPr>
        <w:t>zimit</w:t>
      </w:r>
      <w:bookmarkEnd w:id="33"/>
      <w:r>
        <w:rPr>
          <w:noProof/>
        </w:rPr>
        <w:t xml:space="preserve"> </w:t>
      </w:r>
    </w:p>
    <w:p w14:paraId="39F958EF" w14:textId="5E86DF7E" w:rsidR="00BA25F4" w:rsidRDefault="3B3E1525" w:rsidP="003F7F18">
      <w:pPr>
        <w:spacing w:line="360" w:lineRule="auto"/>
        <w:ind w:firstLine="708"/>
        <w:rPr>
          <w:rFonts w:eastAsia="Arial" w:cs="Arial"/>
          <w:noProof/>
        </w:rPr>
      </w:pPr>
      <w:r w:rsidRPr="3B3E1525">
        <w:rPr>
          <w:noProof/>
        </w:rPr>
        <w:t xml:space="preserve">Si rezultat i punës së performuar gjatë projektit produkti përfundimtar është një web aplikacion. Zhvilluesit të kryejnë punën </w:t>
      </w:r>
      <w:r w:rsidRPr="00857820">
        <w:rPr>
          <w:noProof/>
        </w:rPr>
        <w:t>përmes</w:t>
      </w:r>
      <w:r w:rsidR="00857820" w:rsidRPr="00857820">
        <w:rPr>
          <w:noProof/>
        </w:rPr>
        <w:t xml:space="preserve"> </w:t>
      </w:r>
      <w:r w:rsidRPr="00857820">
        <w:rPr>
          <w:rFonts w:eastAsia="Arial" w:cs="Arial"/>
          <w:noProof/>
        </w:rPr>
        <w:t>modeleve mockup</w:t>
      </w:r>
      <w:r w:rsidRPr="3B3E1525">
        <w:rPr>
          <w:rFonts w:eastAsia="Arial" w:cs="Arial"/>
          <w:noProof/>
        </w:rPr>
        <w:t>, që demo</w:t>
      </w:r>
      <w:r w:rsidR="00CF4BB4">
        <w:rPr>
          <w:rFonts w:eastAsia="Arial" w:cs="Arial"/>
          <w:noProof/>
        </w:rPr>
        <w:t>n</w:t>
      </w:r>
      <w:r w:rsidRPr="3B3E1525">
        <w:rPr>
          <w:rFonts w:eastAsia="Arial" w:cs="Arial"/>
          <w:noProof/>
        </w:rPr>
        <w:t xml:space="preserve">stron çfarë elemente duhet të ekzistojnë në faqet kryesore. Qëllimi </w:t>
      </w:r>
      <w:r w:rsidR="00857820">
        <w:rPr>
          <w:rFonts w:eastAsia="Arial" w:cs="Arial"/>
          <w:noProof/>
        </w:rPr>
        <w:t xml:space="preserve">i </w:t>
      </w:r>
      <w:r w:rsidRPr="00857820">
        <w:rPr>
          <w:rFonts w:eastAsia="Arial" w:cs="Arial"/>
          <w:noProof/>
        </w:rPr>
        <w:t>modeleve mockup</w:t>
      </w:r>
      <w:r w:rsidRPr="3B3E1525">
        <w:rPr>
          <w:rFonts w:eastAsia="Arial" w:cs="Arial"/>
          <w:noProof/>
        </w:rPr>
        <w:t xml:space="preserve"> është të ofroj kuptim vizual të një faqeje që të tërh</w:t>
      </w:r>
      <w:r w:rsidR="00857820">
        <w:rPr>
          <w:rFonts w:eastAsia="Arial" w:cs="Arial"/>
          <w:noProof/>
        </w:rPr>
        <w:t>eq</w:t>
      </w:r>
      <w:r w:rsidRPr="3B3E1525">
        <w:rPr>
          <w:rFonts w:eastAsia="Arial" w:cs="Arial"/>
          <w:noProof/>
        </w:rPr>
        <w:t xml:space="preserve"> palët e interesuara para fazës së zhvillimit. Si rezultat i projektit do të përfshihen edhe raporti i strategjisë, raporti i shërbimit dhe raporti i progresit. Gjithashtu përfshihet edhe studimi i marketingut për inkorporim në web aplikacion. Sistemi ofron edhe informimin e shfrytëzuesit përmes email-it për të rejat si dhe për biletën pas blerj</w:t>
      </w:r>
      <w:r w:rsidR="00CF4BB4" w:rsidRPr="3B3E1525">
        <w:rPr>
          <w:rFonts w:eastAsia="Arial" w:cs="Arial"/>
          <w:noProof/>
        </w:rPr>
        <w:t>ë</w:t>
      </w:r>
      <w:r w:rsidRPr="3B3E1525">
        <w:rPr>
          <w:rFonts w:eastAsia="Arial" w:cs="Arial"/>
          <w:noProof/>
        </w:rPr>
        <w:t xml:space="preserve">s. </w:t>
      </w:r>
    </w:p>
    <w:p w14:paraId="5D7C7B24" w14:textId="73C348B1" w:rsidR="00FF7461" w:rsidRDefault="00FF7461" w:rsidP="003F7F18">
      <w:pPr>
        <w:spacing w:line="360" w:lineRule="auto"/>
        <w:ind w:firstLine="708"/>
      </w:pPr>
    </w:p>
    <w:p w14:paraId="1A921EDF" w14:textId="77777777" w:rsidR="00BD4D2B" w:rsidRDefault="00BD4D2B" w:rsidP="00BD4D2B">
      <w:pPr>
        <w:pStyle w:val="Heading2"/>
        <w:spacing w:line="360" w:lineRule="auto"/>
      </w:pPr>
      <w:bookmarkStart w:id="34" w:name="_Toc532247798"/>
      <w:r>
        <w:rPr>
          <w:noProof/>
        </w:rPr>
        <w:t>Pritjet e përdoruesit</w:t>
      </w:r>
      <w:bookmarkEnd w:id="34"/>
    </w:p>
    <w:p w14:paraId="7589BAAB" w14:textId="58FA3FB5" w:rsidR="00BD4D2B" w:rsidRDefault="00BD4D2B" w:rsidP="00BD4D2B">
      <w:pPr>
        <w:spacing w:line="360" w:lineRule="auto"/>
        <w:rPr>
          <w:noProof/>
        </w:rPr>
      </w:pPr>
      <w:r w:rsidRPr="3B3E1525">
        <w:rPr>
          <w:noProof/>
        </w:rPr>
        <w:t>Përdoruesit do t’i ofrohet një web aplikacion i cili do ketë këto veti:</w:t>
      </w:r>
    </w:p>
    <w:p w14:paraId="6F118F48" w14:textId="77777777" w:rsidR="00DD3ED6" w:rsidRDefault="00BD4D2B" w:rsidP="00DD3ED6">
      <w:pPr>
        <w:pStyle w:val="ListParagraph"/>
        <w:numPr>
          <w:ilvl w:val="0"/>
          <w:numId w:val="5"/>
        </w:numPr>
        <w:spacing w:line="360" w:lineRule="auto"/>
        <w:rPr>
          <w:noProof/>
        </w:rPr>
      </w:pPr>
      <w:r w:rsidRPr="005B0232">
        <w:rPr>
          <w:b/>
          <w:noProof/>
        </w:rPr>
        <w:t>Dobishmëria</w:t>
      </w:r>
      <w:r>
        <w:rPr>
          <w:noProof/>
        </w:rPr>
        <w:t xml:space="preserve"> </w:t>
      </w:r>
      <w:r w:rsidRPr="3B3E1525">
        <w:rPr>
          <w:noProof/>
        </w:rPr>
        <w:t xml:space="preserve">- web aplikacioni duhet të përfshijë informacione të mjaftueshme në </w:t>
      </w:r>
    </w:p>
    <w:p w14:paraId="71D4E635" w14:textId="3160F130" w:rsidR="00BD4D2B" w:rsidRDefault="00BD4D2B" w:rsidP="00CF4BB4">
      <w:pPr>
        <w:spacing w:line="360" w:lineRule="auto"/>
        <w:ind w:left="1068"/>
        <w:rPr>
          <w:noProof/>
        </w:rPr>
      </w:pPr>
      <w:r w:rsidRPr="3B3E1525">
        <w:rPr>
          <w:noProof/>
        </w:rPr>
        <w:t>format që përvetësohet lehtë, ashtu që përdoruesi të bëj vendime për të cilat është i informuar.</w:t>
      </w:r>
    </w:p>
    <w:p w14:paraId="3243422F" w14:textId="45A55413" w:rsidR="00BD4D2B" w:rsidRDefault="00BD4D2B" w:rsidP="00E27EC7">
      <w:pPr>
        <w:pStyle w:val="ListParagraph"/>
        <w:numPr>
          <w:ilvl w:val="0"/>
          <w:numId w:val="5"/>
        </w:numPr>
        <w:spacing w:line="360" w:lineRule="auto"/>
        <w:rPr>
          <w:noProof/>
        </w:rPr>
      </w:pPr>
      <w:r w:rsidRPr="005B0232">
        <w:rPr>
          <w:b/>
          <w:noProof/>
        </w:rPr>
        <w:t>Përdorueshmëria</w:t>
      </w:r>
      <w:r w:rsidRPr="000667BB">
        <w:rPr>
          <w:noProof/>
        </w:rPr>
        <w:t xml:space="preserve"> - sa punë dhe kënaqësi përjeton gjatë përdorimit, lehtë </w:t>
      </w:r>
      <w:r w:rsidR="00E27EC7" w:rsidRPr="000667BB">
        <w:rPr>
          <w:noProof/>
        </w:rPr>
        <w:t>p</w:t>
      </w:r>
      <w:r w:rsidR="008A2EEF">
        <w:rPr>
          <w:noProof/>
        </w:rPr>
        <w:t>ë</w:t>
      </w:r>
      <w:r w:rsidR="00E27EC7" w:rsidRPr="000667BB">
        <w:rPr>
          <w:noProof/>
        </w:rPr>
        <w:t>r t</w:t>
      </w:r>
      <w:r w:rsidR="008A2EEF">
        <w:rPr>
          <w:noProof/>
        </w:rPr>
        <w:t>ë</w:t>
      </w:r>
      <w:r w:rsidR="00E27EC7" w:rsidRPr="000667BB">
        <w:rPr>
          <w:noProof/>
        </w:rPr>
        <w:t xml:space="preserve"> iu qasur </w:t>
      </w:r>
      <w:r w:rsidRPr="3B3E1525">
        <w:rPr>
          <w:noProof/>
        </w:rPr>
        <w:t>në kontaktin e parë edhe lehtë për t’</w:t>
      </w:r>
      <w:r w:rsidR="00E3195C">
        <w:rPr>
          <w:noProof/>
        </w:rPr>
        <w:t>i</w:t>
      </w:r>
      <w:r w:rsidRPr="3B3E1525">
        <w:rPr>
          <w:noProof/>
        </w:rPr>
        <w:t xml:space="preserve"> arritur objektivat</w:t>
      </w:r>
    </w:p>
    <w:p w14:paraId="670B3871" w14:textId="77777777" w:rsidR="00DD3ED6" w:rsidRDefault="00BD4D2B" w:rsidP="00DD3ED6">
      <w:pPr>
        <w:pStyle w:val="ListParagraph"/>
        <w:numPr>
          <w:ilvl w:val="0"/>
          <w:numId w:val="5"/>
        </w:numPr>
        <w:spacing w:line="360" w:lineRule="auto"/>
        <w:rPr>
          <w:noProof/>
        </w:rPr>
      </w:pPr>
      <w:r w:rsidRPr="005B0232">
        <w:rPr>
          <w:b/>
          <w:noProof/>
        </w:rPr>
        <w:t>Atraktiviteti</w:t>
      </w:r>
      <w:r>
        <w:rPr>
          <w:noProof/>
        </w:rPr>
        <w:t xml:space="preserve"> </w:t>
      </w:r>
      <w:r w:rsidRPr="3B3E1525">
        <w:rPr>
          <w:noProof/>
        </w:rPr>
        <w:t>- kur përdoruesi formon lidhje emocionale me web aplikacionin,</w:t>
      </w:r>
      <w:r w:rsidR="00DD3ED6">
        <w:rPr>
          <w:noProof/>
        </w:rPr>
        <w:t xml:space="preserve"> </w:t>
      </w:r>
      <w:r w:rsidRPr="3B3E1525">
        <w:rPr>
          <w:noProof/>
        </w:rPr>
        <w:t>kjo arrihet</w:t>
      </w:r>
    </w:p>
    <w:p w14:paraId="4199AAE1" w14:textId="781A2A01" w:rsidR="00BD4D2B" w:rsidRDefault="00BD4D2B" w:rsidP="00CF4BB4">
      <w:pPr>
        <w:spacing w:line="360" w:lineRule="auto"/>
        <w:ind w:left="360" w:firstLine="708"/>
        <w:rPr>
          <w:noProof/>
        </w:rPr>
      </w:pPr>
      <w:r w:rsidRPr="3B3E1525">
        <w:rPr>
          <w:noProof/>
        </w:rPr>
        <w:t>përmes elementeve të dizajnit.</w:t>
      </w:r>
    </w:p>
    <w:p w14:paraId="2DAB12BA" w14:textId="0C35AD5C" w:rsidR="00BD4D2B" w:rsidRDefault="00F2057E" w:rsidP="00DD3ED6">
      <w:pPr>
        <w:pStyle w:val="ListParagraph"/>
        <w:numPr>
          <w:ilvl w:val="0"/>
          <w:numId w:val="5"/>
        </w:numPr>
        <w:spacing w:line="360" w:lineRule="auto"/>
        <w:rPr>
          <w:noProof/>
        </w:rPr>
      </w:pPr>
      <w:r w:rsidRPr="005B0232">
        <w:rPr>
          <w:b/>
          <w:noProof/>
        </w:rPr>
        <w:t>Gjetshm</w:t>
      </w:r>
      <w:r w:rsidR="008A2EEF">
        <w:rPr>
          <w:b/>
          <w:noProof/>
        </w:rPr>
        <w:t>ë</w:t>
      </w:r>
      <w:r w:rsidRPr="005B0232">
        <w:rPr>
          <w:b/>
          <w:noProof/>
        </w:rPr>
        <w:t>ria</w:t>
      </w:r>
      <w:r w:rsidR="00BD4D2B" w:rsidRPr="3B3E1525">
        <w:rPr>
          <w:noProof/>
        </w:rPr>
        <w:t xml:space="preserve"> - përmbajtja duhet të jetë e navigueshme dhe lehtë për tu gjetur</w:t>
      </w:r>
    </w:p>
    <w:p w14:paraId="710F7B21" w14:textId="2D2DA411" w:rsidR="001F05CD" w:rsidRDefault="00DD3ED6" w:rsidP="00DD3ED6">
      <w:pPr>
        <w:pStyle w:val="ListParagraph"/>
        <w:numPr>
          <w:ilvl w:val="0"/>
          <w:numId w:val="5"/>
        </w:numPr>
        <w:spacing w:line="360" w:lineRule="auto"/>
        <w:rPr>
          <w:noProof/>
        </w:rPr>
      </w:pPr>
      <w:r w:rsidRPr="005B0232">
        <w:rPr>
          <w:b/>
          <w:noProof/>
        </w:rPr>
        <w:t>Besueshm</w:t>
      </w:r>
      <w:r w:rsidR="008A2EEF">
        <w:rPr>
          <w:b/>
          <w:noProof/>
        </w:rPr>
        <w:t>ë</w:t>
      </w:r>
      <w:r w:rsidRPr="005B0232">
        <w:rPr>
          <w:b/>
          <w:noProof/>
        </w:rPr>
        <w:t>ria</w:t>
      </w:r>
      <w:r w:rsidR="00BD4D2B" w:rsidRPr="3B3E1525">
        <w:rPr>
          <w:noProof/>
        </w:rPr>
        <w:t xml:space="preserve"> - adresimi </w:t>
      </w:r>
      <w:r w:rsidR="00BD4D2B">
        <w:rPr>
          <w:noProof/>
        </w:rPr>
        <w:t>i</w:t>
      </w:r>
      <w:r w:rsidR="00BD4D2B" w:rsidRPr="3B3E1525">
        <w:rPr>
          <w:noProof/>
        </w:rPr>
        <w:t xml:space="preserve"> shqetësimeve të përdoruesve rreth sigurisë dhe privatësisë </w:t>
      </w:r>
    </w:p>
    <w:p w14:paraId="1555BA3B" w14:textId="78690C72" w:rsidR="00BD4D2B" w:rsidRDefault="00BD4D2B" w:rsidP="00CF4BB4">
      <w:pPr>
        <w:spacing w:line="360" w:lineRule="auto"/>
        <w:ind w:left="360" w:firstLine="708"/>
        <w:rPr>
          <w:noProof/>
        </w:rPr>
      </w:pPr>
      <w:r w:rsidRPr="3B3E1525">
        <w:rPr>
          <w:noProof/>
        </w:rPr>
        <w:t xml:space="preserve">përmes dizajnit </w:t>
      </w:r>
      <w:r>
        <w:rPr>
          <w:noProof/>
        </w:rPr>
        <w:t>i</w:t>
      </w:r>
      <w:r w:rsidRPr="3B3E1525">
        <w:rPr>
          <w:noProof/>
        </w:rPr>
        <w:t xml:space="preserve"> jep besim përdoruesit.</w:t>
      </w:r>
    </w:p>
    <w:p w14:paraId="0852DE4D" w14:textId="3BF28756" w:rsidR="00AF0244" w:rsidRDefault="0060051F" w:rsidP="001F05CD">
      <w:pPr>
        <w:pStyle w:val="ListParagraph"/>
        <w:numPr>
          <w:ilvl w:val="0"/>
          <w:numId w:val="25"/>
        </w:numPr>
        <w:spacing w:line="360" w:lineRule="auto"/>
        <w:rPr>
          <w:noProof/>
        </w:rPr>
      </w:pPr>
      <w:r w:rsidRPr="005B0232">
        <w:rPr>
          <w:b/>
          <w:noProof/>
        </w:rPr>
        <w:t>Vlefshm</w:t>
      </w:r>
      <w:r w:rsidR="008A2EEF">
        <w:rPr>
          <w:b/>
          <w:noProof/>
        </w:rPr>
        <w:t>ë</w:t>
      </w:r>
      <w:r w:rsidRPr="005B0232">
        <w:rPr>
          <w:b/>
          <w:noProof/>
        </w:rPr>
        <w:t>ria</w:t>
      </w:r>
      <w:r w:rsidRPr="0060051F">
        <w:rPr>
          <w:b/>
          <w:noProof/>
        </w:rPr>
        <w:t xml:space="preserve"> </w:t>
      </w:r>
      <w:r w:rsidR="00BD4D2B" w:rsidRPr="3B3E1525">
        <w:rPr>
          <w:noProof/>
        </w:rPr>
        <w:t>- të ketë çmim të përshtatshëm me atë se çfarë ofron.</w:t>
      </w:r>
    </w:p>
    <w:p w14:paraId="6F64829D" w14:textId="1200EFEE" w:rsidR="001060CF" w:rsidRDefault="001060CF" w:rsidP="00BD4D2B">
      <w:pPr>
        <w:spacing w:line="360" w:lineRule="auto"/>
      </w:pPr>
    </w:p>
    <w:p w14:paraId="49013E93" w14:textId="5772410D" w:rsidR="001060CF" w:rsidRDefault="001060CF" w:rsidP="00BD4D2B">
      <w:pPr>
        <w:spacing w:line="360" w:lineRule="auto"/>
      </w:pPr>
    </w:p>
    <w:p w14:paraId="55366F68" w14:textId="687843FB" w:rsidR="001060CF" w:rsidRDefault="001060CF" w:rsidP="00BD4D2B">
      <w:pPr>
        <w:spacing w:line="360" w:lineRule="auto"/>
      </w:pPr>
    </w:p>
    <w:p w14:paraId="68D4DDAE" w14:textId="77777777" w:rsidR="00192B16" w:rsidRDefault="00192B16" w:rsidP="00BD4D2B">
      <w:pPr>
        <w:spacing w:line="360" w:lineRule="auto"/>
      </w:pPr>
    </w:p>
    <w:p w14:paraId="434349E3" w14:textId="519D8B1F" w:rsidR="00BA25F4" w:rsidRDefault="00AC4784" w:rsidP="003F7F18">
      <w:pPr>
        <w:pStyle w:val="Heading2"/>
        <w:spacing w:line="360" w:lineRule="auto"/>
        <w:rPr>
          <w:noProof/>
        </w:rPr>
      </w:pPr>
      <w:bookmarkStart w:id="35" w:name="_Toc379014614"/>
      <w:bookmarkStart w:id="36" w:name="_Toc404413584"/>
      <w:bookmarkStart w:id="37" w:name="_Toc532247799"/>
      <w:r>
        <w:rPr>
          <w:noProof/>
        </w:rPr>
        <w:lastRenderedPageBreak/>
        <w:t>Skenaret</w:t>
      </w:r>
      <w:r w:rsidR="3B3E1525" w:rsidRPr="3B3E1525">
        <w:rPr>
          <w:noProof/>
        </w:rPr>
        <w:t xml:space="preserve"> e interaksioneve me rrethinën</w:t>
      </w:r>
      <w:bookmarkEnd w:id="35"/>
      <w:bookmarkEnd w:id="36"/>
      <w:bookmarkEnd w:id="37"/>
    </w:p>
    <w:p w14:paraId="23EEF4BD" w14:textId="77777777" w:rsidR="00AC4784" w:rsidRPr="00AC4784" w:rsidRDefault="00AC4784" w:rsidP="00AC4784"/>
    <w:p w14:paraId="28A0090B" w14:textId="5FAFD116" w:rsidR="00D079AB" w:rsidRPr="009F74FB" w:rsidRDefault="00D079AB" w:rsidP="00331DDF">
      <w:pPr>
        <w:pStyle w:val="ListParagraph"/>
        <w:numPr>
          <w:ilvl w:val="0"/>
          <w:numId w:val="9"/>
        </w:numPr>
        <w:spacing w:line="360" w:lineRule="auto"/>
        <w:rPr>
          <w:b/>
        </w:rPr>
      </w:pPr>
      <w:r w:rsidRPr="009F74FB">
        <w:rPr>
          <w:b/>
        </w:rPr>
        <w:t>P</w:t>
      </w:r>
      <w:r w:rsidR="00447BD7" w:rsidRPr="009F74FB">
        <w:rPr>
          <w:b/>
        </w:rPr>
        <w:t>ë</w:t>
      </w:r>
      <w:r w:rsidRPr="009F74FB">
        <w:rPr>
          <w:b/>
        </w:rPr>
        <w:t>rdoruesi regjistrohet</w:t>
      </w:r>
    </w:p>
    <w:p w14:paraId="191BF3E9" w14:textId="66FA2386" w:rsidR="00D079AB" w:rsidRDefault="00D079AB" w:rsidP="004D5076">
      <w:pPr>
        <w:spacing w:line="360" w:lineRule="auto"/>
        <w:ind w:firstLine="708"/>
      </w:pPr>
      <w:r>
        <w:t>P</w:t>
      </w:r>
      <w:r w:rsidR="00447BD7">
        <w:t>ë</w:t>
      </w:r>
      <w:r>
        <w:t>r t</w:t>
      </w:r>
      <w:r w:rsidR="00447BD7">
        <w:t>ë</w:t>
      </w:r>
      <w:r>
        <w:t xml:space="preserve"> qen</w:t>
      </w:r>
      <w:r w:rsidR="00447BD7">
        <w:t>ë</w:t>
      </w:r>
      <w:r>
        <w:t xml:space="preserve"> n</w:t>
      </w:r>
      <w:r w:rsidR="00447BD7">
        <w:t>ë</w:t>
      </w:r>
      <w:r>
        <w:t xml:space="preserve"> gjendje t</w:t>
      </w:r>
      <w:r w:rsidR="00447BD7">
        <w:t>ë</w:t>
      </w:r>
      <w:r>
        <w:t xml:space="preserve"> blej bilet</w:t>
      </w:r>
      <w:r w:rsidR="00447BD7">
        <w:t>ë</w:t>
      </w:r>
      <w:r>
        <w:t>n p</w:t>
      </w:r>
      <w:r w:rsidR="00447BD7">
        <w:t>ë</w:t>
      </w:r>
      <w:r>
        <w:t>rdoruesi s</w:t>
      </w:r>
      <w:r w:rsidR="00447BD7">
        <w:t>ë</w:t>
      </w:r>
      <w:r>
        <w:t xml:space="preserve"> pari duhet t</w:t>
      </w:r>
      <w:r w:rsidR="00447BD7">
        <w:t>ë</w:t>
      </w:r>
      <w:r>
        <w:t xml:space="preserve"> regjistrohet. Regjistrimi arrihet p</w:t>
      </w:r>
      <w:r w:rsidR="00447BD7">
        <w:t>ë</w:t>
      </w:r>
      <w:r>
        <w:t xml:space="preserve">rmes klikimi </w:t>
      </w:r>
      <w:r w:rsidR="00CF4BB4">
        <w:t>t</w:t>
      </w:r>
      <w:r w:rsidR="00447BD7">
        <w:t>ë</w:t>
      </w:r>
      <w:r>
        <w:t xml:space="preserve"> butonit “Regjistrohu” n</w:t>
      </w:r>
      <w:r w:rsidR="00447BD7">
        <w:t>ë</w:t>
      </w:r>
      <w:r>
        <w:t xml:space="preserve"> skajin e sip</w:t>
      </w:r>
      <w:r w:rsidR="00447BD7">
        <w:t>ë</w:t>
      </w:r>
      <w:r>
        <w:t>rm t</w:t>
      </w:r>
      <w:r w:rsidR="00447BD7">
        <w:t>ë</w:t>
      </w:r>
      <w:r>
        <w:t xml:space="preserve"> faqes. Pasi ai t</w:t>
      </w:r>
      <w:r w:rsidR="00447BD7">
        <w:t>ë</w:t>
      </w:r>
      <w:r>
        <w:t xml:space="preserve"> ket</w:t>
      </w:r>
      <w:r w:rsidR="00447BD7">
        <w:t>ë</w:t>
      </w:r>
      <w:r>
        <w:t xml:space="preserve"> klikuar at</w:t>
      </w:r>
      <w:r w:rsidR="00447BD7">
        <w:t>ë</w:t>
      </w:r>
      <w:r>
        <w:t xml:space="preserve"> buton i hapet forma q</w:t>
      </w:r>
      <w:r w:rsidR="00447BD7">
        <w:t>ë</w:t>
      </w:r>
      <w:r>
        <w:t xml:space="preserve"> duhet plot</w:t>
      </w:r>
      <w:r w:rsidR="00447BD7">
        <w:t>ë</w:t>
      </w:r>
      <w:r>
        <w:t>suar me t</w:t>
      </w:r>
      <w:r w:rsidR="00447BD7">
        <w:t>ë</w:t>
      </w:r>
      <w:r>
        <w:t xml:space="preserve"> dh</w:t>
      </w:r>
      <w:r w:rsidR="00447BD7">
        <w:t>ë</w:t>
      </w:r>
      <w:r>
        <w:t>nat e nevojshme p</w:t>
      </w:r>
      <w:r w:rsidR="00447BD7">
        <w:t>ë</w:t>
      </w:r>
      <w:r>
        <w:t>r procesin e blerjes. N</w:t>
      </w:r>
      <w:r w:rsidR="00447BD7">
        <w:t>ë</w:t>
      </w:r>
      <w:r>
        <w:t xml:space="preserve"> figur</w:t>
      </w:r>
      <w:r w:rsidR="00447BD7">
        <w:t>ë</w:t>
      </w:r>
      <w:r>
        <w:t>n n</w:t>
      </w:r>
      <w:r w:rsidR="00447BD7">
        <w:t>ë</w:t>
      </w:r>
      <w:r>
        <w:t xml:space="preserve"> vijim </w:t>
      </w:r>
      <w:r w:rsidR="00447BD7">
        <w:t>ë</w:t>
      </w:r>
      <w:r>
        <w:t>sht</w:t>
      </w:r>
      <w:r w:rsidR="00447BD7">
        <w:t>ë</w:t>
      </w:r>
      <w:r>
        <w:t xml:space="preserve"> shfaqur nj</w:t>
      </w:r>
      <w:r w:rsidR="00447BD7">
        <w:t>ë</w:t>
      </w:r>
      <w:r>
        <w:t xml:space="preserve"> pamje se si do t</w:t>
      </w:r>
      <w:r w:rsidR="00447BD7">
        <w:t>ë</w:t>
      </w:r>
      <w:r>
        <w:t xml:space="preserve"> duket </w:t>
      </w:r>
      <w:r w:rsidR="00B66AB0">
        <w:t>forma n</w:t>
      </w:r>
      <w:r w:rsidR="00447BD7">
        <w:t>ë</w:t>
      </w:r>
      <w:r w:rsidR="00B66AB0">
        <w:t xml:space="preserve"> fjal</w:t>
      </w:r>
      <w:r w:rsidR="00447BD7">
        <w:t>ë</w:t>
      </w:r>
      <w:r w:rsidR="00B66AB0">
        <w:t xml:space="preserve">. </w:t>
      </w:r>
    </w:p>
    <w:p w14:paraId="58705730" w14:textId="6B1A55D6" w:rsidR="00AF0244" w:rsidRDefault="00AF0244" w:rsidP="00C87B6E">
      <w:pPr>
        <w:spacing w:line="360" w:lineRule="auto"/>
        <w:ind w:firstLine="708"/>
      </w:pPr>
      <w:r>
        <w:rPr>
          <w:noProof/>
        </w:rPr>
        <w:drawing>
          <wp:anchor distT="0" distB="0" distL="114300" distR="114300" simplePos="0" relativeHeight="251660288" behindDoc="1" locked="0" layoutInCell="1" allowOverlap="1" wp14:anchorId="0FE7A1C2" wp14:editId="195A3A36">
            <wp:simplePos x="0" y="0"/>
            <wp:positionH relativeFrom="margin">
              <wp:posOffset>1622181</wp:posOffset>
            </wp:positionH>
            <wp:positionV relativeFrom="paragraph">
              <wp:posOffset>46404</wp:posOffset>
            </wp:positionV>
            <wp:extent cx="3003452" cy="5168414"/>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7053" cy="5174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73121E" w14:textId="3BDEBD8B" w:rsidR="00AF0244" w:rsidRDefault="00AF0244" w:rsidP="00C87B6E">
      <w:pPr>
        <w:spacing w:line="360" w:lineRule="auto"/>
        <w:ind w:firstLine="708"/>
      </w:pPr>
    </w:p>
    <w:p w14:paraId="7D07F6AD" w14:textId="0C7F30CD" w:rsidR="00AF0244" w:rsidRDefault="00AF0244" w:rsidP="00C87B6E">
      <w:pPr>
        <w:spacing w:line="360" w:lineRule="auto"/>
        <w:ind w:firstLine="708"/>
      </w:pPr>
    </w:p>
    <w:p w14:paraId="067FCE64" w14:textId="2FA17861" w:rsidR="00AF0244" w:rsidRDefault="00AF0244" w:rsidP="00C87B6E">
      <w:pPr>
        <w:spacing w:line="360" w:lineRule="auto"/>
        <w:ind w:firstLine="708"/>
      </w:pPr>
    </w:p>
    <w:p w14:paraId="6093F6CE" w14:textId="57C1F9EF" w:rsidR="00AF0244" w:rsidRDefault="00AF0244" w:rsidP="00C87B6E">
      <w:pPr>
        <w:spacing w:line="360" w:lineRule="auto"/>
        <w:ind w:firstLine="708"/>
      </w:pPr>
    </w:p>
    <w:p w14:paraId="479E2C40" w14:textId="527D2E1E" w:rsidR="00AF0244" w:rsidRDefault="00AF0244" w:rsidP="00C87B6E">
      <w:pPr>
        <w:spacing w:line="360" w:lineRule="auto"/>
        <w:ind w:firstLine="708"/>
      </w:pPr>
    </w:p>
    <w:p w14:paraId="275F1D5A" w14:textId="357A4ABD" w:rsidR="00AF0244" w:rsidRDefault="00AF0244" w:rsidP="00C87B6E">
      <w:pPr>
        <w:spacing w:line="360" w:lineRule="auto"/>
        <w:ind w:firstLine="708"/>
      </w:pPr>
    </w:p>
    <w:p w14:paraId="2F91F28D" w14:textId="5558126E" w:rsidR="00AF0244" w:rsidRDefault="00AF0244" w:rsidP="00C87B6E">
      <w:pPr>
        <w:spacing w:line="360" w:lineRule="auto"/>
        <w:ind w:firstLine="708"/>
      </w:pPr>
    </w:p>
    <w:p w14:paraId="2EC7E5A5" w14:textId="5B51D535" w:rsidR="00AF0244" w:rsidRDefault="00AF0244" w:rsidP="00C87B6E">
      <w:pPr>
        <w:spacing w:line="360" w:lineRule="auto"/>
        <w:ind w:firstLine="708"/>
      </w:pPr>
    </w:p>
    <w:p w14:paraId="6D6D35C2" w14:textId="7767EDC9" w:rsidR="00AF0244" w:rsidRDefault="00AF0244" w:rsidP="00C87B6E">
      <w:pPr>
        <w:spacing w:line="360" w:lineRule="auto"/>
        <w:ind w:firstLine="708"/>
      </w:pPr>
    </w:p>
    <w:p w14:paraId="691A4029" w14:textId="1AF424B4" w:rsidR="00AF0244" w:rsidRDefault="00AF0244" w:rsidP="00C87B6E">
      <w:pPr>
        <w:spacing w:line="360" w:lineRule="auto"/>
        <w:ind w:firstLine="708"/>
      </w:pPr>
    </w:p>
    <w:p w14:paraId="2330C4EA" w14:textId="19FADCF4" w:rsidR="00AF0244" w:rsidRDefault="00AF0244" w:rsidP="00C87B6E">
      <w:pPr>
        <w:spacing w:line="360" w:lineRule="auto"/>
        <w:ind w:firstLine="708"/>
      </w:pPr>
    </w:p>
    <w:p w14:paraId="47FB2CBF" w14:textId="134F709A" w:rsidR="00AF0244" w:rsidRDefault="00AF0244" w:rsidP="00C87B6E">
      <w:pPr>
        <w:spacing w:line="360" w:lineRule="auto"/>
        <w:ind w:firstLine="708"/>
      </w:pPr>
    </w:p>
    <w:p w14:paraId="0EB4895F" w14:textId="77777777" w:rsidR="00AF0244" w:rsidRDefault="00AF0244" w:rsidP="00AF0244">
      <w:pPr>
        <w:spacing w:line="360" w:lineRule="auto"/>
      </w:pPr>
    </w:p>
    <w:p w14:paraId="5CAD03BE" w14:textId="77777777" w:rsidR="00AF0244" w:rsidRDefault="00AF0244" w:rsidP="00AF0244">
      <w:pPr>
        <w:spacing w:line="360" w:lineRule="auto"/>
      </w:pPr>
    </w:p>
    <w:p w14:paraId="7D0BEE09" w14:textId="77777777" w:rsidR="00AF0244" w:rsidRDefault="00AF0244" w:rsidP="00AF0244">
      <w:pPr>
        <w:spacing w:line="360" w:lineRule="auto"/>
        <w:ind w:left="2124" w:firstLine="708"/>
      </w:pPr>
    </w:p>
    <w:p w14:paraId="1FF84A24" w14:textId="77777777" w:rsidR="00AF0244" w:rsidRDefault="00AF0244" w:rsidP="00AF0244">
      <w:pPr>
        <w:spacing w:line="360" w:lineRule="auto"/>
        <w:ind w:left="2124" w:firstLine="708"/>
      </w:pPr>
    </w:p>
    <w:p w14:paraId="3AC8B209" w14:textId="163BA316" w:rsidR="00AF0244" w:rsidRDefault="00AF0244" w:rsidP="00AF0244">
      <w:pPr>
        <w:spacing w:line="360" w:lineRule="auto"/>
        <w:ind w:left="2124" w:firstLine="708"/>
      </w:pPr>
    </w:p>
    <w:p w14:paraId="08EC3619" w14:textId="1FCE5F17" w:rsidR="00AF0244" w:rsidRDefault="00AF0244" w:rsidP="00AF0244">
      <w:pPr>
        <w:spacing w:line="360" w:lineRule="auto"/>
        <w:ind w:left="2124" w:firstLine="708"/>
      </w:pPr>
    </w:p>
    <w:p w14:paraId="4B22CA66" w14:textId="77777777" w:rsidR="00AF0244" w:rsidRDefault="00AF0244" w:rsidP="00AF0244">
      <w:pPr>
        <w:spacing w:line="360" w:lineRule="auto"/>
        <w:ind w:left="2124" w:firstLine="708"/>
      </w:pPr>
    </w:p>
    <w:p w14:paraId="38B370DA" w14:textId="77777777" w:rsidR="00AF0244" w:rsidRDefault="00AF0244" w:rsidP="00AF0244">
      <w:pPr>
        <w:spacing w:line="360" w:lineRule="auto"/>
        <w:ind w:left="2124" w:firstLine="708"/>
      </w:pPr>
      <w:r>
        <w:t xml:space="preserve">  </w:t>
      </w:r>
    </w:p>
    <w:p w14:paraId="6F437F8F" w14:textId="77777777" w:rsidR="00AF0244" w:rsidRDefault="00AF0244" w:rsidP="00AF0244">
      <w:pPr>
        <w:spacing w:line="360" w:lineRule="auto"/>
        <w:ind w:left="2124" w:firstLine="708"/>
      </w:pPr>
    </w:p>
    <w:p w14:paraId="6F871B82" w14:textId="5AB47711" w:rsidR="00AF0244" w:rsidRDefault="00AF0244" w:rsidP="00AF0244">
      <w:pPr>
        <w:spacing w:line="360" w:lineRule="auto"/>
        <w:ind w:left="2124" w:firstLine="708"/>
      </w:pPr>
      <w:r>
        <w:t xml:space="preserve">        Figura 3.2.1 Forma p</w:t>
      </w:r>
      <w:r w:rsidR="00785459">
        <w:t>ë</w:t>
      </w:r>
      <w:r>
        <w:t>r regjistrim</w:t>
      </w:r>
    </w:p>
    <w:p w14:paraId="5848B671" w14:textId="77777777" w:rsidR="00E622DB" w:rsidRDefault="00E622DB" w:rsidP="00AF0244">
      <w:pPr>
        <w:spacing w:line="360" w:lineRule="auto"/>
        <w:ind w:left="2124" w:firstLine="708"/>
      </w:pPr>
    </w:p>
    <w:p w14:paraId="057742FC" w14:textId="39C98DA1" w:rsidR="00B66AB0" w:rsidRDefault="00B66AB0" w:rsidP="00C87B6E">
      <w:pPr>
        <w:spacing w:line="360" w:lineRule="auto"/>
        <w:ind w:firstLine="708"/>
      </w:pPr>
      <w:r>
        <w:t>T</w:t>
      </w:r>
      <w:r w:rsidR="00447BD7">
        <w:t>ë</w:t>
      </w:r>
      <w:r>
        <w:t xml:space="preserve"> dh</w:t>
      </w:r>
      <w:r w:rsidR="00447BD7">
        <w:t>ë</w:t>
      </w:r>
      <w:r>
        <w:t>nat e nevojshme p</w:t>
      </w:r>
      <w:r w:rsidR="00447BD7">
        <w:t>ë</w:t>
      </w:r>
      <w:r>
        <w:t>r regjistrim jan</w:t>
      </w:r>
      <w:r w:rsidR="00447BD7">
        <w:t>ë</w:t>
      </w:r>
      <w:r>
        <w:t>: emri i shfryt</w:t>
      </w:r>
      <w:r w:rsidR="00447BD7">
        <w:t>ë</w:t>
      </w:r>
      <w:r>
        <w:t>zuesit, fjal</w:t>
      </w:r>
      <w:r w:rsidR="00447BD7">
        <w:t>ë</w:t>
      </w:r>
      <w:r>
        <w:t>kalimi, emaili dhe opsionalisht t</w:t>
      </w:r>
      <w:r w:rsidR="00447BD7">
        <w:t>ë</w:t>
      </w:r>
      <w:r>
        <w:t xml:space="preserve"> dh</w:t>
      </w:r>
      <w:r w:rsidR="00447BD7">
        <w:t>ë</w:t>
      </w:r>
      <w:r>
        <w:t>nat bankare dhe fotografia. K</w:t>
      </w:r>
      <w:r w:rsidR="00447BD7">
        <w:t>ë</w:t>
      </w:r>
      <w:r>
        <w:t>to t</w:t>
      </w:r>
      <w:r w:rsidR="00447BD7">
        <w:t>ë</w:t>
      </w:r>
      <w:r>
        <w:t xml:space="preserve"> fundit n</w:t>
      </w:r>
      <w:r w:rsidR="00447BD7">
        <w:t>ë</w:t>
      </w:r>
      <w:r>
        <w:t>se nuk plot</w:t>
      </w:r>
      <w:r w:rsidR="00447BD7">
        <w:t>ë</w:t>
      </w:r>
      <w:r>
        <w:t>sohen, duhet dh</w:t>
      </w:r>
      <w:r w:rsidR="00447BD7">
        <w:t>ë</w:t>
      </w:r>
      <w:r>
        <w:t>n</w:t>
      </w:r>
      <w:r w:rsidR="00447BD7">
        <w:t>ë</w:t>
      </w:r>
      <w:r>
        <w:t xml:space="preserve"> gjithsesi gjat</w:t>
      </w:r>
      <w:r w:rsidR="00447BD7">
        <w:t>ë</w:t>
      </w:r>
      <w:r>
        <w:t xml:space="preserve"> blerj</w:t>
      </w:r>
      <w:r w:rsidR="00CF4BB4">
        <w:t>ës</w:t>
      </w:r>
      <w:r>
        <w:t xml:space="preserve"> s</w:t>
      </w:r>
      <w:r w:rsidR="00447BD7">
        <w:t>ë</w:t>
      </w:r>
      <w:r>
        <w:t xml:space="preserve"> bilet</w:t>
      </w:r>
      <w:r w:rsidR="00447BD7">
        <w:t>ë</w:t>
      </w:r>
      <w:r>
        <w:t>s.</w:t>
      </w:r>
    </w:p>
    <w:p w14:paraId="09D9E766" w14:textId="22972A88" w:rsidR="00AF0244" w:rsidRDefault="00AF0244" w:rsidP="00C87B6E">
      <w:pPr>
        <w:spacing w:line="360" w:lineRule="auto"/>
        <w:ind w:firstLine="708"/>
      </w:pPr>
    </w:p>
    <w:p w14:paraId="1C476D23" w14:textId="6165572E" w:rsidR="00AF0244" w:rsidRDefault="00AF0244" w:rsidP="00C87B6E">
      <w:pPr>
        <w:spacing w:line="360" w:lineRule="auto"/>
        <w:ind w:firstLine="708"/>
      </w:pPr>
    </w:p>
    <w:p w14:paraId="2B40F8D7" w14:textId="6AF4B106" w:rsidR="00AF0244" w:rsidRDefault="00AF0244" w:rsidP="00C87B6E">
      <w:pPr>
        <w:spacing w:line="360" w:lineRule="auto"/>
        <w:ind w:firstLine="708"/>
      </w:pPr>
    </w:p>
    <w:p w14:paraId="39D7EE30" w14:textId="2E6DE9F8" w:rsidR="00D079AB" w:rsidRPr="009F74FB" w:rsidRDefault="00421705" w:rsidP="00331DDF">
      <w:pPr>
        <w:pStyle w:val="ListParagraph"/>
        <w:numPr>
          <w:ilvl w:val="0"/>
          <w:numId w:val="9"/>
        </w:numPr>
        <w:spacing w:line="360" w:lineRule="auto"/>
        <w:rPr>
          <w:b/>
        </w:rPr>
      </w:pPr>
      <w:r w:rsidRPr="009F74FB">
        <w:rPr>
          <w:b/>
        </w:rPr>
        <w:lastRenderedPageBreak/>
        <w:t>P</w:t>
      </w:r>
      <w:r w:rsidR="00447BD7" w:rsidRPr="009F74FB">
        <w:rPr>
          <w:b/>
        </w:rPr>
        <w:t>ë</w:t>
      </w:r>
      <w:r w:rsidRPr="009F74FB">
        <w:rPr>
          <w:b/>
        </w:rPr>
        <w:t>rdoruesi ky</w:t>
      </w:r>
      <w:r w:rsidR="00910D82" w:rsidRPr="009F74FB">
        <w:rPr>
          <w:b/>
        </w:rPr>
        <w:t>ç</w:t>
      </w:r>
      <w:r w:rsidRPr="009F74FB">
        <w:rPr>
          <w:b/>
        </w:rPr>
        <w:t>et</w:t>
      </w:r>
    </w:p>
    <w:p w14:paraId="60813446" w14:textId="51DDA31B" w:rsidR="00B66AB0" w:rsidRDefault="00B66AB0" w:rsidP="00C87B6E">
      <w:pPr>
        <w:spacing w:line="360" w:lineRule="auto"/>
        <w:ind w:firstLine="708"/>
      </w:pPr>
      <w:r>
        <w:t>N</w:t>
      </w:r>
      <w:r w:rsidR="00447BD7">
        <w:t>ë</w:t>
      </w:r>
      <w:r>
        <w:t>se shfryt</w:t>
      </w:r>
      <w:r w:rsidR="00447BD7">
        <w:t>ë</w:t>
      </w:r>
      <w:r>
        <w:t xml:space="preserve">zuesi </w:t>
      </w:r>
      <w:r w:rsidR="00447BD7">
        <w:t>ë</w:t>
      </w:r>
      <w:r>
        <w:t>sht</w:t>
      </w:r>
      <w:r w:rsidR="00447BD7">
        <w:t>ë</w:t>
      </w:r>
      <w:r>
        <w:t xml:space="preserve"> i regjistruar at</w:t>
      </w:r>
      <w:r w:rsidR="00447BD7">
        <w:t>ë</w:t>
      </w:r>
      <w:r>
        <w:t>her</w:t>
      </w:r>
      <w:r w:rsidR="00447BD7">
        <w:t>ë</w:t>
      </w:r>
      <w:r>
        <w:t xml:space="preserve"> ai mund t</w:t>
      </w:r>
      <w:r w:rsidR="00447BD7">
        <w:t>ë</w:t>
      </w:r>
      <w:r>
        <w:t xml:space="preserve"> ky</w:t>
      </w:r>
      <w:r w:rsidR="00910D82">
        <w:t>ç</w:t>
      </w:r>
      <w:r>
        <w:t>et duke klikuar butonin “Ky</w:t>
      </w:r>
      <w:r w:rsidR="00910D82">
        <w:t>ç</w:t>
      </w:r>
      <w:r>
        <w:t>u” n</w:t>
      </w:r>
      <w:r w:rsidR="00447BD7">
        <w:t>ë</w:t>
      </w:r>
      <w:r>
        <w:t xml:space="preserve"> skajin e sip</w:t>
      </w:r>
      <w:r w:rsidR="00447BD7">
        <w:t>ë</w:t>
      </w:r>
      <w:r>
        <w:t>rm t</w:t>
      </w:r>
      <w:r w:rsidR="00447BD7">
        <w:t>ë</w:t>
      </w:r>
      <w:r>
        <w:t xml:space="preserve"> faqes.</w:t>
      </w:r>
      <w:r w:rsidR="0026013E">
        <w:t xml:space="preserve"> </w:t>
      </w:r>
      <w:r w:rsidR="00BB7C84">
        <w:t>Pasi t</w:t>
      </w:r>
      <w:r w:rsidR="00447BD7">
        <w:t>ë</w:t>
      </w:r>
      <w:r w:rsidR="00BB7C84">
        <w:t xml:space="preserve"> klikoj</w:t>
      </w:r>
      <w:r w:rsidR="00447BD7">
        <w:t>ë</w:t>
      </w:r>
      <w:r w:rsidR="00BB7C84">
        <w:t xml:space="preserve"> butonin, atij do t’i shfaqet nj</w:t>
      </w:r>
      <w:r w:rsidR="00447BD7">
        <w:t>ë</w:t>
      </w:r>
      <w:r w:rsidR="00BB7C84">
        <w:t xml:space="preserve"> form</w:t>
      </w:r>
      <w:r w:rsidR="00447BD7">
        <w:t>ë</w:t>
      </w:r>
      <w:r w:rsidR="00BB7C84">
        <w:t xml:space="preserve"> e ngjashme me figur</w:t>
      </w:r>
      <w:r w:rsidR="00447BD7">
        <w:t>ë</w:t>
      </w:r>
      <w:r w:rsidR="00BB7C84">
        <w:t>n n</w:t>
      </w:r>
      <w:r w:rsidR="00447BD7">
        <w:t>ë</w:t>
      </w:r>
      <w:r w:rsidR="00BB7C84">
        <w:t xml:space="preserve"> vijim.</w:t>
      </w:r>
    </w:p>
    <w:p w14:paraId="6DF94EC9" w14:textId="5C2257CC" w:rsidR="00DB7351" w:rsidRDefault="00421705" w:rsidP="003F7F18">
      <w:pPr>
        <w:spacing w:line="360" w:lineRule="auto"/>
      </w:pPr>
      <w:r>
        <w:tab/>
      </w:r>
    </w:p>
    <w:p w14:paraId="271A089A" w14:textId="2C8F2705" w:rsidR="00DB7351" w:rsidRDefault="00DB7351" w:rsidP="003F7F18">
      <w:pPr>
        <w:spacing w:line="360" w:lineRule="auto"/>
      </w:pPr>
      <w:r>
        <w:rPr>
          <w:noProof/>
        </w:rPr>
        <w:drawing>
          <wp:anchor distT="0" distB="0" distL="114300" distR="114300" simplePos="0" relativeHeight="251661312" behindDoc="1" locked="0" layoutInCell="1" allowOverlap="1" wp14:anchorId="27BE1EFC" wp14:editId="20485416">
            <wp:simplePos x="0" y="0"/>
            <wp:positionH relativeFrom="margin">
              <wp:align>center</wp:align>
            </wp:positionH>
            <wp:positionV relativeFrom="paragraph">
              <wp:posOffset>8158</wp:posOffset>
            </wp:positionV>
            <wp:extent cx="3569369" cy="429035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9369" cy="42903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7E060" w14:textId="0121AF04" w:rsidR="00DB7351" w:rsidRDefault="00DB7351" w:rsidP="003F7F18">
      <w:pPr>
        <w:spacing w:line="360" w:lineRule="auto"/>
      </w:pPr>
    </w:p>
    <w:p w14:paraId="00377808" w14:textId="542D308C" w:rsidR="00DB7351" w:rsidRDefault="00DB7351" w:rsidP="003F7F18">
      <w:pPr>
        <w:spacing w:line="360" w:lineRule="auto"/>
      </w:pPr>
    </w:p>
    <w:p w14:paraId="64AC5F85" w14:textId="1AC96189" w:rsidR="00DB7351" w:rsidRDefault="00DB7351" w:rsidP="003F7F18">
      <w:pPr>
        <w:spacing w:line="360" w:lineRule="auto"/>
      </w:pPr>
    </w:p>
    <w:p w14:paraId="325D9539" w14:textId="6CEB633F" w:rsidR="00DB7351" w:rsidRDefault="00DB7351" w:rsidP="003F7F18">
      <w:pPr>
        <w:spacing w:line="360" w:lineRule="auto"/>
      </w:pPr>
    </w:p>
    <w:p w14:paraId="41E7AFE6" w14:textId="586D2BE5" w:rsidR="00DB7351" w:rsidRDefault="00DB7351" w:rsidP="003F7F18">
      <w:pPr>
        <w:spacing w:line="360" w:lineRule="auto"/>
      </w:pPr>
    </w:p>
    <w:p w14:paraId="6F39C562" w14:textId="6E517566" w:rsidR="00DB7351" w:rsidRDefault="00DB7351" w:rsidP="003F7F18">
      <w:pPr>
        <w:spacing w:line="360" w:lineRule="auto"/>
      </w:pPr>
    </w:p>
    <w:p w14:paraId="6E43870D" w14:textId="179DD3B8" w:rsidR="00DB7351" w:rsidRDefault="00DB7351" w:rsidP="003F7F18">
      <w:pPr>
        <w:spacing w:line="360" w:lineRule="auto"/>
      </w:pPr>
    </w:p>
    <w:p w14:paraId="1CCFF531" w14:textId="239D7DBD" w:rsidR="00DB7351" w:rsidRDefault="00DB7351" w:rsidP="003F7F18">
      <w:pPr>
        <w:spacing w:line="360" w:lineRule="auto"/>
      </w:pPr>
    </w:p>
    <w:p w14:paraId="346A39EF" w14:textId="0F3F7132" w:rsidR="00DB7351" w:rsidRDefault="00DB7351" w:rsidP="003F7F18">
      <w:pPr>
        <w:spacing w:line="360" w:lineRule="auto"/>
      </w:pPr>
    </w:p>
    <w:p w14:paraId="0FE6428A" w14:textId="6FD9E35F" w:rsidR="00DB7351" w:rsidRDefault="00DB7351" w:rsidP="003F7F18">
      <w:pPr>
        <w:spacing w:line="360" w:lineRule="auto"/>
      </w:pPr>
    </w:p>
    <w:p w14:paraId="6C81BC4F" w14:textId="1C07DABE" w:rsidR="00DB7351" w:rsidRDefault="00DB7351" w:rsidP="003F7F18">
      <w:pPr>
        <w:spacing w:line="360" w:lineRule="auto"/>
      </w:pPr>
    </w:p>
    <w:p w14:paraId="62D0987B" w14:textId="43779B52" w:rsidR="00DB7351" w:rsidRDefault="00DB7351" w:rsidP="003F7F18">
      <w:pPr>
        <w:spacing w:line="360" w:lineRule="auto"/>
      </w:pPr>
    </w:p>
    <w:p w14:paraId="5E8E74CD" w14:textId="1BE1C242" w:rsidR="00DB7351" w:rsidRDefault="00DB7351" w:rsidP="003F7F18">
      <w:pPr>
        <w:spacing w:line="360" w:lineRule="auto"/>
      </w:pPr>
    </w:p>
    <w:p w14:paraId="3EE60BFC" w14:textId="42C7C46A" w:rsidR="00DB7351" w:rsidRDefault="00DB7351" w:rsidP="003F7F18">
      <w:pPr>
        <w:spacing w:line="360" w:lineRule="auto"/>
      </w:pPr>
    </w:p>
    <w:p w14:paraId="04C6E5F0" w14:textId="77777777" w:rsidR="00DB7351" w:rsidRDefault="00DB7351" w:rsidP="003F7F18">
      <w:pPr>
        <w:spacing w:line="360" w:lineRule="auto"/>
      </w:pPr>
    </w:p>
    <w:p w14:paraId="78A48CD8" w14:textId="6BD6A09A" w:rsidR="00421705" w:rsidRDefault="00421705" w:rsidP="003F7F18">
      <w:pPr>
        <w:spacing w:line="360" w:lineRule="auto"/>
      </w:pPr>
    </w:p>
    <w:p w14:paraId="53555FE5" w14:textId="41360BB2" w:rsidR="00DB7351" w:rsidRDefault="00DB7351" w:rsidP="00C87B6E">
      <w:pPr>
        <w:spacing w:line="360" w:lineRule="auto"/>
        <w:ind w:firstLine="708"/>
      </w:pPr>
      <w:r>
        <w:tab/>
      </w:r>
      <w:r>
        <w:tab/>
      </w:r>
    </w:p>
    <w:p w14:paraId="516B9204" w14:textId="4AC9BCC1" w:rsidR="00DB7351" w:rsidRDefault="003F5FBD" w:rsidP="003F5FBD">
      <w:pPr>
        <w:spacing w:line="360" w:lineRule="auto"/>
        <w:ind w:left="2124" w:firstLine="708"/>
      </w:pPr>
      <w:r>
        <w:t xml:space="preserve">     </w:t>
      </w:r>
      <w:r w:rsidR="00DB7351">
        <w:t>Figura 3.2.2 Forma p</w:t>
      </w:r>
      <w:r w:rsidR="00785459">
        <w:t>ë</w:t>
      </w:r>
      <w:r w:rsidR="00DB7351">
        <w:t>r ky</w:t>
      </w:r>
      <w:r w:rsidR="00910D82">
        <w:t>ç</w:t>
      </w:r>
      <w:r w:rsidR="00DB7351">
        <w:t>je</w:t>
      </w:r>
    </w:p>
    <w:p w14:paraId="6E652E1B" w14:textId="77777777" w:rsidR="00DB7351" w:rsidRDefault="00DB7351" w:rsidP="00C87B6E">
      <w:pPr>
        <w:spacing w:line="360" w:lineRule="auto"/>
        <w:ind w:firstLine="708"/>
      </w:pPr>
    </w:p>
    <w:p w14:paraId="4011CB84" w14:textId="4E543F02" w:rsidR="00421705" w:rsidRDefault="00421705" w:rsidP="00C87B6E">
      <w:pPr>
        <w:spacing w:line="360" w:lineRule="auto"/>
        <w:ind w:firstLine="708"/>
      </w:pPr>
      <w:r>
        <w:t>Shfryt</w:t>
      </w:r>
      <w:r w:rsidR="00447BD7">
        <w:t>ë</w:t>
      </w:r>
      <w:r>
        <w:t>zuesi duhet ta plot</w:t>
      </w:r>
      <w:r w:rsidR="00447BD7">
        <w:t>ë</w:t>
      </w:r>
      <w:r>
        <w:t>soj</w:t>
      </w:r>
      <w:r w:rsidR="00447BD7">
        <w:t>ë</w:t>
      </w:r>
      <w:r>
        <w:t xml:space="preserve"> fush</w:t>
      </w:r>
      <w:r w:rsidR="00447BD7">
        <w:t>ë</w:t>
      </w:r>
      <w:r>
        <w:t>n e emrit t</w:t>
      </w:r>
      <w:r w:rsidR="00447BD7">
        <w:t>ë</w:t>
      </w:r>
      <w:r>
        <w:t xml:space="preserve"> p</w:t>
      </w:r>
      <w:r w:rsidR="00447BD7">
        <w:t>ë</w:t>
      </w:r>
      <w:r>
        <w:t>rdoruesit dhe fush</w:t>
      </w:r>
      <w:r w:rsidR="00447BD7">
        <w:t>ë</w:t>
      </w:r>
      <w:r>
        <w:t>n e fjal</w:t>
      </w:r>
      <w:r w:rsidR="00447BD7">
        <w:t>ë</w:t>
      </w:r>
      <w:r>
        <w:t>kalimit, pastaj t</w:t>
      </w:r>
      <w:r w:rsidR="00447BD7">
        <w:t>ë</w:t>
      </w:r>
      <w:r>
        <w:t xml:space="preserve"> klikoj butonin “Ky</w:t>
      </w:r>
      <w:r w:rsidR="00910D82">
        <w:t>ç</w:t>
      </w:r>
      <w:r>
        <w:t>u”. N</w:t>
      </w:r>
      <w:r w:rsidR="00447BD7">
        <w:t>ë</w:t>
      </w:r>
      <w:r>
        <w:t>se shfryt</w:t>
      </w:r>
      <w:r w:rsidR="00447BD7">
        <w:t>ë</w:t>
      </w:r>
      <w:r>
        <w:t>zuesi ka harruar fjal</w:t>
      </w:r>
      <w:r w:rsidR="00447BD7">
        <w:t>ë</w:t>
      </w:r>
      <w:r>
        <w:t>kalimin e tij at</w:t>
      </w:r>
      <w:r w:rsidR="00447BD7">
        <w:t>ë</w:t>
      </w:r>
      <w:r>
        <w:t>her</w:t>
      </w:r>
      <w:r w:rsidR="00447BD7">
        <w:t>ë</w:t>
      </w:r>
      <w:r>
        <w:t xml:space="preserve"> ai mund ta vendos nj</w:t>
      </w:r>
      <w:r w:rsidR="00447BD7">
        <w:t>ë</w:t>
      </w:r>
      <w:r>
        <w:t xml:space="preserve"> t</w:t>
      </w:r>
      <w:r w:rsidR="00447BD7">
        <w:t>ë</w:t>
      </w:r>
      <w:r>
        <w:t xml:space="preserve"> ri duke klikuar “Keni harruar fjal</w:t>
      </w:r>
      <w:r w:rsidR="00447BD7">
        <w:t>ë</w:t>
      </w:r>
      <w:r>
        <w:t>kalimin?”.</w:t>
      </w:r>
    </w:p>
    <w:p w14:paraId="68563487" w14:textId="714605F5" w:rsidR="00DB7351" w:rsidRDefault="00DB7351" w:rsidP="00C87B6E">
      <w:pPr>
        <w:spacing w:line="360" w:lineRule="auto"/>
        <w:ind w:firstLine="708"/>
      </w:pPr>
    </w:p>
    <w:p w14:paraId="4222D5D4" w14:textId="27B65942" w:rsidR="00D079AB" w:rsidRPr="009F74FB" w:rsidRDefault="00421705" w:rsidP="00331DDF">
      <w:pPr>
        <w:pStyle w:val="ListParagraph"/>
        <w:numPr>
          <w:ilvl w:val="0"/>
          <w:numId w:val="9"/>
        </w:numPr>
        <w:spacing w:line="360" w:lineRule="auto"/>
        <w:rPr>
          <w:b/>
        </w:rPr>
      </w:pPr>
      <w:r w:rsidRPr="009F74FB">
        <w:rPr>
          <w:b/>
        </w:rPr>
        <w:t>P</w:t>
      </w:r>
      <w:r w:rsidR="00447BD7" w:rsidRPr="009F74FB">
        <w:rPr>
          <w:b/>
        </w:rPr>
        <w:t>ë</w:t>
      </w:r>
      <w:r w:rsidRPr="009F74FB">
        <w:rPr>
          <w:b/>
        </w:rPr>
        <w:t>rdoruesi blen bilet</w:t>
      </w:r>
      <w:r w:rsidR="00447BD7" w:rsidRPr="009F74FB">
        <w:rPr>
          <w:b/>
        </w:rPr>
        <w:t>ë</w:t>
      </w:r>
      <w:r w:rsidRPr="009F74FB">
        <w:rPr>
          <w:b/>
        </w:rPr>
        <w:t>n</w:t>
      </w:r>
    </w:p>
    <w:p w14:paraId="04741D8C" w14:textId="05A4B227" w:rsidR="00CA3F26" w:rsidRDefault="00421705" w:rsidP="00C87B6E">
      <w:pPr>
        <w:spacing w:line="360" w:lineRule="auto"/>
        <w:ind w:firstLine="708"/>
      </w:pPr>
      <w:r>
        <w:t>P</w:t>
      </w:r>
      <w:r w:rsidR="00447BD7">
        <w:t>ë</w:t>
      </w:r>
      <w:r>
        <w:t>r  t</w:t>
      </w:r>
      <w:r w:rsidR="00447BD7">
        <w:t>ë</w:t>
      </w:r>
      <w:r>
        <w:t xml:space="preserve"> bler</w:t>
      </w:r>
      <w:r w:rsidR="00447BD7">
        <w:t>ë</w:t>
      </w:r>
      <w:r>
        <w:t xml:space="preserve"> bilet</w:t>
      </w:r>
      <w:r w:rsidR="00447BD7">
        <w:t>ë</w:t>
      </w:r>
      <w:r>
        <w:t>n shfryt</w:t>
      </w:r>
      <w:r w:rsidR="00447BD7">
        <w:t>ë</w:t>
      </w:r>
      <w:r>
        <w:t>zuesi duhet q</w:t>
      </w:r>
      <w:r w:rsidR="00447BD7">
        <w:t>ë</w:t>
      </w:r>
      <w:r>
        <w:t xml:space="preserve"> s</w:t>
      </w:r>
      <w:r w:rsidR="00447BD7">
        <w:t>ë</w:t>
      </w:r>
      <w:r>
        <w:t xml:space="preserve"> pari t</w:t>
      </w:r>
      <w:r w:rsidR="00447BD7">
        <w:t>ë</w:t>
      </w:r>
      <w:r>
        <w:t xml:space="preserve"> ky</w:t>
      </w:r>
      <w:r w:rsidR="00910D82">
        <w:t>ç</w:t>
      </w:r>
      <w:r>
        <w:t>et. Ai pastaj n</w:t>
      </w:r>
      <w:r w:rsidR="00447BD7">
        <w:t>ë</w:t>
      </w:r>
      <w:r>
        <w:t xml:space="preserve"> faqen kryesore zgjedh ndonj</w:t>
      </w:r>
      <w:r w:rsidR="00447BD7">
        <w:t>ë</w:t>
      </w:r>
      <w:r>
        <w:t>r</w:t>
      </w:r>
      <w:r w:rsidR="00447BD7">
        <w:t>ë</w:t>
      </w:r>
      <w:r>
        <w:t>n nga ndeshjet p</w:t>
      </w:r>
      <w:r w:rsidR="00447BD7">
        <w:t>ë</w:t>
      </w:r>
      <w:r>
        <w:t>r t</w:t>
      </w:r>
      <w:r w:rsidR="00447BD7">
        <w:t>ë</w:t>
      </w:r>
      <w:r>
        <w:t xml:space="preserve"> cilat </w:t>
      </w:r>
      <w:r w:rsidR="00447BD7">
        <w:t>ë</w:t>
      </w:r>
      <w:r>
        <w:t>sht</w:t>
      </w:r>
      <w:r w:rsidR="00447BD7">
        <w:t>ë</w:t>
      </w:r>
      <w:r>
        <w:t xml:space="preserve"> hapur </w:t>
      </w:r>
      <w:r w:rsidR="00CA3F26">
        <w:t>blerja</w:t>
      </w:r>
      <w:r>
        <w:t xml:space="preserve"> e biletave.</w:t>
      </w:r>
      <w:r w:rsidR="00CA3F26">
        <w:t xml:space="preserve"> Pasi t</w:t>
      </w:r>
      <w:r w:rsidR="00447BD7">
        <w:t>ë</w:t>
      </w:r>
      <w:r w:rsidR="00CA3F26">
        <w:t xml:space="preserve"> jet</w:t>
      </w:r>
      <w:r w:rsidR="00447BD7">
        <w:t>ë</w:t>
      </w:r>
      <w:r w:rsidR="00CA3F26">
        <w:t xml:space="preserve"> zgjedhur ndeshja e d</w:t>
      </w:r>
      <w:r w:rsidR="00447BD7">
        <w:t>ë</w:t>
      </w:r>
      <w:r w:rsidR="00CA3F26">
        <w:t>shiruar at</w:t>
      </w:r>
      <w:r w:rsidR="00447BD7">
        <w:t>ë</w:t>
      </w:r>
      <w:r w:rsidR="00CA3F26">
        <w:t>her</w:t>
      </w:r>
      <w:r w:rsidR="00447BD7">
        <w:t>ë</w:t>
      </w:r>
      <w:r w:rsidR="00CA3F26">
        <w:t xml:space="preserve"> paraqitet nj</w:t>
      </w:r>
      <w:r w:rsidR="00447BD7">
        <w:t>ë</w:t>
      </w:r>
      <w:r w:rsidR="00CA3F26">
        <w:t xml:space="preserve"> pamje e stadiumit nga e cila jemi n</w:t>
      </w:r>
      <w:r w:rsidR="00447BD7">
        <w:t>ë</w:t>
      </w:r>
      <w:r w:rsidR="00CA3F26">
        <w:t xml:space="preserve"> gjendje t</w:t>
      </w:r>
      <w:r w:rsidR="00447BD7">
        <w:t>ë</w:t>
      </w:r>
      <w:r w:rsidR="00CA3F26">
        <w:t xml:space="preserve"> zgjedhim ul</w:t>
      </w:r>
      <w:r w:rsidR="00447BD7">
        <w:t>ë</w:t>
      </w:r>
      <w:r w:rsidR="00CA3F26">
        <w:t>sen e d</w:t>
      </w:r>
      <w:r w:rsidR="00447BD7">
        <w:t>ë</w:t>
      </w:r>
      <w:r w:rsidR="00CA3F26">
        <w:t>shiruar, n</w:t>
      </w:r>
      <w:r w:rsidR="00447BD7">
        <w:t>ë</w:t>
      </w:r>
      <w:r w:rsidR="00CA3F26">
        <w:t xml:space="preserve">se ajo </w:t>
      </w:r>
      <w:r w:rsidR="00447BD7">
        <w:t>ë</w:t>
      </w:r>
      <w:r w:rsidR="00CA3F26">
        <w:t>sht</w:t>
      </w:r>
      <w:r w:rsidR="00447BD7">
        <w:t>ë</w:t>
      </w:r>
      <w:r w:rsidR="00CA3F26">
        <w:t xml:space="preserve"> e lir</w:t>
      </w:r>
      <w:r w:rsidR="00447BD7">
        <w:t>ë</w:t>
      </w:r>
      <w:r w:rsidR="00CA3F26">
        <w:t>. Kur ajo t</w:t>
      </w:r>
      <w:r w:rsidR="00447BD7">
        <w:t>ë</w:t>
      </w:r>
      <w:r w:rsidR="00CA3F26">
        <w:t xml:space="preserve"> jet</w:t>
      </w:r>
      <w:r w:rsidR="00447BD7">
        <w:t>ë</w:t>
      </w:r>
      <w:r w:rsidR="00CA3F26">
        <w:t xml:space="preserve"> zgjedhur at</w:t>
      </w:r>
      <w:r w:rsidR="00447BD7">
        <w:t>ë</w:t>
      </w:r>
      <w:r w:rsidR="00CA3F26">
        <w:t>her</w:t>
      </w:r>
      <w:r w:rsidR="00447BD7">
        <w:t>ë</w:t>
      </w:r>
      <w:r w:rsidR="00CA3F26">
        <w:t xml:space="preserve"> na shfaqet </w:t>
      </w:r>
      <w:r w:rsidR="00910D82">
        <w:t>ç</w:t>
      </w:r>
      <w:r w:rsidR="00CA3F26">
        <w:t>mimi, numri i ul</w:t>
      </w:r>
      <w:r w:rsidR="00447BD7">
        <w:t>ë</w:t>
      </w:r>
      <w:r w:rsidR="00CA3F26">
        <w:t>ses, regjioni dhe nj</w:t>
      </w:r>
      <w:r w:rsidR="00447BD7">
        <w:t>ë</w:t>
      </w:r>
      <w:r w:rsidR="00CA3F26">
        <w:t xml:space="preserve"> buton q</w:t>
      </w:r>
      <w:r w:rsidR="00447BD7">
        <w:t>ë</w:t>
      </w:r>
      <w:r w:rsidR="00CA3F26">
        <w:t xml:space="preserve"> i mund</w:t>
      </w:r>
      <w:r w:rsidR="00447BD7">
        <w:t>ë</w:t>
      </w:r>
      <w:r w:rsidR="00CA3F26">
        <w:t>son shfryt</w:t>
      </w:r>
      <w:r w:rsidR="00447BD7">
        <w:t>ë</w:t>
      </w:r>
      <w:r w:rsidR="00CA3F26">
        <w:t>zuesit t</w:t>
      </w:r>
      <w:r w:rsidR="00447BD7">
        <w:t>ë</w:t>
      </w:r>
      <w:r w:rsidR="00CA3F26">
        <w:t xml:space="preserve"> shoh se si duket stadiumi nga ajo ul</w:t>
      </w:r>
      <w:r w:rsidR="00447BD7">
        <w:t>ë</w:t>
      </w:r>
      <w:r w:rsidR="00CA3F26">
        <w:t>se. Pasi ai t</w:t>
      </w:r>
      <w:r w:rsidR="00447BD7">
        <w:t>ë</w:t>
      </w:r>
      <w:r w:rsidR="00CA3F26">
        <w:t xml:space="preserve"> zgjedh ul</w:t>
      </w:r>
      <w:r w:rsidR="00447BD7">
        <w:t>ë</w:t>
      </w:r>
      <w:r w:rsidR="00CA3F26">
        <w:t>set e d</w:t>
      </w:r>
      <w:r w:rsidR="00447BD7">
        <w:t>ë</w:t>
      </w:r>
      <w:r w:rsidR="00CA3F26">
        <w:t>shiruara dhe t</w:t>
      </w:r>
      <w:r w:rsidR="00447BD7">
        <w:t>ë</w:t>
      </w:r>
      <w:r w:rsidR="00CA3F26">
        <w:t xml:space="preserve"> klikoj</w:t>
      </w:r>
      <w:r w:rsidR="00447BD7">
        <w:t>ë</w:t>
      </w:r>
      <w:r w:rsidR="00CA3F26">
        <w:t xml:space="preserve"> “Vazhdo” do t’i hapet nj</w:t>
      </w:r>
      <w:r w:rsidR="00447BD7">
        <w:t>ë</w:t>
      </w:r>
      <w:r w:rsidR="00CA3F26">
        <w:t xml:space="preserve"> dritare q</w:t>
      </w:r>
      <w:r w:rsidR="00447BD7">
        <w:t>ë</w:t>
      </w:r>
      <w:r w:rsidR="00CA3F26">
        <w:t xml:space="preserve"> k</w:t>
      </w:r>
      <w:r w:rsidR="00447BD7">
        <w:t>ë</w:t>
      </w:r>
      <w:r w:rsidR="00CA3F26">
        <w:t>rkon t</w:t>
      </w:r>
      <w:r w:rsidR="00447BD7">
        <w:t>ë</w:t>
      </w:r>
      <w:r w:rsidR="00CA3F26">
        <w:t xml:space="preserve"> dh</w:t>
      </w:r>
      <w:r w:rsidR="00447BD7">
        <w:t>ë</w:t>
      </w:r>
      <w:r w:rsidR="00CA3F26">
        <w:t>nat p</w:t>
      </w:r>
      <w:r w:rsidR="00447BD7">
        <w:t>ë</w:t>
      </w:r>
      <w:r w:rsidR="00CA3F26">
        <w:t>r blerje dhe do t</w:t>
      </w:r>
      <w:r w:rsidR="00447BD7">
        <w:t>ë</w:t>
      </w:r>
      <w:r w:rsidR="00CA3F26">
        <w:t xml:space="preserve"> duket si n</w:t>
      </w:r>
      <w:r w:rsidR="00447BD7">
        <w:t>ë</w:t>
      </w:r>
      <w:r w:rsidR="00CA3F26">
        <w:t xml:space="preserve"> vijim.</w:t>
      </w:r>
    </w:p>
    <w:p w14:paraId="479816C7" w14:textId="1A63D5EA" w:rsidR="00CA3F26" w:rsidRDefault="00F735AD" w:rsidP="003F7F18">
      <w:pPr>
        <w:spacing w:line="360" w:lineRule="auto"/>
      </w:pPr>
      <w:r>
        <w:rPr>
          <w:noProof/>
        </w:rPr>
        <w:lastRenderedPageBreak/>
        <w:drawing>
          <wp:anchor distT="0" distB="0" distL="114300" distR="114300" simplePos="0" relativeHeight="251664384" behindDoc="1" locked="0" layoutInCell="1" allowOverlap="1" wp14:anchorId="5E1B1053" wp14:editId="0F1AC5B4">
            <wp:simplePos x="0" y="0"/>
            <wp:positionH relativeFrom="margin">
              <wp:align>center</wp:align>
            </wp:positionH>
            <wp:positionV relativeFrom="paragraph">
              <wp:posOffset>117159</wp:posOffset>
            </wp:positionV>
            <wp:extent cx="5652655" cy="5545337"/>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2655" cy="5545337"/>
                    </a:xfrm>
                    <a:prstGeom prst="rect">
                      <a:avLst/>
                    </a:prstGeom>
                    <a:noFill/>
                    <a:ln>
                      <a:noFill/>
                    </a:ln>
                  </pic:spPr>
                </pic:pic>
              </a:graphicData>
            </a:graphic>
            <wp14:sizeRelH relativeFrom="page">
              <wp14:pctWidth>0</wp14:pctWidth>
            </wp14:sizeRelH>
            <wp14:sizeRelV relativeFrom="page">
              <wp14:pctHeight>0</wp14:pctHeight>
            </wp14:sizeRelV>
          </wp:anchor>
        </w:drawing>
      </w:r>
      <w:r w:rsidR="00CA3F26">
        <w:tab/>
      </w:r>
    </w:p>
    <w:p w14:paraId="6BA86E78" w14:textId="13277190" w:rsidR="008D4B4B" w:rsidRDefault="008D4B4B" w:rsidP="003F7F18">
      <w:pPr>
        <w:spacing w:line="360" w:lineRule="auto"/>
      </w:pPr>
    </w:p>
    <w:p w14:paraId="731A9196" w14:textId="2FF409DE" w:rsidR="008D4B4B" w:rsidRDefault="008D4B4B" w:rsidP="003F7F18">
      <w:pPr>
        <w:spacing w:line="360" w:lineRule="auto"/>
      </w:pPr>
    </w:p>
    <w:p w14:paraId="402B58C6" w14:textId="028D929D" w:rsidR="008D4B4B" w:rsidRDefault="008D4B4B" w:rsidP="003F7F18">
      <w:pPr>
        <w:spacing w:line="360" w:lineRule="auto"/>
      </w:pPr>
    </w:p>
    <w:p w14:paraId="0C3E529A" w14:textId="2E5282FE" w:rsidR="008D4B4B" w:rsidRDefault="008D4B4B" w:rsidP="003F7F18">
      <w:pPr>
        <w:spacing w:line="360" w:lineRule="auto"/>
      </w:pPr>
    </w:p>
    <w:p w14:paraId="2E7823BD" w14:textId="38844727" w:rsidR="008D4B4B" w:rsidRDefault="008D4B4B" w:rsidP="003F7F18">
      <w:pPr>
        <w:spacing w:line="360" w:lineRule="auto"/>
      </w:pPr>
    </w:p>
    <w:p w14:paraId="45AA6E3F" w14:textId="70A520B5" w:rsidR="008D4B4B" w:rsidRDefault="008D4B4B" w:rsidP="003F7F18">
      <w:pPr>
        <w:spacing w:line="360" w:lineRule="auto"/>
      </w:pPr>
    </w:p>
    <w:p w14:paraId="09E4B71E" w14:textId="34E135FE" w:rsidR="008D4B4B" w:rsidRDefault="008D4B4B" w:rsidP="003F7F18">
      <w:pPr>
        <w:spacing w:line="360" w:lineRule="auto"/>
      </w:pPr>
    </w:p>
    <w:p w14:paraId="3EE11B87" w14:textId="58F4F9BF" w:rsidR="008D4B4B" w:rsidRDefault="008D4B4B" w:rsidP="003F7F18">
      <w:pPr>
        <w:spacing w:line="360" w:lineRule="auto"/>
      </w:pPr>
    </w:p>
    <w:p w14:paraId="491E06CD" w14:textId="1B6825E7" w:rsidR="008D4B4B" w:rsidRDefault="008D4B4B" w:rsidP="003F7F18">
      <w:pPr>
        <w:spacing w:line="360" w:lineRule="auto"/>
      </w:pPr>
    </w:p>
    <w:p w14:paraId="0582D9DA" w14:textId="51C41E63" w:rsidR="008D4B4B" w:rsidRDefault="008D4B4B" w:rsidP="003F7F18">
      <w:pPr>
        <w:spacing w:line="360" w:lineRule="auto"/>
      </w:pPr>
    </w:p>
    <w:p w14:paraId="6BCEA2D7" w14:textId="052A194A" w:rsidR="008D4B4B" w:rsidRDefault="008D4B4B" w:rsidP="003F7F18">
      <w:pPr>
        <w:spacing w:line="360" w:lineRule="auto"/>
      </w:pPr>
    </w:p>
    <w:p w14:paraId="3B18D6AB" w14:textId="636C2693" w:rsidR="008D4B4B" w:rsidRDefault="008D4B4B" w:rsidP="003F7F18">
      <w:pPr>
        <w:spacing w:line="360" w:lineRule="auto"/>
      </w:pPr>
    </w:p>
    <w:p w14:paraId="4710AF8A" w14:textId="09FB0299" w:rsidR="008D4B4B" w:rsidRDefault="008D4B4B" w:rsidP="003F7F18">
      <w:pPr>
        <w:spacing w:line="360" w:lineRule="auto"/>
      </w:pPr>
    </w:p>
    <w:p w14:paraId="7D9F6505" w14:textId="24BA40CB" w:rsidR="008D4B4B" w:rsidRDefault="008D4B4B" w:rsidP="003F7F18">
      <w:pPr>
        <w:spacing w:line="360" w:lineRule="auto"/>
      </w:pPr>
    </w:p>
    <w:p w14:paraId="18548271" w14:textId="32D2A242" w:rsidR="008D4B4B" w:rsidRDefault="008D4B4B" w:rsidP="003F7F18">
      <w:pPr>
        <w:spacing w:line="360" w:lineRule="auto"/>
      </w:pPr>
    </w:p>
    <w:p w14:paraId="55A7921F" w14:textId="672A5A31" w:rsidR="008D4B4B" w:rsidRDefault="008D4B4B" w:rsidP="003F7F18">
      <w:pPr>
        <w:spacing w:line="360" w:lineRule="auto"/>
      </w:pPr>
    </w:p>
    <w:p w14:paraId="5ED3092D" w14:textId="175EE0D2" w:rsidR="008D4B4B" w:rsidRDefault="008D4B4B" w:rsidP="003F7F18">
      <w:pPr>
        <w:spacing w:line="360" w:lineRule="auto"/>
      </w:pPr>
    </w:p>
    <w:p w14:paraId="2DE3A5D7" w14:textId="15F8DCA4" w:rsidR="008D4B4B" w:rsidRDefault="008D4B4B" w:rsidP="003F7F18">
      <w:pPr>
        <w:spacing w:line="360" w:lineRule="auto"/>
      </w:pPr>
    </w:p>
    <w:p w14:paraId="07353BBC" w14:textId="608D7056" w:rsidR="008D4B4B" w:rsidRDefault="008D4B4B" w:rsidP="003F7F18">
      <w:pPr>
        <w:spacing w:line="360" w:lineRule="auto"/>
      </w:pPr>
    </w:p>
    <w:p w14:paraId="2D1B84C3" w14:textId="737713F4" w:rsidR="008D4B4B" w:rsidRDefault="008D4B4B" w:rsidP="003F7F18">
      <w:pPr>
        <w:spacing w:line="360" w:lineRule="auto"/>
      </w:pPr>
    </w:p>
    <w:p w14:paraId="3A457FB6" w14:textId="77777777" w:rsidR="008D4B4B" w:rsidRDefault="008D4B4B" w:rsidP="003F7F18">
      <w:pPr>
        <w:spacing w:line="360" w:lineRule="auto"/>
      </w:pPr>
    </w:p>
    <w:p w14:paraId="00F92911" w14:textId="77777777" w:rsidR="008D4B4B" w:rsidRDefault="008D4B4B" w:rsidP="003F7F18">
      <w:pPr>
        <w:spacing w:line="360" w:lineRule="auto"/>
        <w:ind w:firstLine="360"/>
      </w:pPr>
    </w:p>
    <w:p w14:paraId="760FF8CC" w14:textId="77777777" w:rsidR="001E1639" w:rsidRDefault="008D4B4B" w:rsidP="003F7F18">
      <w:pPr>
        <w:spacing w:line="360" w:lineRule="auto"/>
        <w:ind w:firstLine="360"/>
      </w:pPr>
      <w:r>
        <w:tab/>
        <w:t xml:space="preserve">           </w:t>
      </w:r>
    </w:p>
    <w:p w14:paraId="15CC56F6" w14:textId="5E8E4B4C" w:rsidR="008D4B4B" w:rsidRDefault="001E1639" w:rsidP="003F7F18">
      <w:pPr>
        <w:spacing w:line="360" w:lineRule="auto"/>
        <w:ind w:firstLine="360"/>
      </w:pPr>
      <w:r>
        <w:t xml:space="preserve">             </w:t>
      </w:r>
      <w:r w:rsidR="008D4B4B">
        <w:t>Figura 3.2.3 Forma p</w:t>
      </w:r>
      <w:r w:rsidR="00785459">
        <w:t>ë</w:t>
      </w:r>
      <w:r w:rsidR="008D4B4B">
        <w:t>r sh</w:t>
      </w:r>
      <w:r w:rsidR="00785459">
        <w:t>ë</w:t>
      </w:r>
      <w:r w:rsidR="008D4B4B">
        <w:t>nimin e t</w:t>
      </w:r>
      <w:r w:rsidR="00785459">
        <w:t>ë</w:t>
      </w:r>
      <w:r w:rsidR="008D4B4B">
        <w:t xml:space="preserve"> dh</w:t>
      </w:r>
      <w:r w:rsidR="00785459">
        <w:t>ë</w:t>
      </w:r>
      <w:r w:rsidR="008D4B4B">
        <w:t>nave t</w:t>
      </w:r>
      <w:r w:rsidR="00785459">
        <w:t>ë</w:t>
      </w:r>
      <w:r w:rsidR="008D4B4B">
        <w:t xml:space="preserve"> nevojshme p</w:t>
      </w:r>
      <w:r w:rsidR="00785459">
        <w:t>ë</w:t>
      </w:r>
      <w:r w:rsidR="008D4B4B">
        <w:t>r blerje</w:t>
      </w:r>
    </w:p>
    <w:p w14:paraId="4AE56A54" w14:textId="77777777" w:rsidR="008D4B4B" w:rsidRDefault="008D4B4B" w:rsidP="003F7F18">
      <w:pPr>
        <w:spacing w:line="360" w:lineRule="auto"/>
        <w:ind w:firstLine="360"/>
      </w:pPr>
    </w:p>
    <w:p w14:paraId="73811A80" w14:textId="24AAE379" w:rsidR="00421705" w:rsidRDefault="009B76E1" w:rsidP="003F7F18">
      <w:pPr>
        <w:spacing w:line="360" w:lineRule="auto"/>
        <w:ind w:firstLine="360"/>
      </w:pPr>
      <w:r>
        <w:t>Shfryt</w:t>
      </w:r>
      <w:r w:rsidR="00447BD7">
        <w:t>ë</w:t>
      </w:r>
      <w:r>
        <w:t>zuesit mund t</w:t>
      </w:r>
      <w:r w:rsidR="00447BD7">
        <w:t>ë</w:t>
      </w:r>
      <w:r>
        <w:t xml:space="preserve"> nd</w:t>
      </w:r>
      <w:r w:rsidR="00447BD7">
        <w:t>ë</w:t>
      </w:r>
      <w:r>
        <w:t>rroj</w:t>
      </w:r>
      <w:r w:rsidR="00447BD7">
        <w:t>ë</w:t>
      </w:r>
      <w:r>
        <w:t xml:space="preserve"> fush</w:t>
      </w:r>
      <w:r w:rsidR="00447BD7">
        <w:t>ë</w:t>
      </w:r>
      <w:r>
        <w:t>n e email n</w:t>
      </w:r>
      <w:r w:rsidR="00447BD7">
        <w:t>ë</w:t>
      </w:r>
      <w:r>
        <w:t>se d</w:t>
      </w:r>
      <w:r w:rsidR="00447BD7">
        <w:t>ë</w:t>
      </w:r>
      <w:r>
        <w:t>shiron si dhe foton. N</w:t>
      </w:r>
      <w:r w:rsidR="00447BD7">
        <w:t>ë</w:t>
      </w:r>
      <w:r>
        <w:t>se nuk jan</w:t>
      </w:r>
      <w:r w:rsidR="00447BD7">
        <w:t>ë</w:t>
      </w:r>
      <w:r>
        <w:t xml:space="preserve"> plot</w:t>
      </w:r>
      <w:r w:rsidR="00447BD7">
        <w:t>ë</w:t>
      </w:r>
      <w:r>
        <w:t>suar t</w:t>
      </w:r>
      <w:r w:rsidR="00447BD7">
        <w:t>ë</w:t>
      </w:r>
      <w:r>
        <w:t xml:space="preserve"> dh</w:t>
      </w:r>
      <w:r w:rsidR="00447BD7">
        <w:t>ë</w:t>
      </w:r>
      <w:r>
        <w:t>nat bankare n</w:t>
      </w:r>
      <w:r w:rsidR="00447BD7">
        <w:t>ë</w:t>
      </w:r>
      <w:r>
        <w:t xml:space="preserve"> gjat</w:t>
      </w:r>
      <w:r w:rsidR="00447BD7">
        <w:t>ë</w:t>
      </w:r>
      <w:r>
        <w:t xml:space="preserve"> regjistrimit at</w:t>
      </w:r>
      <w:r w:rsidR="00447BD7">
        <w:t>ë</w:t>
      </w:r>
      <w:r>
        <w:t>her</w:t>
      </w:r>
      <w:r w:rsidR="00447BD7">
        <w:t>ë</w:t>
      </w:r>
      <w:r>
        <w:t xml:space="preserve"> ato duhet patjet</w:t>
      </w:r>
      <w:r w:rsidR="00447BD7">
        <w:t>ë</w:t>
      </w:r>
      <w:r>
        <w:t>r t</w:t>
      </w:r>
      <w:r w:rsidR="00447BD7">
        <w:t>ë</w:t>
      </w:r>
      <w:r>
        <w:t xml:space="preserve"> plot</w:t>
      </w:r>
      <w:r w:rsidR="00447BD7">
        <w:t>ë</w:t>
      </w:r>
      <w:r>
        <w:t>sohen k</w:t>
      </w:r>
      <w:r w:rsidR="00447BD7">
        <w:t>ë</w:t>
      </w:r>
      <w:r>
        <w:t>tu. N</w:t>
      </w:r>
      <w:r w:rsidR="00447BD7">
        <w:t>ë</w:t>
      </w:r>
      <w:r>
        <w:t>se ka m</w:t>
      </w:r>
      <w:r w:rsidR="00447BD7">
        <w:t>ë</w:t>
      </w:r>
      <w:r>
        <w:t xml:space="preserve"> shum</w:t>
      </w:r>
      <w:r w:rsidR="00447BD7">
        <w:t>ë</w:t>
      </w:r>
      <w:r>
        <w:t xml:space="preserve"> se nj</w:t>
      </w:r>
      <w:r w:rsidR="00447BD7">
        <w:t>ë</w:t>
      </w:r>
      <w:r>
        <w:t xml:space="preserve"> ul</w:t>
      </w:r>
      <w:r w:rsidR="00447BD7">
        <w:t>ë</w:t>
      </w:r>
      <w:r>
        <w:t>se t</w:t>
      </w:r>
      <w:r w:rsidR="00447BD7">
        <w:t>ë</w:t>
      </w:r>
      <w:r>
        <w:t xml:space="preserve"> zgjedhur at</w:t>
      </w:r>
      <w:r w:rsidR="00447BD7">
        <w:t>ë</w:t>
      </w:r>
      <w:r>
        <w:t>her</w:t>
      </w:r>
      <w:r w:rsidR="00447BD7">
        <w:t>ë</w:t>
      </w:r>
      <w:r>
        <w:t xml:space="preserve"> duhet aq foto t</w:t>
      </w:r>
      <w:r w:rsidR="00447BD7">
        <w:t>ë</w:t>
      </w:r>
      <w:r>
        <w:t xml:space="preserve"> ngarkohen. Pasi t</w:t>
      </w:r>
      <w:r w:rsidR="00447BD7">
        <w:t>ë</w:t>
      </w:r>
      <w:r>
        <w:t xml:space="preserve"> jen</w:t>
      </w:r>
      <w:r w:rsidR="00447BD7">
        <w:t>ë</w:t>
      </w:r>
      <w:r>
        <w:t xml:space="preserve"> plot</w:t>
      </w:r>
      <w:r w:rsidR="00447BD7">
        <w:t>ë</w:t>
      </w:r>
      <w:r>
        <w:t>suar fushat dhe t</w:t>
      </w:r>
      <w:r w:rsidR="00447BD7">
        <w:t>ë</w:t>
      </w:r>
      <w:r>
        <w:t xml:space="preserve"> arrihet konfirmimi i blerjes</w:t>
      </w:r>
      <w:r w:rsidR="007F6D35">
        <w:t xml:space="preserve"> shfryt</w:t>
      </w:r>
      <w:r w:rsidR="00447BD7">
        <w:t>ë</w:t>
      </w:r>
      <w:r w:rsidR="007F6D35">
        <w:t>zuesit i shfaqet bileta me QR kodin p</w:t>
      </w:r>
      <w:r w:rsidR="00447BD7">
        <w:t>ë</w:t>
      </w:r>
      <w:r w:rsidR="007F6D35">
        <w:t>rkat</w:t>
      </w:r>
      <w:r w:rsidR="00447BD7">
        <w:t>ë</w:t>
      </w:r>
      <w:r w:rsidR="007F6D35">
        <w:t>s. Bileta do t</w:t>
      </w:r>
      <w:r w:rsidR="00447BD7">
        <w:t>ë</w:t>
      </w:r>
      <w:r w:rsidR="007F6D35">
        <w:t xml:space="preserve"> duket si n</w:t>
      </w:r>
      <w:r w:rsidR="00447BD7">
        <w:t>ë</w:t>
      </w:r>
      <w:r w:rsidR="007F6D35">
        <w:t xml:space="preserve"> figur</w:t>
      </w:r>
      <w:r w:rsidR="00447BD7">
        <w:t>ë</w:t>
      </w:r>
      <w:r w:rsidR="007F6D35">
        <w:t>n n</w:t>
      </w:r>
      <w:r w:rsidR="00447BD7">
        <w:t>ë</w:t>
      </w:r>
      <w:r w:rsidR="007F6D35">
        <w:t xml:space="preserve"> vijim.</w:t>
      </w:r>
    </w:p>
    <w:p w14:paraId="06E0688C" w14:textId="6D9E44E8" w:rsidR="007F6D35" w:rsidRDefault="007F6D35" w:rsidP="007F1196">
      <w:pPr>
        <w:spacing w:line="360" w:lineRule="auto"/>
      </w:pPr>
    </w:p>
    <w:p w14:paraId="6BC668E5" w14:textId="3E167566" w:rsidR="007F1196" w:rsidRDefault="007F1196" w:rsidP="007F1196">
      <w:pPr>
        <w:spacing w:line="360" w:lineRule="auto"/>
      </w:pPr>
    </w:p>
    <w:p w14:paraId="7EA2925B" w14:textId="2B509825" w:rsidR="007F1196" w:rsidRDefault="007F1196" w:rsidP="007F1196">
      <w:pPr>
        <w:spacing w:line="360" w:lineRule="auto"/>
      </w:pPr>
    </w:p>
    <w:p w14:paraId="4DE986BA" w14:textId="4106D5BA" w:rsidR="007F1196" w:rsidRDefault="007F1196" w:rsidP="007F1196">
      <w:pPr>
        <w:spacing w:line="360" w:lineRule="auto"/>
      </w:pPr>
    </w:p>
    <w:p w14:paraId="3E420E1F" w14:textId="77DCF472" w:rsidR="007F1196" w:rsidRDefault="007F1196" w:rsidP="007F1196">
      <w:pPr>
        <w:spacing w:line="360" w:lineRule="auto"/>
      </w:pPr>
    </w:p>
    <w:p w14:paraId="283BE897" w14:textId="74756622" w:rsidR="007F1196" w:rsidRDefault="007F1196" w:rsidP="007F1196">
      <w:pPr>
        <w:spacing w:line="360" w:lineRule="auto"/>
      </w:pPr>
    </w:p>
    <w:p w14:paraId="56DC208F" w14:textId="729AB6B1" w:rsidR="007F1196" w:rsidRDefault="00B94FB5" w:rsidP="007F1196">
      <w:pPr>
        <w:spacing w:line="360" w:lineRule="auto"/>
      </w:pPr>
      <w:r>
        <w:rPr>
          <w:noProof/>
        </w:rPr>
        <w:lastRenderedPageBreak/>
        <w:drawing>
          <wp:anchor distT="0" distB="0" distL="114300" distR="114300" simplePos="0" relativeHeight="251663360" behindDoc="1" locked="0" layoutInCell="1" allowOverlap="1" wp14:anchorId="356B4E75" wp14:editId="2AB9DBBB">
            <wp:simplePos x="0" y="0"/>
            <wp:positionH relativeFrom="margin">
              <wp:posOffset>389890</wp:posOffset>
            </wp:positionH>
            <wp:positionV relativeFrom="paragraph">
              <wp:posOffset>-60960</wp:posOffset>
            </wp:positionV>
            <wp:extent cx="5001065" cy="2864496"/>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01065" cy="286449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D75588" w14:textId="088F1873" w:rsidR="007F1196" w:rsidRDefault="007F1196" w:rsidP="007F1196">
      <w:pPr>
        <w:spacing w:line="360" w:lineRule="auto"/>
      </w:pPr>
    </w:p>
    <w:p w14:paraId="74A9AF7E" w14:textId="424AD781" w:rsidR="007F1196" w:rsidRDefault="007F1196" w:rsidP="007F1196">
      <w:pPr>
        <w:spacing w:line="360" w:lineRule="auto"/>
      </w:pPr>
    </w:p>
    <w:p w14:paraId="4C3A4F52" w14:textId="721AD823" w:rsidR="007F1196" w:rsidRDefault="007F1196" w:rsidP="007F1196">
      <w:pPr>
        <w:spacing w:line="360" w:lineRule="auto"/>
      </w:pPr>
    </w:p>
    <w:p w14:paraId="0AE2B546" w14:textId="2EFAC678" w:rsidR="007F1196" w:rsidRDefault="007F1196" w:rsidP="007F1196">
      <w:pPr>
        <w:spacing w:line="360" w:lineRule="auto"/>
      </w:pPr>
    </w:p>
    <w:p w14:paraId="659CAE3A" w14:textId="3BACD1EE" w:rsidR="007F1196" w:rsidRDefault="007F1196" w:rsidP="007F1196">
      <w:pPr>
        <w:spacing w:line="360" w:lineRule="auto"/>
      </w:pPr>
    </w:p>
    <w:p w14:paraId="6FFE6982" w14:textId="1A9DEADB" w:rsidR="007F1196" w:rsidRDefault="007F1196" w:rsidP="007F1196">
      <w:pPr>
        <w:spacing w:line="360" w:lineRule="auto"/>
      </w:pPr>
    </w:p>
    <w:p w14:paraId="37479DD0" w14:textId="18DD9D2E" w:rsidR="007F1196" w:rsidRDefault="007F1196" w:rsidP="007F1196">
      <w:pPr>
        <w:spacing w:line="360" w:lineRule="auto"/>
      </w:pPr>
    </w:p>
    <w:p w14:paraId="08E39DE5" w14:textId="6DDE9F1B" w:rsidR="007F1196" w:rsidRDefault="007F1196" w:rsidP="007F1196">
      <w:pPr>
        <w:spacing w:line="360" w:lineRule="auto"/>
      </w:pPr>
    </w:p>
    <w:p w14:paraId="108AB90F" w14:textId="609BDBEB" w:rsidR="007F1196" w:rsidRDefault="007F1196" w:rsidP="007F1196">
      <w:pPr>
        <w:spacing w:line="360" w:lineRule="auto"/>
      </w:pPr>
    </w:p>
    <w:p w14:paraId="5650B38A" w14:textId="1E0309DF" w:rsidR="007F1196" w:rsidRDefault="007F1196" w:rsidP="007F1196">
      <w:pPr>
        <w:spacing w:line="360" w:lineRule="auto"/>
      </w:pPr>
    </w:p>
    <w:p w14:paraId="438B92D0" w14:textId="77777777" w:rsidR="00B94FB5" w:rsidRDefault="007F1196" w:rsidP="007F1196">
      <w:pPr>
        <w:spacing w:line="360" w:lineRule="auto"/>
      </w:pPr>
      <w:r>
        <w:t xml:space="preserve">                                         </w:t>
      </w:r>
    </w:p>
    <w:p w14:paraId="3133EF33" w14:textId="17D970C5" w:rsidR="007F1196" w:rsidRDefault="00281009" w:rsidP="00CF4BB4">
      <w:pPr>
        <w:spacing w:line="360" w:lineRule="auto"/>
        <w:ind w:left="1416" w:firstLine="708"/>
      </w:pPr>
      <w:r>
        <w:t xml:space="preserve"> </w:t>
      </w:r>
      <w:r w:rsidR="007F1196">
        <w:t>Figura 3.2.4 Tiketa e gjeneruar nga website</w:t>
      </w:r>
    </w:p>
    <w:p w14:paraId="376F59A2" w14:textId="4408B13F" w:rsidR="00D079AB" w:rsidRPr="009F74FB" w:rsidRDefault="00FB441F" w:rsidP="00331DDF">
      <w:pPr>
        <w:pStyle w:val="ListParagraph"/>
        <w:numPr>
          <w:ilvl w:val="0"/>
          <w:numId w:val="9"/>
        </w:numPr>
        <w:spacing w:line="360" w:lineRule="auto"/>
        <w:rPr>
          <w:b/>
        </w:rPr>
      </w:pPr>
      <w:r w:rsidRPr="009F74FB">
        <w:rPr>
          <w:b/>
        </w:rPr>
        <w:t>Bler</w:t>
      </w:r>
      <w:r w:rsidR="00447BD7" w:rsidRPr="009F74FB">
        <w:rPr>
          <w:b/>
        </w:rPr>
        <w:t>ë</w:t>
      </w:r>
      <w:r w:rsidRPr="009F74FB">
        <w:rPr>
          <w:b/>
        </w:rPr>
        <w:t>si ngarkon</w:t>
      </w:r>
      <w:r w:rsidR="00D079AB" w:rsidRPr="009F74FB">
        <w:rPr>
          <w:b/>
        </w:rPr>
        <w:t xml:space="preserve"> foton ne pik</w:t>
      </w:r>
      <w:r w:rsidR="00447BD7" w:rsidRPr="009F74FB">
        <w:rPr>
          <w:b/>
        </w:rPr>
        <w:t>ë</w:t>
      </w:r>
      <w:r w:rsidR="00D079AB" w:rsidRPr="009F74FB">
        <w:rPr>
          <w:b/>
        </w:rPr>
        <w:t>n e shitjes</w:t>
      </w:r>
    </w:p>
    <w:p w14:paraId="3D7C18D2" w14:textId="19F274CD" w:rsidR="00FB441F" w:rsidRDefault="00FB441F" w:rsidP="00C87B6E">
      <w:pPr>
        <w:spacing w:line="360" w:lineRule="auto"/>
        <w:ind w:firstLine="708"/>
      </w:pPr>
      <w:r>
        <w:t>N</w:t>
      </w:r>
      <w:r w:rsidR="00447BD7">
        <w:t>ë</w:t>
      </w:r>
      <w:r>
        <w:t>se bileta blihet n</w:t>
      </w:r>
      <w:r w:rsidR="00447BD7">
        <w:t>ë</w:t>
      </w:r>
      <w:r>
        <w:t xml:space="preserve"> pikat e shitjes at</w:t>
      </w:r>
      <w:r w:rsidR="00447BD7">
        <w:t>ë</w:t>
      </w:r>
      <w:r>
        <w:t>her</w:t>
      </w:r>
      <w:r w:rsidR="00447BD7">
        <w:t>ë</w:t>
      </w:r>
      <w:r>
        <w:t xml:space="preserve"> shfryt</w:t>
      </w:r>
      <w:r w:rsidR="00447BD7">
        <w:t>ë</w:t>
      </w:r>
      <w:r>
        <w:t>zuesi duhet q</w:t>
      </w:r>
      <w:r w:rsidR="00447BD7">
        <w:t>ë</w:t>
      </w:r>
      <w:r>
        <w:t xml:space="preserve"> foton ta b</w:t>
      </w:r>
      <w:r w:rsidR="00447BD7">
        <w:t>ë</w:t>
      </w:r>
      <w:r>
        <w:t>j</w:t>
      </w:r>
      <w:r w:rsidR="00447BD7">
        <w:t>ë</w:t>
      </w:r>
      <w:r>
        <w:t xml:space="preserve"> me an</w:t>
      </w:r>
      <w:r w:rsidR="00447BD7">
        <w:t>ë</w:t>
      </w:r>
      <w:r>
        <w:t xml:space="preserve"> t</w:t>
      </w:r>
      <w:r w:rsidR="00447BD7">
        <w:t>ë</w:t>
      </w:r>
      <w:r>
        <w:t xml:space="preserve"> kamerave q</w:t>
      </w:r>
      <w:r w:rsidR="00447BD7">
        <w:t>ë</w:t>
      </w:r>
      <w:r>
        <w:t xml:space="preserve"> gjenden aty ose t</w:t>
      </w:r>
      <w:r w:rsidR="00447BD7">
        <w:t>ë</w:t>
      </w:r>
      <w:r>
        <w:t xml:space="preserve"> e ngarkoj n</w:t>
      </w:r>
      <w:r w:rsidR="00447BD7">
        <w:t>ë</w:t>
      </w:r>
      <w:r>
        <w:t xml:space="preserve"> seksionin e caktuar n</w:t>
      </w:r>
      <w:r w:rsidR="00447BD7">
        <w:t>ë</w:t>
      </w:r>
      <w:r>
        <w:t xml:space="preserve"> website. Pasi t</w:t>
      </w:r>
      <w:r w:rsidR="00447BD7">
        <w:t>ë</w:t>
      </w:r>
      <w:r>
        <w:t xml:space="preserve"> shkoj</w:t>
      </w:r>
      <w:r w:rsidR="00447BD7">
        <w:t>ë</w:t>
      </w:r>
      <w:r>
        <w:t xml:space="preserve"> te seksioni “Ngarko foton” aty paraqitet nj</w:t>
      </w:r>
      <w:r w:rsidR="00447BD7">
        <w:t>ë</w:t>
      </w:r>
      <w:r>
        <w:t xml:space="preserve"> list</w:t>
      </w:r>
      <w:r w:rsidR="00447BD7">
        <w:t>ë</w:t>
      </w:r>
      <w:r>
        <w:t xml:space="preserve"> zgjedh</w:t>
      </w:r>
      <w:r w:rsidR="00447BD7">
        <w:t>ë</w:t>
      </w:r>
      <w:r>
        <w:t xml:space="preserve">se </w:t>
      </w:r>
      <w:r w:rsidR="009612A1">
        <w:t>n</w:t>
      </w:r>
      <w:r w:rsidR="00447BD7">
        <w:t>ë</w:t>
      </w:r>
      <w:r>
        <w:t xml:space="preserve"> cil</w:t>
      </w:r>
      <w:r w:rsidR="00447BD7">
        <w:t>ë</w:t>
      </w:r>
      <w:r>
        <w:t>n pik</w:t>
      </w:r>
      <w:r w:rsidR="00447BD7">
        <w:t>ë</w:t>
      </w:r>
      <w:r>
        <w:t xml:space="preserve"> t</w:t>
      </w:r>
      <w:r w:rsidR="00447BD7">
        <w:t>ë</w:t>
      </w:r>
      <w:r>
        <w:t xml:space="preserve"> shitjes gjendet dhe cil</w:t>
      </w:r>
      <w:r w:rsidR="009612A1">
        <w:t>i</w:t>
      </w:r>
      <w:r>
        <w:t xml:space="preserve">n </w:t>
      </w:r>
      <w:r w:rsidR="001E1CB3" w:rsidRPr="001E1CB3">
        <w:t>sportel</w:t>
      </w:r>
      <w:r w:rsidR="009612A1" w:rsidRPr="009612A1">
        <w:rPr>
          <w:b/>
        </w:rPr>
        <w:t xml:space="preserve"> </w:t>
      </w:r>
      <w:r w:rsidR="009612A1">
        <w:t>si dhe butoni p</w:t>
      </w:r>
      <w:r w:rsidR="00447BD7">
        <w:t>ë</w:t>
      </w:r>
      <w:r w:rsidR="009612A1">
        <w:t>r ngarkimin e fotos.</w:t>
      </w:r>
    </w:p>
    <w:p w14:paraId="05779679" w14:textId="77777777" w:rsidR="00CF4BB4" w:rsidRPr="009612A1" w:rsidRDefault="00CF4BB4" w:rsidP="00C87B6E">
      <w:pPr>
        <w:spacing w:line="360" w:lineRule="auto"/>
        <w:ind w:firstLine="708"/>
      </w:pPr>
    </w:p>
    <w:p w14:paraId="69C706BD" w14:textId="6CC0790D" w:rsidR="00D079AB" w:rsidRPr="009F74FB" w:rsidRDefault="00D079AB" w:rsidP="00331DDF">
      <w:pPr>
        <w:pStyle w:val="ListParagraph"/>
        <w:numPr>
          <w:ilvl w:val="0"/>
          <w:numId w:val="9"/>
        </w:numPr>
        <w:spacing w:line="360" w:lineRule="auto"/>
        <w:rPr>
          <w:b/>
        </w:rPr>
      </w:pPr>
      <w:r w:rsidRPr="009F74FB">
        <w:rPr>
          <w:b/>
        </w:rPr>
        <w:t>Menaxheri regjistron dhe fshin punetor</w:t>
      </w:r>
      <w:r w:rsidR="00447BD7" w:rsidRPr="009F74FB">
        <w:rPr>
          <w:b/>
        </w:rPr>
        <w:t>ë</w:t>
      </w:r>
    </w:p>
    <w:p w14:paraId="55B4D52F" w14:textId="6D4E7BA6" w:rsidR="009612A1" w:rsidRDefault="009612A1" w:rsidP="00C87B6E">
      <w:pPr>
        <w:spacing w:line="360" w:lineRule="auto"/>
        <w:ind w:firstLine="708"/>
      </w:pPr>
      <w:r>
        <w:t>Menaxheri ka qasje t</w:t>
      </w:r>
      <w:r w:rsidR="00447BD7">
        <w:t>ë</w:t>
      </w:r>
      <w:r>
        <w:t xml:space="preserve"> privilegjuar n</w:t>
      </w:r>
      <w:r w:rsidR="00447BD7">
        <w:t>ë</w:t>
      </w:r>
      <w:r>
        <w:t xml:space="preserve"> sistem duke pasur k</w:t>
      </w:r>
      <w:r w:rsidR="00447BD7">
        <w:t>ë</w:t>
      </w:r>
      <w:r>
        <w:t>shtu mund</w:t>
      </w:r>
      <w:r w:rsidR="00447BD7">
        <w:t>ë</w:t>
      </w:r>
      <w:r>
        <w:t>si t</w:t>
      </w:r>
      <w:r w:rsidR="00447BD7">
        <w:t>ë</w:t>
      </w:r>
      <w:r>
        <w:t xml:space="preserve"> regjistroj</w:t>
      </w:r>
      <w:r w:rsidR="00447BD7">
        <w:t>ë</w:t>
      </w:r>
      <w:r>
        <w:t xml:space="preserve"> ose t</w:t>
      </w:r>
      <w:r w:rsidR="00447BD7">
        <w:t>ë</w:t>
      </w:r>
      <w:r>
        <w:t xml:space="preserve"> fshij pun</w:t>
      </w:r>
      <w:r w:rsidR="00447BD7">
        <w:t>ë</w:t>
      </w:r>
      <w:r>
        <w:t>tor</w:t>
      </w:r>
      <w:r w:rsidR="00447BD7">
        <w:t>ë</w:t>
      </w:r>
      <w:r>
        <w:t>. Kur ai t</w:t>
      </w:r>
      <w:r w:rsidR="00447BD7">
        <w:t>ë</w:t>
      </w:r>
      <w:r>
        <w:t xml:space="preserve"> hyj</w:t>
      </w:r>
      <w:r w:rsidR="00447BD7">
        <w:t>ë</w:t>
      </w:r>
      <w:r>
        <w:t xml:space="preserve"> tek seksioni i mena</w:t>
      </w:r>
      <w:r w:rsidR="00BA4E75">
        <w:t>xh</w:t>
      </w:r>
      <w:r>
        <w:t>erit i shfaqen dy menyt</w:t>
      </w:r>
      <w:r w:rsidR="00447BD7">
        <w:t>ë</w:t>
      </w:r>
      <w:r>
        <w:t xml:space="preserve"> kryesore, nj</w:t>
      </w:r>
      <w:r w:rsidR="00447BD7">
        <w:t>ë</w:t>
      </w:r>
      <w:r>
        <w:t>ra p</w:t>
      </w:r>
      <w:r w:rsidR="00447BD7">
        <w:t>ë</w:t>
      </w:r>
      <w:r>
        <w:t>r raporte, nd</w:t>
      </w:r>
      <w:r w:rsidR="00447BD7">
        <w:t>ë</w:t>
      </w:r>
      <w:r>
        <w:t>rsa tjetra p</w:t>
      </w:r>
      <w:r w:rsidR="00447BD7">
        <w:t>ë</w:t>
      </w:r>
      <w:r>
        <w:t>r administrimin e pun</w:t>
      </w:r>
      <w:r w:rsidR="00447BD7">
        <w:t>ë</w:t>
      </w:r>
      <w:r>
        <w:t>tor</w:t>
      </w:r>
      <w:r w:rsidR="00447BD7">
        <w:t>ë</w:t>
      </w:r>
      <w:r>
        <w:t>ve. Tek faqja p</w:t>
      </w:r>
      <w:r w:rsidR="00447BD7">
        <w:t>ë</w:t>
      </w:r>
      <w:r>
        <w:t>r administrimin e pun</w:t>
      </w:r>
      <w:r w:rsidR="00447BD7">
        <w:t>ë</w:t>
      </w:r>
      <w:r>
        <w:t>tor</w:t>
      </w:r>
      <w:r w:rsidR="00447BD7">
        <w:t>ë</w:t>
      </w:r>
      <w:r>
        <w:t>ve ai mund t</w:t>
      </w:r>
      <w:r w:rsidR="00447BD7">
        <w:t>ë</w:t>
      </w:r>
      <w:r>
        <w:t xml:space="preserve"> ndryshoj</w:t>
      </w:r>
      <w:r w:rsidR="00447BD7">
        <w:t>ë</w:t>
      </w:r>
      <w:r>
        <w:t xml:space="preserve"> t</w:t>
      </w:r>
      <w:r w:rsidR="00447BD7">
        <w:t>ë</w:t>
      </w:r>
      <w:r>
        <w:t xml:space="preserve"> dh</w:t>
      </w:r>
      <w:r w:rsidR="00447BD7">
        <w:t>ë</w:t>
      </w:r>
      <w:r>
        <w:t>nat e tyre si dhe t</w:t>
      </w:r>
      <w:r w:rsidR="00447BD7">
        <w:t>ë</w:t>
      </w:r>
      <w:r>
        <w:t xml:space="preserve"> shtoj</w:t>
      </w:r>
      <w:r w:rsidR="00447BD7">
        <w:t>ë</w:t>
      </w:r>
      <w:r>
        <w:t xml:space="preserve"> pun</w:t>
      </w:r>
      <w:r w:rsidR="00447BD7">
        <w:t>ë</w:t>
      </w:r>
      <w:r>
        <w:t>tor</w:t>
      </w:r>
      <w:r w:rsidR="00447BD7">
        <w:t>ë</w:t>
      </w:r>
      <w:r>
        <w:t xml:space="preserve"> t</w:t>
      </w:r>
      <w:r w:rsidR="00447BD7">
        <w:t>ë</w:t>
      </w:r>
      <w:r>
        <w:t xml:space="preserve"> rinj, ose ti largoj</w:t>
      </w:r>
      <w:r w:rsidR="00447BD7">
        <w:t>ë</w:t>
      </w:r>
      <w:r>
        <w:t xml:space="preserve"> ata nga lista. </w:t>
      </w:r>
    </w:p>
    <w:p w14:paraId="76EA7C8C" w14:textId="77777777" w:rsidR="00CF4BB4" w:rsidRDefault="00CF4BB4" w:rsidP="00C87B6E">
      <w:pPr>
        <w:spacing w:line="360" w:lineRule="auto"/>
        <w:ind w:firstLine="708"/>
      </w:pPr>
    </w:p>
    <w:p w14:paraId="623F2F29" w14:textId="637B0EEE" w:rsidR="00D079AB" w:rsidRPr="009F74FB" w:rsidRDefault="009612A1" w:rsidP="00331DDF">
      <w:pPr>
        <w:pStyle w:val="ListParagraph"/>
        <w:numPr>
          <w:ilvl w:val="0"/>
          <w:numId w:val="9"/>
        </w:numPr>
        <w:spacing w:line="360" w:lineRule="auto"/>
        <w:rPr>
          <w:b/>
        </w:rPr>
      </w:pPr>
      <w:r w:rsidRPr="009F74FB">
        <w:rPr>
          <w:b/>
        </w:rPr>
        <w:t>Menaxheri nxjerr raporte administrative dhe financiare</w:t>
      </w:r>
    </w:p>
    <w:p w14:paraId="74B31041" w14:textId="74A0AB20" w:rsidR="009612A1" w:rsidRDefault="009612A1" w:rsidP="00C87B6E">
      <w:pPr>
        <w:spacing w:line="360" w:lineRule="auto"/>
        <w:ind w:firstLine="708"/>
      </w:pPr>
      <w:r>
        <w:t>Kur menaxheri hyn tek seksioni p</w:t>
      </w:r>
      <w:r w:rsidR="00447BD7">
        <w:t>ë</w:t>
      </w:r>
      <w:r>
        <w:t>r raporte, ai mund t</w:t>
      </w:r>
      <w:r w:rsidR="00447BD7">
        <w:t>ë</w:t>
      </w:r>
      <w:r>
        <w:t xml:space="preserve"> nxjerr statistika si: numri i biletave t</w:t>
      </w:r>
      <w:r w:rsidR="00447BD7">
        <w:t>ë</w:t>
      </w:r>
      <w:r>
        <w:t xml:space="preserve"> shitura p</w:t>
      </w:r>
      <w:r w:rsidR="00447BD7">
        <w:t>ë</w:t>
      </w:r>
      <w:r>
        <w:t>r secil</w:t>
      </w:r>
      <w:r w:rsidR="00447BD7">
        <w:t>ë</w:t>
      </w:r>
      <w:r>
        <w:t xml:space="preserve">n ndeshje, </w:t>
      </w:r>
      <w:r w:rsidR="001C4986">
        <w:t>fitimi i gjeneruar nga secila ndeshje, cilat ul</w:t>
      </w:r>
      <w:r w:rsidR="00447BD7">
        <w:t>ë</w:t>
      </w:r>
      <w:r w:rsidR="001C4986">
        <w:t>se jan</w:t>
      </w:r>
      <w:r w:rsidR="00447BD7">
        <w:t>ë</w:t>
      </w:r>
      <w:r w:rsidR="001C4986">
        <w:t xml:space="preserve"> shitur m</w:t>
      </w:r>
      <w:r w:rsidR="00447BD7">
        <w:t>ë</w:t>
      </w:r>
      <w:r w:rsidR="001C4986">
        <w:t xml:space="preserve"> s</w:t>
      </w:r>
      <w:r w:rsidR="00447BD7">
        <w:t>ë</w:t>
      </w:r>
      <w:r w:rsidR="001C4986">
        <w:t xml:space="preserve"> shumti, numri maksimal i pjes</w:t>
      </w:r>
      <w:r w:rsidR="00447BD7">
        <w:t>ë</w:t>
      </w:r>
      <w:r w:rsidR="001C4986">
        <w:t>marr</w:t>
      </w:r>
      <w:r w:rsidR="00447BD7">
        <w:t>ë</w:t>
      </w:r>
      <w:r w:rsidR="001C4986">
        <w:t>sve e t</w:t>
      </w:r>
      <w:r w:rsidR="00447BD7">
        <w:t>ë</w:t>
      </w:r>
      <w:r w:rsidR="001C4986">
        <w:t xml:space="preserve"> tjera.</w:t>
      </w:r>
    </w:p>
    <w:p w14:paraId="52D1DCBD" w14:textId="77777777" w:rsidR="00CF4BB4" w:rsidRDefault="00CF4BB4" w:rsidP="00C87B6E">
      <w:pPr>
        <w:spacing w:line="360" w:lineRule="auto"/>
        <w:ind w:firstLine="708"/>
      </w:pPr>
    </w:p>
    <w:p w14:paraId="3792354B" w14:textId="3447D463" w:rsidR="00D079AB" w:rsidRPr="009F74FB" w:rsidRDefault="00D079AB" w:rsidP="00331DDF">
      <w:pPr>
        <w:pStyle w:val="ListParagraph"/>
        <w:numPr>
          <w:ilvl w:val="0"/>
          <w:numId w:val="9"/>
        </w:numPr>
        <w:spacing w:line="360" w:lineRule="auto"/>
        <w:rPr>
          <w:b/>
        </w:rPr>
      </w:pPr>
      <w:r w:rsidRPr="009F74FB">
        <w:rPr>
          <w:b/>
        </w:rPr>
        <w:t>Shit</w:t>
      </w:r>
      <w:r w:rsidR="00447BD7" w:rsidRPr="009F74FB">
        <w:rPr>
          <w:b/>
        </w:rPr>
        <w:t>ë</w:t>
      </w:r>
      <w:r w:rsidRPr="009F74FB">
        <w:rPr>
          <w:b/>
        </w:rPr>
        <w:t>si shet bilet</w:t>
      </w:r>
      <w:r w:rsidR="00447BD7" w:rsidRPr="009F74FB">
        <w:rPr>
          <w:b/>
        </w:rPr>
        <w:t>ë</w:t>
      </w:r>
      <w:r w:rsidRPr="009F74FB">
        <w:rPr>
          <w:b/>
        </w:rPr>
        <w:t>n</w:t>
      </w:r>
    </w:p>
    <w:p w14:paraId="47FFD384" w14:textId="134F4637" w:rsidR="00744C10" w:rsidRDefault="00530855" w:rsidP="00CF4BB4">
      <w:pPr>
        <w:spacing w:line="360" w:lineRule="auto"/>
        <w:ind w:firstLine="708"/>
      </w:pPr>
      <w:r>
        <w:t>Shit</w:t>
      </w:r>
      <w:r w:rsidR="00447BD7">
        <w:t>ë</w:t>
      </w:r>
      <w:r>
        <w:t>si ka qasje t</w:t>
      </w:r>
      <w:r w:rsidR="00447BD7">
        <w:t>ë</w:t>
      </w:r>
      <w:r>
        <w:t xml:space="preserve"> privilegjuar n</w:t>
      </w:r>
      <w:r w:rsidR="00447BD7">
        <w:t>ë</w:t>
      </w:r>
      <w:r>
        <w:t xml:space="preserve"> m</w:t>
      </w:r>
      <w:r w:rsidR="00447BD7">
        <w:t>ë</w:t>
      </w:r>
      <w:r>
        <w:t>nyr</w:t>
      </w:r>
      <w:r w:rsidR="00447BD7">
        <w:t>ë</w:t>
      </w:r>
      <w:r>
        <w:t xml:space="preserve"> q</w:t>
      </w:r>
      <w:r w:rsidR="00447BD7">
        <w:t>ë</w:t>
      </w:r>
      <w:r>
        <w:t xml:space="preserve"> t</w:t>
      </w:r>
      <w:r w:rsidR="00447BD7">
        <w:t>ë</w:t>
      </w:r>
      <w:r>
        <w:t xml:space="preserve"> jet</w:t>
      </w:r>
      <w:r w:rsidR="00447BD7">
        <w:t>ë</w:t>
      </w:r>
      <w:r>
        <w:t xml:space="preserve"> n</w:t>
      </w:r>
      <w:r w:rsidR="00447BD7">
        <w:t>ë</w:t>
      </w:r>
      <w:r>
        <w:t xml:space="preserve"> gjendje t’u shes</w:t>
      </w:r>
      <w:r w:rsidR="00447BD7">
        <w:t>ë</w:t>
      </w:r>
      <w:r>
        <w:t xml:space="preserve"> bileta bler</w:t>
      </w:r>
      <w:r w:rsidR="00447BD7">
        <w:t>ë</w:t>
      </w:r>
      <w:r>
        <w:t>sve pa krijuar llogari. P</w:t>
      </w:r>
      <w:r w:rsidR="00447BD7">
        <w:t>ë</w:t>
      </w:r>
      <w:r>
        <w:t>r ta mund</w:t>
      </w:r>
      <w:r w:rsidR="00447BD7">
        <w:t>ë</w:t>
      </w:r>
      <w:r>
        <w:t>suar k</w:t>
      </w:r>
      <w:r w:rsidR="00447BD7">
        <w:t>ë</w:t>
      </w:r>
      <w:r>
        <w:t>t</w:t>
      </w:r>
      <w:r w:rsidR="00447BD7">
        <w:t>ë</w:t>
      </w:r>
      <w:r>
        <w:t xml:space="preserve"> ekziston seksioni i ve</w:t>
      </w:r>
      <w:r w:rsidR="00910D82">
        <w:t>ç</w:t>
      </w:r>
      <w:r>
        <w:t>ant</w:t>
      </w:r>
      <w:r w:rsidR="00447BD7">
        <w:t>ë</w:t>
      </w:r>
      <w:r>
        <w:t xml:space="preserve"> ku shit</w:t>
      </w:r>
      <w:r w:rsidR="00447BD7">
        <w:t>ë</w:t>
      </w:r>
      <w:r>
        <w:t>si plot</w:t>
      </w:r>
      <w:r w:rsidR="00447BD7">
        <w:t>ë</w:t>
      </w:r>
      <w:r>
        <w:t>son t</w:t>
      </w:r>
      <w:r w:rsidR="00447BD7">
        <w:t>ë</w:t>
      </w:r>
      <w:r>
        <w:t xml:space="preserve"> dh</w:t>
      </w:r>
      <w:r w:rsidR="00447BD7">
        <w:t>ë</w:t>
      </w:r>
      <w:r>
        <w:t>nat minimale t</w:t>
      </w:r>
      <w:r w:rsidR="00447BD7">
        <w:t>ë</w:t>
      </w:r>
      <w:r>
        <w:t xml:space="preserve"> nevojshme p</w:t>
      </w:r>
      <w:r w:rsidR="00447BD7">
        <w:t>ë</w:t>
      </w:r>
      <w:r>
        <w:t>r identifikimin e bler</w:t>
      </w:r>
      <w:r w:rsidR="00447BD7">
        <w:t>ë</w:t>
      </w:r>
      <w:r>
        <w:t>sit. Pasi t</w:t>
      </w:r>
      <w:r w:rsidR="00447BD7">
        <w:t>ë</w:t>
      </w:r>
      <w:r>
        <w:t xml:space="preserve"> jen</w:t>
      </w:r>
      <w:r w:rsidR="00447BD7">
        <w:t>ë</w:t>
      </w:r>
      <w:r>
        <w:t xml:space="preserve"> plot</w:t>
      </w:r>
      <w:r w:rsidR="00447BD7">
        <w:t>ë</w:t>
      </w:r>
      <w:r>
        <w:t>suar k</w:t>
      </w:r>
      <w:r w:rsidR="00447BD7">
        <w:t>ë</w:t>
      </w:r>
      <w:r>
        <w:t>to t</w:t>
      </w:r>
      <w:r w:rsidR="00447BD7">
        <w:t>ë</w:t>
      </w:r>
      <w:r>
        <w:t xml:space="preserve"> dh</w:t>
      </w:r>
      <w:r w:rsidR="00447BD7">
        <w:t>ë</w:t>
      </w:r>
      <w:r>
        <w:t>na, b</w:t>
      </w:r>
      <w:r w:rsidR="00447BD7">
        <w:t>ë</w:t>
      </w:r>
      <w:r>
        <w:t>het fotografimi i bler</w:t>
      </w:r>
      <w:r w:rsidR="00447BD7">
        <w:t>ë</w:t>
      </w:r>
      <w:r>
        <w:t>sit ose shkarkimi i fotos nga seksioni i ngarkimit t</w:t>
      </w:r>
      <w:r w:rsidR="00447BD7">
        <w:t>ë</w:t>
      </w:r>
      <w:r>
        <w:t xml:space="preserve"> saj.</w:t>
      </w:r>
      <w:r w:rsidR="00DB5854">
        <w:t xml:space="preserve"> Pas plot</w:t>
      </w:r>
      <w:r w:rsidR="00447BD7">
        <w:t>ë</w:t>
      </w:r>
      <w:r w:rsidR="00DB5854">
        <w:t>simit t</w:t>
      </w:r>
      <w:r w:rsidR="00447BD7">
        <w:t>ë</w:t>
      </w:r>
      <w:r w:rsidR="00DB5854">
        <w:t xml:space="preserve"> formave gjenerohet bileta dhe shit</w:t>
      </w:r>
      <w:r w:rsidR="00447BD7">
        <w:t>ë</w:t>
      </w:r>
      <w:r w:rsidR="00DB5854">
        <w:t>si mund t’a printoj</w:t>
      </w:r>
      <w:r w:rsidR="00447BD7">
        <w:t>ë</w:t>
      </w:r>
      <w:r w:rsidR="00DB5854">
        <w:t xml:space="preserve"> at</w:t>
      </w:r>
      <w:r w:rsidR="00447BD7">
        <w:t>ë</w:t>
      </w:r>
      <w:r w:rsidR="00DB5854">
        <w:t xml:space="preserve"> ose t’a d</w:t>
      </w:r>
      <w:r w:rsidR="00447BD7">
        <w:t>ë</w:t>
      </w:r>
      <w:r w:rsidR="00DB5854">
        <w:t>rgoj</w:t>
      </w:r>
      <w:r w:rsidR="00447BD7">
        <w:t>ë</w:t>
      </w:r>
      <w:r w:rsidR="00DB5854">
        <w:t xml:space="preserve"> n</w:t>
      </w:r>
      <w:r w:rsidR="00447BD7">
        <w:t>ë</w:t>
      </w:r>
      <w:r w:rsidR="00DB5854">
        <w:t xml:space="preserve"> emailin e bler</w:t>
      </w:r>
      <w:r w:rsidR="00447BD7">
        <w:t>ë</w:t>
      </w:r>
      <w:r w:rsidR="00DB5854">
        <w:t>sit, var</w:t>
      </w:r>
      <w:r w:rsidR="00447BD7">
        <w:t>ë</w:t>
      </w:r>
      <w:r w:rsidR="00DB5854">
        <w:t>sisht prej d</w:t>
      </w:r>
      <w:r w:rsidR="00447BD7">
        <w:t>ë</w:t>
      </w:r>
      <w:r w:rsidR="00DB5854">
        <w:t>shir</w:t>
      </w:r>
      <w:r w:rsidR="00447BD7">
        <w:t>ë</w:t>
      </w:r>
      <w:r w:rsidR="00DB5854">
        <w:t>s s</w:t>
      </w:r>
      <w:r w:rsidR="00447BD7">
        <w:t>ë</w:t>
      </w:r>
      <w:r w:rsidR="00DB5854">
        <w:t xml:space="preserve"> tij.</w:t>
      </w:r>
    </w:p>
    <w:p w14:paraId="2DB31781" w14:textId="1E3277EE" w:rsidR="00DB5854" w:rsidRPr="009F74FB" w:rsidRDefault="00D079AB" w:rsidP="00331DDF">
      <w:pPr>
        <w:pStyle w:val="ListParagraph"/>
        <w:numPr>
          <w:ilvl w:val="0"/>
          <w:numId w:val="9"/>
        </w:numPr>
        <w:spacing w:line="360" w:lineRule="auto"/>
        <w:rPr>
          <w:b/>
        </w:rPr>
      </w:pPr>
      <w:r w:rsidRPr="009F74FB">
        <w:rPr>
          <w:b/>
        </w:rPr>
        <w:lastRenderedPageBreak/>
        <w:t>Kontrolluesi identifikon poseduesin e bilet</w:t>
      </w:r>
      <w:r w:rsidR="008A2EEF">
        <w:rPr>
          <w:b/>
        </w:rPr>
        <w:t>ë</w:t>
      </w:r>
      <w:r w:rsidRPr="009F74FB">
        <w:rPr>
          <w:b/>
        </w:rPr>
        <w:t>s</w:t>
      </w:r>
    </w:p>
    <w:p w14:paraId="6DFB9E20" w14:textId="31730761" w:rsidR="00BA25F4" w:rsidRDefault="00DB5854" w:rsidP="00C87B6E">
      <w:pPr>
        <w:spacing w:line="360" w:lineRule="auto"/>
        <w:ind w:firstLine="708"/>
      </w:pPr>
      <w:r>
        <w:t>Procesi p</w:t>
      </w:r>
      <w:r w:rsidR="00447BD7">
        <w:t>ë</w:t>
      </w:r>
      <w:r>
        <w:t>rfundimtar para</w:t>
      </w:r>
      <w:r w:rsidR="00547465">
        <w:t>qet identifikimin e poseduesit t</w:t>
      </w:r>
      <w:r w:rsidR="00447BD7">
        <w:t>ë</w:t>
      </w:r>
      <w:r w:rsidR="00547465">
        <w:t xml:space="preserve"> bilet</w:t>
      </w:r>
      <w:r w:rsidR="00447BD7">
        <w:t>ë</w:t>
      </w:r>
      <w:r w:rsidR="00547465">
        <w:t>s. Ky proces zhvillohet n</w:t>
      </w:r>
      <w:r w:rsidR="00447BD7">
        <w:t>ë</w:t>
      </w:r>
      <w:r w:rsidR="00547465">
        <w:t xml:space="preserve"> at</w:t>
      </w:r>
      <w:r w:rsidR="00447BD7">
        <w:t>ë</w:t>
      </w:r>
      <w:r w:rsidR="00547465">
        <w:t xml:space="preserve"> m</w:t>
      </w:r>
      <w:r w:rsidR="00447BD7">
        <w:t>ë</w:t>
      </w:r>
      <w:r w:rsidR="00547465">
        <w:t>nyr</w:t>
      </w:r>
      <w:r w:rsidR="00447BD7">
        <w:t>ë</w:t>
      </w:r>
      <w:r w:rsidR="00547465">
        <w:t xml:space="preserve"> q</w:t>
      </w:r>
      <w:r w:rsidR="00447BD7">
        <w:t>ë</w:t>
      </w:r>
      <w:r w:rsidR="00547465">
        <w:t xml:space="preserve"> individi e skanon s</w:t>
      </w:r>
      <w:r w:rsidR="00447BD7">
        <w:t>ë</w:t>
      </w:r>
      <w:r w:rsidR="00547465">
        <w:t xml:space="preserve"> pari QR kodin n</w:t>
      </w:r>
      <w:r w:rsidR="00447BD7">
        <w:t>ë</w:t>
      </w:r>
      <w:r w:rsidR="00547465">
        <w:t xml:space="preserve"> skenerin p</w:t>
      </w:r>
      <w:r w:rsidR="00447BD7">
        <w:t>ë</w:t>
      </w:r>
      <w:r w:rsidR="00547465">
        <w:t>rkat</w:t>
      </w:r>
      <w:r w:rsidR="00447BD7">
        <w:t>ë</w:t>
      </w:r>
      <w:r w:rsidR="00547465">
        <w:t xml:space="preserve">s me </w:t>
      </w:r>
      <w:r w:rsidR="00910D82">
        <w:t>ç</w:t>
      </w:r>
      <w:r w:rsidR="00547465">
        <w:t>’rast b</w:t>
      </w:r>
      <w:r w:rsidR="00447BD7">
        <w:t>ë</w:t>
      </w:r>
      <w:r w:rsidR="00547465">
        <w:t>het identifikimi i tij nga sistemi duke u shfaqur fotoja e tij n</w:t>
      </w:r>
      <w:r w:rsidR="00447BD7">
        <w:t>ë</w:t>
      </w:r>
      <w:r w:rsidR="00547465">
        <w:t xml:space="preserve"> ekranin e kontrolluesit. Pas identifikimit t</w:t>
      </w:r>
      <w:r w:rsidR="00447BD7">
        <w:t>ë</w:t>
      </w:r>
      <w:r w:rsidR="00547465">
        <w:t xml:space="preserve"> tij, i lejohet hyrja n</w:t>
      </w:r>
      <w:r w:rsidR="00447BD7">
        <w:t>ë</w:t>
      </w:r>
      <w:r w:rsidR="00547465">
        <w:t xml:space="preserve"> stadium</w:t>
      </w:r>
      <w:r w:rsidR="00F469E4">
        <w:t>.</w:t>
      </w:r>
    </w:p>
    <w:p w14:paraId="5398A139" w14:textId="77777777" w:rsidR="00F469E4" w:rsidRDefault="00F469E4" w:rsidP="003F7F18">
      <w:pPr>
        <w:spacing w:line="360" w:lineRule="auto"/>
      </w:pPr>
    </w:p>
    <w:p w14:paraId="4C29A5F2" w14:textId="419E5C4B" w:rsidR="451EBDFB" w:rsidRPr="00994DFD" w:rsidRDefault="3CB18623" w:rsidP="003F7F18">
      <w:pPr>
        <w:pStyle w:val="Heading2"/>
        <w:spacing w:line="360" w:lineRule="auto"/>
      </w:pPr>
      <w:bookmarkStart w:id="38" w:name="_Toc379047293"/>
      <w:bookmarkStart w:id="39" w:name="_Toc532247800"/>
      <w:r>
        <w:t>Funksionet e kërkuara nga sistemi</w:t>
      </w:r>
      <w:bookmarkEnd w:id="38"/>
      <w:bookmarkEnd w:id="39"/>
    </w:p>
    <w:p w14:paraId="2E793DFF" w14:textId="098E09F3" w:rsidR="005A4096" w:rsidRPr="00EE593B" w:rsidRDefault="005A4096" w:rsidP="003F7F18">
      <w:pPr>
        <w:spacing w:line="360" w:lineRule="auto"/>
        <w:rPr>
          <w:rFonts w:eastAsia="Arial" w:cs="Arial"/>
        </w:rPr>
      </w:pPr>
      <w:r w:rsidRPr="3B799DA4">
        <w:rPr>
          <w:rFonts w:eastAsia="Arial" w:cs="Arial"/>
          <w:b/>
          <w:bCs/>
        </w:rPr>
        <w:t>Kërkesat funksionale:</w:t>
      </w:r>
    </w:p>
    <w:p w14:paraId="7C4C3534" w14:textId="6CF96D39" w:rsidR="005A4096" w:rsidRPr="00472B5F"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Sistemi duhet të mundësoj qasjen në dy nivele: nga përdoruesi dhe nga stafi administrativ.</w:t>
      </w:r>
    </w:p>
    <w:p w14:paraId="37E014A0" w14:textId="77777777" w:rsidR="00472B5F" w:rsidRDefault="00472B5F" w:rsidP="003F7F18">
      <w:pPr>
        <w:pStyle w:val="ListParagraph"/>
        <w:overflowPunct/>
        <w:autoSpaceDE/>
        <w:autoSpaceDN/>
        <w:adjustRightInd/>
        <w:spacing w:line="360" w:lineRule="auto"/>
        <w:textAlignment w:val="auto"/>
      </w:pPr>
    </w:p>
    <w:p w14:paraId="12A1F65E" w14:textId="77777777"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Sistemi duhet të njoftoj abonuesin nëpermjet email për ndeshjen e ardhshme të </w:t>
      </w:r>
    </w:p>
    <w:p w14:paraId="6A752BF8" w14:textId="77777777" w:rsidR="005A4096" w:rsidRDefault="005A4096" w:rsidP="003F7F18">
      <w:pPr>
        <w:spacing w:line="360" w:lineRule="auto"/>
        <w:ind w:left="360"/>
        <w:rPr>
          <w:rFonts w:eastAsia="Arial" w:cs="Arial"/>
        </w:rPr>
      </w:pPr>
      <w:r w:rsidRPr="3B799DA4">
        <w:rPr>
          <w:rFonts w:eastAsia="Arial" w:cs="Arial"/>
        </w:rPr>
        <w:t xml:space="preserve">      përfaqësueses si dhe duhet njoftuar për kohën e hapjes se shitjes së biletave.</w:t>
      </w:r>
    </w:p>
    <w:p w14:paraId="2C24AF4C" w14:textId="77777777" w:rsidR="005A4096" w:rsidRDefault="005A4096" w:rsidP="003F7F18">
      <w:pPr>
        <w:spacing w:line="360" w:lineRule="auto"/>
        <w:ind w:left="360"/>
        <w:rPr>
          <w:rFonts w:eastAsia="Arial" w:cs="Arial"/>
          <w:i/>
          <w:iCs/>
          <w:color w:val="0000FF"/>
        </w:rPr>
      </w:pPr>
    </w:p>
    <w:p w14:paraId="1665C729" w14:textId="77777777"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Blerësit duhet t’i mundësohet të zgjedh ndeshjen.</w:t>
      </w:r>
    </w:p>
    <w:p w14:paraId="59962D7C" w14:textId="77777777" w:rsidR="005A4096" w:rsidRDefault="005A4096" w:rsidP="003F7F18">
      <w:pPr>
        <w:spacing w:line="360" w:lineRule="auto"/>
        <w:ind w:left="360"/>
        <w:rPr>
          <w:rFonts w:eastAsia="Arial" w:cs="Arial"/>
        </w:rPr>
      </w:pPr>
    </w:p>
    <w:p w14:paraId="715BD3B9" w14:textId="77777777"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Blerësit duhet të i jepet mundësia të zgjedh ulëset nëse ato janë të lira.</w:t>
      </w:r>
    </w:p>
    <w:p w14:paraId="6AD64CB3" w14:textId="77777777" w:rsidR="005A4096" w:rsidRDefault="005A4096" w:rsidP="003F7F18">
      <w:pPr>
        <w:spacing w:line="360" w:lineRule="auto"/>
        <w:rPr>
          <w:rFonts w:eastAsia="Arial" w:cs="Arial"/>
        </w:rPr>
      </w:pPr>
    </w:p>
    <w:p w14:paraId="3A496FD4" w14:textId="77777777"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 xml:space="preserve">Ulëset duhet të ndahen në blloqe dhe të klasifikohen çmimet varësisht nga blloku. </w:t>
      </w:r>
    </w:p>
    <w:p w14:paraId="2E53FB26" w14:textId="77777777" w:rsidR="005A4096" w:rsidRDefault="005A4096" w:rsidP="003F7F18">
      <w:pPr>
        <w:spacing w:line="360" w:lineRule="auto"/>
        <w:ind w:left="1080"/>
        <w:rPr>
          <w:rFonts w:eastAsia="Arial" w:cs="Arial"/>
        </w:rPr>
      </w:pPr>
    </w:p>
    <w:p w14:paraId="66D6A031" w14:textId="6EC421B4"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Sistemi duhet të mundësoj që </w:t>
      </w:r>
      <w:r w:rsidR="00AC4784" w:rsidRPr="3B799DA4">
        <w:rPr>
          <w:rFonts w:eastAsia="Arial" w:cs="Arial"/>
        </w:rPr>
        <w:t xml:space="preserve">nga </w:t>
      </w:r>
      <w:r w:rsidRPr="3B799DA4">
        <w:rPr>
          <w:rFonts w:eastAsia="Arial" w:cs="Arial"/>
        </w:rPr>
        <w:t>të</w:t>
      </w:r>
      <w:r w:rsidR="00AC4784" w:rsidRPr="3B799DA4">
        <w:rPr>
          <w:rFonts w:eastAsia="Arial" w:cs="Arial"/>
        </w:rPr>
        <w:t xml:space="preserve"> </w:t>
      </w:r>
      <w:r w:rsidRPr="3B799DA4">
        <w:rPr>
          <w:rFonts w:eastAsia="Arial" w:cs="Arial"/>
        </w:rPr>
        <w:t>gjitha ulëset të shihet pamja e stadiumit. </w:t>
      </w:r>
    </w:p>
    <w:p w14:paraId="52CC6B44" w14:textId="77777777" w:rsidR="005A4096" w:rsidRDefault="005A4096" w:rsidP="003F7F18">
      <w:pPr>
        <w:spacing w:line="360" w:lineRule="auto"/>
        <w:ind w:left="1080"/>
        <w:rPr>
          <w:rFonts w:eastAsia="Arial" w:cs="Arial"/>
        </w:rPr>
      </w:pPr>
    </w:p>
    <w:p w14:paraId="073BE606" w14:textId="57DEAC3E"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Numri prej 500 ulës</w:t>
      </w:r>
      <w:r w:rsidR="0027666B">
        <w:rPr>
          <w:rFonts w:eastAsia="Arial" w:cs="Arial"/>
        </w:rPr>
        <w:t>e</w:t>
      </w:r>
      <w:r w:rsidRPr="3B799DA4">
        <w:rPr>
          <w:rFonts w:eastAsia="Arial" w:cs="Arial"/>
        </w:rPr>
        <w:t>ve në anën Juglindore të rez</w:t>
      </w:r>
      <w:r w:rsidRPr="3B799DA4">
        <w:rPr>
          <w:rFonts w:eastAsia="Arial" w:cs="Arial"/>
          <w:color w:val="000000" w:themeColor="text1"/>
        </w:rPr>
        <w:t>ervuara për skuadrën mysafire, të mos lejohen të zgjidhen nga përdoruesit.</w:t>
      </w:r>
    </w:p>
    <w:p w14:paraId="1FF43140" w14:textId="77777777" w:rsidR="005A4096" w:rsidRDefault="005A4096" w:rsidP="003F7F18">
      <w:pPr>
        <w:spacing w:line="360" w:lineRule="auto"/>
        <w:rPr>
          <w:rFonts w:eastAsia="Arial" w:cs="Arial"/>
          <w:color w:val="000000" w:themeColor="text1"/>
        </w:rPr>
      </w:pPr>
    </w:p>
    <w:p w14:paraId="76121925" w14:textId="77777777"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 xml:space="preserve">Sistemi duhet të lejojë anulimin e ulëses nëse qytetari e sheh të arsyeshme. </w:t>
      </w:r>
    </w:p>
    <w:p w14:paraId="2F5BA9C9" w14:textId="77777777" w:rsidR="005A4096" w:rsidRDefault="005A4096" w:rsidP="003F7F18">
      <w:pPr>
        <w:spacing w:line="360" w:lineRule="auto"/>
        <w:rPr>
          <w:rFonts w:eastAsia="Arial" w:cs="Arial"/>
        </w:rPr>
      </w:pPr>
    </w:p>
    <w:p w14:paraId="6A8D5BE8" w14:textId="0C523312"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Sistemi duhet të përkrahë blerjen e biletës në të gjitha bankat e Kosovës dhe të mund</w:t>
      </w:r>
      <w:r w:rsidR="00AC4784" w:rsidRPr="3B799DA4">
        <w:rPr>
          <w:rFonts w:eastAsia="Arial" w:cs="Arial"/>
        </w:rPr>
        <w:t>ë</w:t>
      </w:r>
      <w:r w:rsidRPr="3B799DA4">
        <w:rPr>
          <w:rFonts w:eastAsia="Arial" w:cs="Arial"/>
        </w:rPr>
        <w:t>soj një zgjidhje për ata që janë jashtë vendit.</w:t>
      </w:r>
    </w:p>
    <w:p w14:paraId="4C0BD5F5" w14:textId="77777777" w:rsidR="005A4096" w:rsidRDefault="005A4096" w:rsidP="003F7F18">
      <w:pPr>
        <w:spacing w:line="360" w:lineRule="auto"/>
        <w:rPr>
          <w:rFonts w:eastAsia="Arial" w:cs="Arial"/>
        </w:rPr>
      </w:pPr>
    </w:p>
    <w:p w14:paraId="7D1BE973" w14:textId="77777777"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Sistemi duhet të përmbajë numëruesin e sekondave gjatë kohës së blerjes së biletës. </w:t>
      </w:r>
    </w:p>
    <w:p w14:paraId="32D7CBA0" w14:textId="77777777" w:rsidR="005A4096" w:rsidRDefault="005A4096" w:rsidP="003F7F18">
      <w:pPr>
        <w:spacing w:line="360" w:lineRule="auto"/>
        <w:rPr>
          <w:rFonts w:eastAsia="Arial" w:cs="Arial"/>
        </w:rPr>
      </w:pPr>
    </w:p>
    <w:p w14:paraId="1BAB93DE" w14:textId="2B4BEAFB"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Bileta duhet të dërgohet nëpërmjet email-it si dhe të jetë e mundur të shkarkohet edhe në faqe në atë mënyrë që personat të cilët nuk janë në gjendje të sjellin në formë </w:t>
      </w:r>
    </w:p>
    <w:p w14:paraId="20545DDA" w14:textId="77777777" w:rsidR="005A4096" w:rsidRDefault="005A4096" w:rsidP="003F7F18">
      <w:pPr>
        <w:spacing w:line="360" w:lineRule="auto"/>
        <w:rPr>
          <w:rFonts w:eastAsia="Arial" w:cs="Arial"/>
        </w:rPr>
      </w:pPr>
      <w:r w:rsidRPr="3B799DA4">
        <w:rPr>
          <w:rFonts w:eastAsia="Arial" w:cs="Arial"/>
        </w:rPr>
        <w:t xml:space="preserve">            elektronike biletën, të e shtypin atë dhe të e marrin me vete.  </w:t>
      </w:r>
    </w:p>
    <w:p w14:paraId="5FA1427E" w14:textId="77777777" w:rsidR="005A4096" w:rsidRDefault="005A4096" w:rsidP="003F7F18">
      <w:pPr>
        <w:spacing w:line="360" w:lineRule="auto"/>
        <w:rPr>
          <w:rFonts w:eastAsia="Arial" w:cs="Arial"/>
        </w:rPr>
      </w:pPr>
    </w:p>
    <w:p w14:paraId="4880D4DB" w14:textId="77777777"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Bileta duhet të përmbaj ngjyrat e përfaqësueses.</w:t>
      </w:r>
    </w:p>
    <w:p w14:paraId="1172C3C8" w14:textId="77777777" w:rsidR="005A4096" w:rsidRDefault="005A4096" w:rsidP="003F7F18">
      <w:pPr>
        <w:spacing w:line="360" w:lineRule="auto"/>
        <w:rPr>
          <w:rFonts w:eastAsia="Arial" w:cs="Arial"/>
        </w:rPr>
      </w:pPr>
    </w:p>
    <w:p w14:paraId="7ACD8A8C" w14:textId="77777777"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Bileta duhet të përmbaj koordinatat e ulëses. </w:t>
      </w:r>
    </w:p>
    <w:p w14:paraId="3A491439" w14:textId="77777777" w:rsidR="005A4096" w:rsidRDefault="005A4096" w:rsidP="003F7F18">
      <w:pPr>
        <w:spacing w:line="360" w:lineRule="auto"/>
        <w:ind w:left="360"/>
        <w:rPr>
          <w:rFonts w:eastAsia="Arial" w:cs="Arial"/>
        </w:rPr>
      </w:pPr>
    </w:p>
    <w:p w14:paraId="20998FD2" w14:textId="77777777"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 xml:space="preserve">Menaxheri duhet të jetë në gjendje të regjistroj puntorët e rinj dhe të fshij ata që janë që janë larguar. </w:t>
      </w:r>
    </w:p>
    <w:p w14:paraId="3E2F3F36" w14:textId="77777777" w:rsidR="005A4096" w:rsidRDefault="005A4096" w:rsidP="003F7F18">
      <w:pPr>
        <w:spacing w:line="360" w:lineRule="auto"/>
        <w:rPr>
          <w:rFonts w:eastAsia="Arial" w:cs="Arial"/>
        </w:rPr>
      </w:pPr>
    </w:p>
    <w:p w14:paraId="3598BEE1" w14:textId="77777777"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Sistemi duhet të ketë një seksion në website që mundëson uploadimin e fotove për zgjidhjen e problemit për pikat e shitjes.</w:t>
      </w:r>
    </w:p>
    <w:p w14:paraId="3FDF836C" w14:textId="77777777" w:rsidR="005A4096" w:rsidRDefault="005A4096" w:rsidP="003F7F18">
      <w:pPr>
        <w:spacing w:line="360" w:lineRule="auto"/>
        <w:ind w:left="360"/>
        <w:rPr>
          <w:rFonts w:eastAsia="Arial" w:cs="Arial"/>
        </w:rPr>
      </w:pPr>
    </w:p>
    <w:p w14:paraId="7CC19D39" w14:textId="77777777"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Sistemi duhet t’i mundësoj kontrolluesit të verifikoj poseduesin e biletës në hyrje.</w:t>
      </w:r>
    </w:p>
    <w:p w14:paraId="2AB98F7D" w14:textId="77777777" w:rsidR="005A4096" w:rsidRDefault="005A4096" w:rsidP="003F7F18">
      <w:pPr>
        <w:spacing w:line="360" w:lineRule="auto"/>
        <w:rPr>
          <w:rFonts w:eastAsia="Arial" w:cs="Arial"/>
        </w:rPr>
      </w:pPr>
    </w:p>
    <w:p w14:paraId="2BC28AF3" w14:textId="77777777"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Sistemi duhet të mundësoj gjenerimin e raporteve administrative dhe financiare për stafin administrativ. </w:t>
      </w:r>
    </w:p>
    <w:p w14:paraId="61594C44" w14:textId="77777777" w:rsidR="005A4096" w:rsidRDefault="005A4096" w:rsidP="003F7F18">
      <w:pPr>
        <w:spacing w:line="360" w:lineRule="auto"/>
        <w:rPr>
          <w:rFonts w:eastAsia="Arial" w:cs="Arial"/>
        </w:rPr>
      </w:pPr>
    </w:p>
    <w:p w14:paraId="39CFAB30" w14:textId="77777777"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 xml:space="preserve">Sistemi duhet të mundësoj që stafi me akses të veçantë të jetë në gjendje të shesë bileta    nga pikat fizike që gjenden për personat që blejnë me para në dorë.  </w:t>
      </w:r>
    </w:p>
    <w:p w14:paraId="6EE72C26" w14:textId="77777777" w:rsidR="005A4096" w:rsidRDefault="005A4096" w:rsidP="003F7F18">
      <w:pPr>
        <w:spacing w:line="360" w:lineRule="auto"/>
        <w:rPr>
          <w:rFonts w:eastAsia="Arial" w:cs="Arial"/>
        </w:rPr>
      </w:pPr>
    </w:p>
    <w:p w14:paraId="3595943C" w14:textId="77777777"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Sistemi duhet të përmbaj një udhëzues për përdorues. </w:t>
      </w:r>
    </w:p>
    <w:p w14:paraId="466480F6" w14:textId="77777777" w:rsidR="005A4096" w:rsidRDefault="005A4096" w:rsidP="003F7F18">
      <w:pPr>
        <w:spacing w:line="360" w:lineRule="auto"/>
        <w:ind w:left="360"/>
        <w:rPr>
          <w:rFonts w:eastAsia="Arial" w:cs="Arial"/>
        </w:rPr>
      </w:pPr>
    </w:p>
    <w:p w14:paraId="18B43BEE" w14:textId="689EB370" w:rsidR="005A4096" w:rsidRDefault="005A4096" w:rsidP="00331DDF">
      <w:pPr>
        <w:pStyle w:val="ListParagraph"/>
        <w:numPr>
          <w:ilvl w:val="0"/>
          <w:numId w:val="11"/>
        </w:numPr>
        <w:overflowPunct/>
        <w:autoSpaceDE/>
        <w:autoSpaceDN/>
        <w:adjustRightInd/>
        <w:spacing w:line="360" w:lineRule="auto"/>
        <w:textAlignment w:val="auto"/>
      </w:pPr>
      <w:r w:rsidRPr="3B799DA4">
        <w:rPr>
          <w:rFonts w:eastAsia="Arial" w:cs="Arial"/>
        </w:rPr>
        <w:t>Sistemi duhet të tregojë se kush ka kryer transaksione</w:t>
      </w:r>
      <w:r w:rsidR="00842C47">
        <w:rPr>
          <w:rFonts w:eastAsia="Arial" w:cs="Arial"/>
        </w:rPr>
        <w:t>t</w:t>
      </w:r>
      <w:r w:rsidRPr="3B799DA4">
        <w:rPr>
          <w:rFonts w:eastAsia="Arial" w:cs="Arial"/>
        </w:rPr>
        <w:t xml:space="preserve">. </w:t>
      </w:r>
    </w:p>
    <w:p w14:paraId="6860B436" w14:textId="77777777" w:rsidR="005A4096" w:rsidRDefault="005A4096" w:rsidP="003F7F18">
      <w:pPr>
        <w:spacing w:line="360" w:lineRule="auto"/>
        <w:rPr>
          <w:rFonts w:eastAsia="Arial" w:cs="Arial"/>
          <w:color w:val="FF0000"/>
        </w:rPr>
      </w:pPr>
    </w:p>
    <w:p w14:paraId="36EBC627" w14:textId="14E6D5C7" w:rsidR="005A4096" w:rsidRDefault="005A4096" w:rsidP="003F7F18">
      <w:pPr>
        <w:spacing w:line="360" w:lineRule="auto"/>
        <w:rPr>
          <w:rFonts w:eastAsia="Arial" w:cs="Arial"/>
        </w:rPr>
      </w:pPr>
      <w:r w:rsidRPr="3B799DA4">
        <w:rPr>
          <w:rFonts w:eastAsia="Arial" w:cs="Arial"/>
          <w:b/>
          <w:bCs/>
        </w:rPr>
        <w:t>Kërkesat jofunksionale:</w:t>
      </w:r>
    </w:p>
    <w:p w14:paraId="0E1D9DEA" w14:textId="77777777" w:rsidR="005A4096" w:rsidRDefault="005A4096" w:rsidP="00331DDF">
      <w:pPr>
        <w:pStyle w:val="ListParagraph"/>
        <w:numPr>
          <w:ilvl w:val="0"/>
          <w:numId w:val="10"/>
        </w:numPr>
        <w:overflowPunct/>
        <w:autoSpaceDE/>
        <w:autoSpaceDN/>
        <w:adjustRightInd/>
        <w:spacing w:line="360" w:lineRule="auto"/>
        <w:textAlignment w:val="auto"/>
      </w:pPr>
      <w:r w:rsidRPr="3B799DA4">
        <w:rPr>
          <w:rFonts w:eastAsia="Arial" w:cs="Arial"/>
        </w:rPr>
        <w:t>Sistemi duhet të përkrahë dy gjuhësinë.</w:t>
      </w:r>
    </w:p>
    <w:p w14:paraId="213FC206" w14:textId="77777777" w:rsidR="005A4096" w:rsidRDefault="005A4096" w:rsidP="003F7F18">
      <w:pPr>
        <w:spacing w:line="360" w:lineRule="auto"/>
        <w:ind w:left="360"/>
        <w:rPr>
          <w:rFonts w:eastAsia="Arial" w:cs="Arial"/>
        </w:rPr>
      </w:pPr>
    </w:p>
    <w:p w14:paraId="26031382" w14:textId="77777777" w:rsidR="005A4096" w:rsidRDefault="005A4096" w:rsidP="00331DDF">
      <w:pPr>
        <w:pStyle w:val="ListParagraph"/>
        <w:numPr>
          <w:ilvl w:val="0"/>
          <w:numId w:val="10"/>
        </w:numPr>
        <w:overflowPunct/>
        <w:autoSpaceDE/>
        <w:autoSpaceDN/>
        <w:adjustRightInd/>
        <w:spacing w:line="360" w:lineRule="auto"/>
        <w:textAlignment w:val="auto"/>
      </w:pPr>
      <w:r w:rsidRPr="3B799DA4">
        <w:rPr>
          <w:rFonts w:eastAsia="Arial" w:cs="Arial"/>
        </w:rPr>
        <w:t>Faqja duhet të jetë e thjeshtë për përdorim.</w:t>
      </w:r>
    </w:p>
    <w:p w14:paraId="5F1025F6" w14:textId="77777777" w:rsidR="005A4096" w:rsidRDefault="005A4096" w:rsidP="003F7F18">
      <w:pPr>
        <w:spacing w:line="360" w:lineRule="auto"/>
        <w:rPr>
          <w:rFonts w:eastAsia="Arial" w:cs="Arial"/>
        </w:rPr>
      </w:pPr>
    </w:p>
    <w:p w14:paraId="098D3001" w14:textId="77777777" w:rsidR="005A4096" w:rsidRDefault="005A4096" w:rsidP="00331DDF">
      <w:pPr>
        <w:pStyle w:val="ListParagraph"/>
        <w:numPr>
          <w:ilvl w:val="0"/>
          <w:numId w:val="10"/>
        </w:numPr>
        <w:overflowPunct/>
        <w:autoSpaceDE/>
        <w:autoSpaceDN/>
        <w:adjustRightInd/>
        <w:spacing w:line="360" w:lineRule="auto"/>
        <w:textAlignment w:val="auto"/>
      </w:pPr>
      <w:r w:rsidRPr="3B799DA4">
        <w:rPr>
          <w:rFonts w:eastAsia="Arial" w:cs="Arial"/>
        </w:rPr>
        <w:t xml:space="preserve">Përdoruesi të jetë në gjendje që me numër minimal të dhënash të regjistrohet dhe kyçet.  </w:t>
      </w:r>
    </w:p>
    <w:p w14:paraId="08773D7B" w14:textId="77777777" w:rsidR="005A4096" w:rsidRDefault="005A4096" w:rsidP="003F7F18">
      <w:pPr>
        <w:spacing w:line="360" w:lineRule="auto"/>
        <w:ind w:left="360" w:firstLine="705"/>
        <w:rPr>
          <w:rFonts w:eastAsia="Arial" w:cs="Arial"/>
        </w:rPr>
      </w:pPr>
    </w:p>
    <w:p w14:paraId="617E441D" w14:textId="77777777" w:rsidR="005A4096" w:rsidRDefault="005A4096" w:rsidP="00331DDF">
      <w:pPr>
        <w:pStyle w:val="ListParagraph"/>
        <w:numPr>
          <w:ilvl w:val="0"/>
          <w:numId w:val="10"/>
        </w:numPr>
        <w:overflowPunct/>
        <w:autoSpaceDE/>
        <w:autoSpaceDN/>
        <w:adjustRightInd/>
        <w:spacing w:line="360" w:lineRule="auto"/>
        <w:textAlignment w:val="auto"/>
      </w:pPr>
      <w:r w:rsidRPr="3B799DA4">
        <w:rPr>
          <w:rFonts w:eastAsia="Arial" w:cs="Arial"/>
        </w:rPr>
        <w:t>Përdoruesi nuk lejohet të blej biletë online nëse nuk është i regjistruar. </w:t>
      </w:r>
    </w:p>
    <w:p w14:paraId="440801B9" w14:textId="77777777" w:rsidR="005A4096" w:rsidRDefault="005A4096" w:rsidP="003F7F18">
      <w:pPr>
        <w:spacing w:line="360" w:lineRule="auto"/>
        <w:rPr>
          <w:rFonts w:eastAsia="Arial" w:cs="Arial"/>
        </w:rPr>
      </w:pPr>
    </w:p>
    <w:p w14:paraId="0236F359" w14:textId="77777777" w:rsidR="005A4096" w:rsidRDefault="005A4096" w:rsidP="00331DDF">
      <w:pPr>
        <w:pStyle w:val="ListParagraph"/>
        <w:numPr>
          <w:ilvl w:val="0"/>
          <w:numId w:val="10"/>
        </w:numPr>
        <w:overflowPunct/>
        <w:autoSpaceDE/>
        <w:autoSpaceDN/>
        <w:adjustRightInd/>
        <w:spacing w:line="360" w:lineRule="auto"/>
        <w:textAlignment w:val="auto"/>
      </w:pPr>
      <w:r w:rsidRPr="3B799DA4">
        <w:rPr>
          <w:rFonts w:eastAsia="Arial" w:cs="Arial"/>
        </w:rPr>
        <w:t xml:space="preserve">Përdoruesi nuk duhet të ketë probleme gjatë vizitës së faqës pavarësisht sistemit operativ, browserit të cilin ai e përdor apo pavarësisht pajisjes të cilën ai e përdor. </w:t>
      </w:r>
    </w:p>
    <w:p w14:paraId="11224858" w14:textId="77777777" w:rsidR="005A4096" w:rsidRDefault="005A4096" w:rsidP="003F7F18">
      <w:pPr>
        <w:spacing w:line="360" w:lineRule="auto"/>
        <w:rPr>
          <w:rFonts w:eastAsia="Arial" w:cs="Arial"/>
        </w:rPr>
      </w:pPr>
    </w:p>
    <w:p w14:paraId="0C984595" w14:textId="5CAE4B14" w:rsidR="005A4096" w:rsidRPr="005A4096" w:rsidRDefault="005A4096" w:rsidP="00331DDF">
      <w:pPr>
        <w:pStyle w:val="ListParagraph"/>
        <w:numPr>
          <w:ilvl w:val="0"/>
          <w:numId w:val="10"/>
        </w:numPr>
        <w:overflowPunct/>
        <w:autoSpaceDE/>
        <w:autoSpaceDN/>
        <w:adjustRightInd/>
        <w:spacing w:line="360" w:lineRule="auto"/>
        <w:textAlignment w:val="auto"/>
      </w:pPr>
      <w:r w:rsidRPr="3B799DA4">
        <w:rPr>
          <w:rFonts w:eastAsia="Arial" w:cs="Arial"/>
        </w:rPr>
        <w:t>Sistemi duhet të jetë akti</w:t>
      </w:r>
      <w:r>
        <w:rPr>
          <w:rFonts w:eastAsia="Arial" w:cs="Arial"/>
        </w:rPr>
        <w:t xml:space="preserve">v </w:t>
      </w:r>
      <w:r w:rsidRPr="3B799DA4">
        <w:rPr>
          <w:rFonts w:eastAsia="Arial" w:cs="Arial"/>
        </w:rPr>
        <w:t>24/7 gjatë tërë kohës në mënyrë që qytetari të jetë në</w:t>
      </w:r>
      <w:r>
        <w:rPr>
          <w:rFonts w:eastAsia="Arial" w:cs="Arial"/>
        </w:rPr>
        <w:t xml:space="preserve"> </w:t>
      </w:r>
      <w:r w:rsidRPr="005A4096">
        <w:rPr>
          <w:rFonts w:eastAsia="Arial" w:cs="Arial"/>
        </w:rPr>
        <w:t>gjendje të shoh</w:t>
      </w:r>
      <w:r>
        <w:rPr>
          <w:rFonts w:eastAsia="Arial" w:cs="Arial"/>
        </w:rPr>
        <w:t xml:space="preserve"> </w:t>
      </w:r>
      <w:r w:rsidRPr="005A4096">
        <w:rPr>
          <w:rFonts w:eastAsia="Arial" w:cs="Arial"/>
        </w:rPr>
        <w:t>llogarinë e tij dhe ndeshjet e ardhshme të përfaqësueses edhe në ditët tjera</w:t>
      </w:r>
    </w:p>
    <w:p w14:paraId="6B3E157C" w14:textId="62178D1F" w:rsidR="005A4096" w:rsidRDefault="005A4096" w:rsidP="003F7F18">
      <w:pPr>
        <w:overflowPunct/>
        <w:autoSpaceDE/>
        <w:autoSpaceDN/>
        <w:adjustRightInd/>
        <w:spacing w:line="360" w:lineRule="auto"/>
        <w:ind w:firstLine="708"/>
        <w:textAlignment w:val="auto"/>
      </w:pPr>
      <w:r w:rsidRPr="005A4096">
        <w:rPr>
          <w:rFonts w:eastAsia="Arial" w:cs="Arial"/>
        </w:rPr>
        <w:t>e jo vetëm në ditën e blerjes së biletave.</w:t>
      </w:r>
    </w:p>
    <w:p w14:paraId="47CB2BC2" w14:textId="77777777" w:rsidR="005A4096" w:rsidRPr="00462099" w:rsidRDefault="005A4096" w:rsidP="003F7F18">
      <w:pPr>
        <w:spacing w:line="360" w:lineRule="auto"/>
        <w:rPr>
          <w:rFonts w:eastAsia="Arial" w:cs="Arial"/>
        </w:rPr>
      </w:pPr>
    </w:p>
    <w:p w14:paraId="585A991A" w14:textId="77777777" w:rsidR="005A4096" w:rsidRDefault="005A4096" w:rsidP="00331DDF">
      <w:pPr>
        <w:pStyle w:val="ListParagraph"/>
        <w:numPr>
          <w:ilvl w:val="0"/>
          <w:numId w:val="10"/>
        </w:numPr>
        <w:overflowPunct/>
        <w:autoSpaceDE/>
        <w:autoSpaceDN/>
        <w:adjustRightInd/>
        <w:spacing w:line="360" w:lineRule="auto"/>
        <w:textAlignment w:val="auto"/>
      </w:pPr>
      <w:r w:rsidRPr="3B799DA4">
        <w:rPr>
          <w:rFonts w:eastAsia="Arial" w:cs="Arial"/>
        </w:rPr>
        <w:lastRenderedPageBreak/>
        <w:t>Sistemi duhet të mundësoj që në rast të gabimeve gjatë shkruarjes së të dhënave nga </w:t>
      </w:r>
    </w:p>
    <w:p w14:paraId="26B05C4E" w14:textId="1C2F7522" w:rsidR="005A4096" w:rsidRDefault="005A4096" w:rsidP="003F7F18">
      <w:pPr>
        <w:spacing w:line="360" w:lineRule="auto"/>
        <w:rPr>
          <w:rFonts w:eastAsia="Arial" w:cs="Arial"/>
        </w:rPr>
      </w:pPr>
      <w:r w:rsidRPr="3B799DA4">
        <w:rPr>
          <w:rFonts w:eastAsia="Arial" w:cs="Arial"/>
        </w:rPr>
        <w:t xml:space="preserve">            qytetari ai të jetë në gjendje të i përmi</w:t>
      </w:r>
      <w:r w:rsidR="00060C57">
        <w:rPr>
          <w:rFonts w:eastAsia="Arial" w:cs="Arial"/>
        </w:rPr>
        <w:t>r</w:t>
      </w:r>
      <w:r w:rsidR="008C3B83">
        <w:rPr>
          <w:rFonts w:eastAsia="Arial" w:cs="Arial"/>
        </w:rPr>
        <w:t>ë</w:t>
      </w:r>
      <w:r w:rsidRPr="3B799DA4">
        <w:rPr>
          <w:rFonts w:eastAsia="Arial" w:cs="Arial"/>
        </w:rPr>
        <w:t>sojë.</w:t>
      </w:r>
    </w:p>
    <w:p w14:paraId="56D1D85A" w14:textId="77777777" w:rsidR="005A4096" w:rsidRDefault="005A4096" w:rsidP="003F7F18">
      <w:pPr>
        <w:spacing w:line="360" w:lineRule="auto"/>
        <w:rPr>
          <w:rFonts w:eastAsia="Arial" w:cs="Arial"/>
        </w:rPr>
      </w:pPr>
    </w:p>
    <w:p w14:paraId="4B65E17E" w14:textId="77777777" w:rsidR="005A4096" w:rsidRDefault="005A4096" w:rsidP="00331DDF">
      <w:pPr>
        <w:pStyle w:val="ListParagraph"/>
        <w:numPr>
          <w:ilvl w:val="0"/>
          <w:numId w:val="10"/>
        </w:numPr>
        <w:overflowPunct/>
        <w:autoSpaceDE/>
        <w:autoSpaceDN/>
        <w:adjustRightInd/>
        <w:spacing w:line="360" w:lineRule="auto"/>
        <w:textAlignment w:val="auto"/>
      </w:pPr>
      <w:r w:rsidRPr="3B799DA4">
        <w:rPr>
          <w:rFonts w:eastAsia="Arial" w:cs="Arial"/>
        </w:rPr>
        <w:t xml:space="preserve">Sistemi duhet të liroj ulësen në mënyrë automatike nëse pagesa nuk është bërë brenda kohës së caktuar.    </w:t>
      </w:r>
    </w:p>
    <w:p w14:paraId="1E886EB9" w14:textId="77777777" w:rsidR="005A4096" w:rsidRDefault="005A4096" w:rsidP="003F7F18">
      <w:pPr>
        <w:spacing w:line="360" w:lineRule="auto"/>
        <w:rPr>
          <w:rFonts w:eastAsia="Arial" w:cs="Arial"/>
        </w:rPr>
      </w:pPr>
    </w:p>
    <w:p w14:paraId="730C81C6" w14:textId="0ECFFFFF" w:rsidR="005A4096" w:rsidRDefault="005A4096" w:rsidP="00331DDF">
      <w:pPr>
        <w:pStyle w:val="ListParagraph"/>
        <w:numPr>
          <w:ilvl w:val="0"/>
          <w:numId w:val="10"/>
        </w:numPr>
        <w:overflowPunct/>
        <w:autoSpaceDE/>
        <w:autoSpaceDN/>
        <w:adjustRightInd/>
        <w:spacing w:line="360" w:lineRule="auto"/>
        <w:textAlignment w:val="auto"/>
      </w:pPr>
      <w:r w:rsidRPr="3B799DA4">
        <w:rPr>
          <w:rFonts w:eastAsia="Arial" w:cs="Arial"/>
        </w:rPr>
        <w:t>Sistemi nuk duhet të lejojë që dy apo më shumë </w:t>
      </w:r>
      <w:r w:rsidR="00911341">
        <w:rPr>
          <w:rFonts w:eastAsia="Arial" w:cs="Arial"/>
        </w:rPr>
        <w:t>bler</w:t>
      </w:r>
      <w:r w:rsidR="008C3B83">
        <w:rPr>
          <w:rFonts w:eastAsia="Arial" w:cs="Arial"/>
        </w:rPr>
        <w:t>ë</w:t>
      </w:r>
      <w:r w:rsidR="00911341">
        <w:rPr>
          <w:rFonts w:eastAsia="Arial" w:cs="Arial"/>
        </w:rPr>
        <w:t>s</w:t>
      </w:r>
      <w:r w:rsidRPr="3B799DA4">
        <w:rPr>
          <w:rFonts w:eastAsia="Arial" w:cs="Arial"/>
        </w:rPr>
        <w:t> të jenë në gjendje të zgjedhin ulësen e njëjtë.</w:t>
      </w:r>
    </w:p>
    <w:p w14:paraId="41DB8F93" w14:textId="00AD0D45" w:rsidR="005A4096" w:rsidRPr="00462099" w:rsidRDefault="005A4096" w:rsidP="003F7F18">
      <w:pPr>
        <w:pStyle w:val="ListParagraph"/>
        <w:overflowPunct/>
        <w:autoSpaceDE/>
        <w:autoSpaceDN/>
        <w:adjustRightInd/>
        <w:spacing w:line="360" w:lineRule="auto"/>
      </w:pPr>
    </w:p>
    <w:p w14:paraId="1F1FE3FB" w14:textId="6519C73F" w:rsidR="005A4096" w:rsidRPr="00462099" w:rsidRDefault="005A4096" w:rsidP="00331DDF">
      <w:pPr>
        <w:pStyle w:val="ListParagraph"/>
        <w:numPr>
          <w:ilvl w:val="0"/>
          <w:numId w:val="10"/>
        </w:numPr>
        <w:overflowPunct/>
        <w:autoSpaceDE/>
        <w:autoSpaceDN/>
        <w:adjustRightInd/>
        <w:spacing w:line="360" w:lineRule="auto"/>
      </w:pPr>
      <w:r w:rsidRPr="3B799DA4">
        <w:rPr>
          <w:rFonts w:eastAsia="Arial" w:cs="Arial"/>
        </w:rPr>
        <w:t>Sistemi duhet të mundësoj ruajtjen e të dhënave ashtu që gjatë blerjes nuk ka nevojë për t</w:t>
      </w:r>
      <w:r w:rsidR="00474BA5">
        <w:rPr>
          <w:rFonts w:eastAsia="Arial" w:cs="Arial"/>
        </w:rPr>
        <w:t>’</w:t>
      </w:r>
      <w:r w:rsidR="00911341">
        <w:rPr>
          <w:rFonts w:eastAsia="Arial" w:cs="Arial"/>
        </w:rPr>
        <w:t>u</w:t>
      </w:r>
      <w:r w:rsidRPr="3B799DA4">
        <w:rPr>
          <w:rFonts w:eastAsia="Arial" w:cs="Arial"/>
        </w:rPr>
        <w:t> shënuar përsëri. </w:t>
      </w:r>
    </w:p>
    <w:p w14:paraId="2579C50A" w14:textId="77777777" w:rsidR="005A4096" w:rsidRPr="00462099" w:rsidRDefault="005A4096" w:rsidP="003F7F18">
      <w:pPr>
        <w:spacing w:line="360" w:lineRule="auto"/>
        <w:rPr>
          <w:rFonts w:eastAsia="Arial" w:cs="Arial"/>
        </w:rPr>
      </w:pPr>
    </w:p>
    <w:p w14:paraId="4B88D498" w14:textId="77777777" w:rsidR="005A4096" w:rsidRPr="00462099" w:rsidRDefault="005A4096" w:rsidP="00331DDF">
      <w:pPr>
        <w:pStyle w:val="ListParagraph"/>
        <w:numPr>
          <w:ilvl w:val="0"/>
          <w:numId w:val="10"/>
        </w:numPr>
        <w:overflowPunct/>
        <w:autoSpaceDE/>
        <w:autoSpaceDN/>
        <w:adjustRightInd/>
        <w:spacing w:line="360" w:lineRule="auto"/>
      </w:pPr>
      <w:r w:rsidRPr="3B799DA4">
        <w:rPr>
          <w:rFonts w:eastAsia="Arial" w:cs="Arial"/>
        </w:rPr>
        <w:t>Sistemi duhet të jetë i aftë të sigurojë informatat kredenciale të abonuesit.</w:t>
      </w:r>
    </w:p>
    <w:p w14:paraId="5B509B64" w14:textId="77777777" w:rsidR="005A4096" w:rsidRPr="00462099" w:rsidRDefault="005A4096" w:rsidP="003F7F18">
      <w:pPr>
        <w:spacing w:line="360" w:lineRule="auto"/>
        <w:ind w:left="1080" w:firstLine="705"/>
        <w:rPr>
          <w:rFonts w:eastAsia="Arial" w:cs="Arial"/>
        </w:rPr>
      </w:pPr>
    </w:p>
    <w:p w14:paraId="3E6632CE" w14:textId="77777777" w:rsidR="005A4096" w:rsidRPr="00462099" w:rsidRDefault="005A4096" w:rsidP="00331DDF">
      <w:pPr>
        <w:pStyle w:val="ListParagraph"/>
        <w:numPr>
          <w:ilvl w:val="0"/>
          <w:numId w:val="10"/>
        </w:numPr>
        <w:overflowPunct/>
        <w:autoSpaceDE/>
        <w:autoSpaceDN/>
        <w:adjustRightInd/>
        <w:spacing w:line="360" w:lineRule="auto"/>
      </w:pPr>
      <w:r w:rsidRPr="3B799DA4">
        <w:rPr>
          <w:rFonts w:eastAsia="Arial" w:cs="Arial"/>
        </w:rPr>
        <w:t xml:space="preserve">Sistemi duhet të jetë i rikthyeshëm në mënyrë që të gjitha informatat e abonuesve të jenë të ruajtura.  </w:t>
      </w:r>
    </w:p>
    <w:p w14:paraId="71B7DCC1" w14:textId="77777777" w:rsidR="005A4096" w:rsidRPr="00462099" w:rsidRDefault="005A4096" w:rsidP="003F7F18">
      <w:pPr>
        <w:spacing w:line="360" w:lineRule="auto"/>
        <w:ind w:left="360"/>
        <w:rPr>
          <w:rFonts w:eastAsia="Arial" w:cs="Arial"/>
        </w:rPr>
      </w:pPr>
    </w:p>
    <w:p w14:paraId="359CC2BD" w14:textId="77777777" w:rsidR="005A4096" w:rsidRPr="00462099" w:rsidRDefault="005A4096" w:rsidP="00331DDF">
      <w:pPr>
        <w:pStyle w:val="ListParagraph"/>
        <w:numPr>
          <w:ilvl w:val="0"/>
          <w:numId w:val="10"/>
        </w:numPr>
        <w:overflowPunct/>
        <w:autoSpaceDE/>
        <w:autoSpaceDN/>
        <w:adjustRightInd/>
        <w:spacing w:line="360" w:lineRule="auto"/>
      </w:pPr>
      <w:r w:rsidRPr="3B799DA4">
        <w:rPr>
          <w:rFonts w:eastAsia="Arial" w:cs="Arial"/>
        </w:rPr>
        <w:t xml:space="preserve">Numri maksimal i biletave që një abonues mund të blejë është 6, duke përfshirë abonuesin.  </w:t>
      </w:r>
    </w:p>
    <w:p w14:paraId="59E7926B" w14:textId="77777777" w:rsidR="005A4096" w:rsidRPr="00462099" w:rsidRDefault="005A4096" w:rsidP="003F7F18">
      <w:pPr>
        <w:spacing w:line="360" w:lineRule="auto"/>
        <w:ind w:left="720"/>
        <w:rPr>
          <w:rFonts w:eastAsia="Arial" w:cs="Arial"/>
        </w:rPr>
      </w:pPr>
    </w:p>
    <w:p w14:paraId="23E8F0D5" w14:textId="5DFDCDAA" w:rsidR="005A4096" w:rsidRPr="00462099" w:rsidRDefault="005A4096" w:rsidP="00331DDF">
      <w:pPr>
        <w:pStyle w:val="ListParagraph"/>
        <w:numPr>
          <w:ilvl w:val="0"/>
          <w:numId w:val="10"/>
        </w:numPr>
        <w:overflowPunct/>
        <w:autoSpaceDE/>
        <w:autoSpaceDN/>
        <w:adjustRightInd/>
        <w:spacing w:line="360" w:lineRule="auto"/>
      </w:pPr>
      <w:r w:rsidRPr="3B799DA4">
        <w:rPr>
          <w:rFonts w:eastAsia="Arial" w:cs="Arial"/>
        </w:rPr>
        <w:t>Qytetarit duhet mundësuar kohë prej 5 minuta që të kryej blerjen e biletës dhe për çdo </w:t>
      </w:r>
    </w:p>
    <w:p w14:paraId="3A6BECAD" w14:textId="51E638AB" w:rsidR="005A4096" w:rsidRPr="00462099" w:rsidRDefault="00F55C0E" w:rsidP="00F55C0E">
      <w:pPr>
        <w:spacing w:line="360" w:lineRule="auto"/>
        <w:ind w:left="720"/>
        <w:rPr>
          <w:rFonts w:eastAsia="Arial" w:cs="Arial"/>
        </w:rPr>
      </w:pPr>
      <w:r>
        <w:rPr>
          <w:rFonts w:eastAsia="Arial" w:cs="Arial"/>
        </w:rPr>
        <w:t>ul</w:t>
      </w:r>
      <w:r w:rsidR="008C3B83">
        <w:rPr>
          <w:rFonts w:eastAsia="Arial" w:cs="Arial"/>
        </w:rPr>
        <w:t>ë</w:t>
      </w:r>
      <w:r>
        <w:rPr>
          <w:rFonts w:eastAsia="Arial" w:cs="Arial"/>
        </w:rPr>
        <w:t>se shtes</w:t>
      </w:r>
      <w:r w:rsidR="008C3B83">
        <w:rPr>
          <w:rFonts w:eastAsia="Arial" w:cs="Arial"/>
        </w:rPr>
        <w:t>ë</w:t>
      </w:r>
      <w:r w:rsidR="005A4096" w:rsidRPr="3B799DA4">
        <w:rPr>
          <w:rFonts w:eastAsia="Arial" w:cs="Arial"/>
        </w:rPr>
        <w:t xml:space="preserve"> duhet shtuar edhe 30 sekonda.  </w:t>
      </w:r>
    </w:p>
    <w:p w14:paraId="596385C2" w14:textId="77777777" w:rsidR="005A4096" w:rsidRDefault="005A4096" w:rsidP="003F7F18">
      <w:pPr>
        <w:spacing w:line="360" w:lineRule="auto"/>
        <w:rPr>
          <w:rFonts w:eastAsia="Arial" w:cs="Arial"/>
        </w:rPr>
      </w:pPr>
    </w:p>
    <w:p w14:paraId="5A0F464E" w14:textId="10395E28" w:rsidR="005A4096" w:rsidRDefault="005A4096" w:rsidP="00331DDF">
      <w:pPr>
        <w:pStyle w:val="ListParagraph"/>
        <w:numPr>
          <w:ilvl w:val="0"/>
          <w:numId w:val="10"/>
        </w:numPr>
        <w:overflowPunct/>
        <w:autoSpaceDE/>
        <w:autoSpaceDN/>
        <w:adjustRightInd/>
        <w:spacing w:line="360" w:lineRule="auto"/>
      </w:pPr>
      <w:r w:rsidRPr="3B799DA4">
        <w:rPr>
          <w:rFonts w:eastAsia="Arial" w:cs="Arial"/>
        </w:rPr>
        <w:t>Gjatë blerjes së biletave për personat e tjerë është e domosdoshme ngarkimi i fotografisë për secilin person.</w:t>
      </w:r>
    </w:p>
    <w:p w14:paraId="17090E95" w14:textId="77777777" w:rsidR="005A4096" w:rsidRDefault="005A4096" w:rsidP="003F7F18">
      <w:pPr>
        <w:spacing w:line="360" w:lineRule="auto"/>
        <w:rPr>
          <w:rFonts w:eastAsia="Arial" w:cs="Arial"/>
        </w:rPr>
      </w:pPr>
    </w:p>
    <w:p w14:paraId="5181215A" w14:textId="293FC54C" w:rsidR="005A4096" w:rsidRDefault="005A4096" w:rsidP="00331DDF">
      <w:pPr>
        <w:pStyle w:val="ListParagraph"/>
        <w:numPr>
          <w:ilvl w:val="0"/>
          <w:numId w:val="10"/>
        </w:numPr>
        <w:overflowPunct/>
        <w:autoSpaceDE/>
        <w:autoSpaceDN/>
        <w:adjustRightInd/>
        <w:spacing w:line="360" w:lineRule="auto"/>
        <w:textAlignment w:val="auto"/>
      </w:pPr>
      <w:r w:rsidRPr="3B799DA4">
        <w:rPr>
          <w:rFonts w:eastAsia="Arial" w:cs="Arial"/>
        </w:rPr>
        <w:t xml:space="preserve">Bileta duhet të përmbaj QR </w:t>
      </w:r>
      <w:r w:rsidR="00B460BE">
        <w:rPr>
          <w:rFonts w:eastAsia="Arial" w:cs="Arial"/>
        </w:rPr>
        <w:t>kodin</w:t>
      </w:r>
      <w:r w:rsidRPr="3B799DA4">
        <w:rPr>
          <w:rFonts w:eastAsia="Arial" w:cs="Arial"/>
        </w:rPr>
        <w:t xml:space="preserve"> për autentifikim.  </w:t>
      </w:r>
    </w:p>
    <w:p w14:paraId="61E94E83" w14:textId="77777777" w:rsidR="005A4096" w:rsidRPr="00462099" w:rsidRDefault="005A4096" w:rsidP="003F7F18">
      <w:pPr>
        <w:spacing w:line="360" w:lineRule="auto"/>
        <w:rPr>
          <w:rFonts w:eastAsia="Arial" w:cs="Arial"/>
        </w:rPr>
      </w:pPr>
    </w:p>
    <w:p w14:paraId="4E75E91B" w14:textId="77777777" w:rsidR="005A4096" w:rsidRDefault="005A4096" w:rsidP="00331DDF">
      <w:pPr>
        <w:pStyle w:val="ListParagraph"/>
        <w:numPr>
          <w:ilvl w:val="0"/>
          <w:numId w:val="10"/>
        </w:numPr>
        <w:overflowPunct/>
        <w:autoSpaceDE/>
        <w:autoSpaceDN/>
        <w:adjustRightInd/>
        <w:spacing w:line="360" w:lineRule="auto"/>
      </w:pPr>
      <w:r w:rsidRPr="3B799DA4">
        <w:rPr>
          <w:rFonts w:eastAsia="Arial" w:cs="Arial"/>
        </w:rPr>
        <w:t>Sistemi duhet të jetë i mbrojtur nga sulmet kibernetike. </w:t>
      </w:r>
    </w:p>
    <w:p w14:paraId="1C7C91C5" w14:textId="77777777" w:rsidR="005A4096" w:rsidRDefault="005A4096" w:rsidP="003F7F18">
      <w:pPr>
        <w:spacing w:line="360" w:lineRule="auto"/>
        <w:ind w:left="1080"/>
        <w:rPr>
          <w:rFonts w:eastAsia="Arial" w:cs="Arial"/>
        </w:rPr>
      </w:pPr>
    </w:p>
    <w:p w14:paraId="71F0E7B0" w14:textId="77777777" w:rsidR="005A4096" w:rsidRDefault="005A4096" w:rsidP="00331DDF">
      <w:pPr>
        <w:pStyle w:val="ListParagraph"/>
        <w:numPr>
          <w:ilvl w:val="0"/>
          <w:numId w:val="10"/>
        </w:numPr>
        <w:overflowPunct/>
        <w:autoSpaceDE/>
        <w:autoSpaceDN/>
        <w:adjustRightInd/>
        <w:spacing w:line="360" w:lineRule="auto"/>
      </w:pPr>
      <w:r w:rsidRPr="3B799DA4">
        <w:rPr>
          <w:rFonts w:eastAsia="Arial" w:cs="Arial"/>
        </w:rPr>
        <w:t>Sistemi duhet të përkrahë 5000 kërkesa në sekondë.</w:t>
      </w:r>
    </w:p>
    <w:p w14:paraId="0A9F0975" w14:textId="3582B106" w:rsidR="15E31104" w:rsidRDefault="15E31104" w:rsidP="003F7F18">
      <w:pPr>
        <w:pStyle w:val="KommentierterInhalt"/>
        <w:spacing w:line="360" w:lineRule="auto"/>
      </w:pPr>
    </w:p>
    <w:p w14:paraId="71CE13AF" w14:textId="139A61C0" w:rsidR="00EE593B" w:rsidRDefault="00EE593B" w:rsidP="00EE593B"/>
    <w:p w14:paraId="24A4B16F" w14:textId="77777777" w:rsidR="00AC4784" w:rsidRDefault="00AC4784" w:rsidP="00EE593B"/>
    <w:p w14:paraId="1E0CF1FE" w14:textId="5E8276B5" w:rsidR="00EE593B" w:rsidRDefault="00EE593B" w:rsidP="00EE593B"/>
    <w:p w14:paraId="4E10E8AD" w14:textId="77777777" w:rsidR="00EE593B" w:rsidRPr="00EE593B" w:rsidRDefault="00EE593B" w:rsidP="00EE593B"/>
    <w:p w14:paraId="2A62D095" w14:textId="0E922D57" w:rsidR="00BA25F4" w:rsidRDefault="00FF5991" w:rsidP="003F7F18">
      <w:pPr>
        <w:pStyle w:val="Heading2"/>
        <w:spacing w:line="360" w:lineRule="auto"/>
      </w:pPr>
      <w:bookmarkStart w:id="40" w:name="_Toc532247801"/>
      <w:r>
        <w:lastRenderedPageBreak/>
        <w:t>Nd</w:t>
      </w:r>
      <w:r w:rsidR="00444311">
        <w:t>ë</w:t>
      </w:r>
      <w:r>
        <w:t>rfaqet e jashtme t</w:t>
      </w:r>
      <w:r w:rsidR="00444311">
        <w:t>ë</w:t>
      </w:r>
      <w:r>
        <w:t xml:space="preserve"> produktit</w:t>
      </w:r>
      <w:bookmarkEnd w:id="40"/>
    </w:p>
    <w:p w14:paraId="18E21E1A" w14:textId="77777777" w:rsidR="00EE593B" w:rsidRPr="00EE593B" w:rsidRDefault="00EE593B" w:rsidP="00EE593B"/>
    <w:p w14:paraId="5E11CB31" w14:textId="58042255" w:rsidR="00BA25F4" w:rsidRDefault="00FF5991" w:rsidP="003F7F18">
      <w:pPr>
        <w:pStyle w:val="Heading3"/>
        <w:spacing w:line="360" w:lineRule="auto"/>
      </w:pPr>
      <w:bookmarkStart w:id="41" w:name="_Toc532247802"/>
      <w:r>
        <w:rPr>
          <w:noProof/>
        </w:rPr>
        <w:t>Nd</w:t>
      </w:r>
      <w:r w:rsidR="00444311">
        <w:rPr>
          <w:noProof/>
        </w:rPr>
        <w:t>ë</w:t>
      </w:r>
      <w:r>
        <w:rPr>
          <w:noProof/>
        </w:rPr>
        <w:t>rfaqja e shfryt</w:t>
      </w:r>
      <w:r w:rsidR="00444311">
        <w:rPr>
          <w:noProof/>
        </w:rPr>
        <w:t>ë</w:t>
      </w:r>
      <w:r>
        <w:rPr>
          <w:noProof/>
        </w:rPr>
        <w:t>zuesit</w:t>
      </w:r>
      <w:bookmarkEnd w:id="41"/>
    </w:p>
    <w:p w14:paraId="1717C5C2" w14:textId="519F6C24" w:rsidR="451EBDFB" w:rsidRDefault="3B3E1525" w:rsidP="003F7F18">
      <w:pPr>
        <w:spacing w:line="360" w:lineRule="auto"/>
        <w:ind w:firstLine="708"/>
        <w:rPr>
          <w:noProof/>
        </w:rPr>
      </w:pPr>
      <w:r w:rsidRPr="3B3E1525">
        <w:rPr>
          <w:noProof/>
        </w:rPr>
        <w:t xml:space="preserve">Në faqen e parë gjendet formulari për kyçje të shfrytëzuesit, ku shfrytëzuesi duhet të plotësoj fushat si: </w:t>
      </w:r>
      <w:r w:rsidR="005C4373">
        <w:rPr>
          <w:noProof/>
        </w:rPr>
        <w:t>emri i shfryt</w:t>
      </w:r>
      <w:r w:rsidR="008C3B83">
        <w:rPr>
          <w:noProof/>
        </w:rPr>
        <w:t>ë</w:t>
      </w:r>
      <w:r w:rsidR="005C4373">
        <w:rPr>
          <w:noProof/>
        </w:rPr>
        <w:t>zuesit</w:t>
      </w:r>
      <w:r w:rsidRPr="3B3E1525">
        <w:rPr>
          <w:noProof/>
        </w:rPr>
        <w:t xml:space="preserve"> dhe fjalëkalimi. Kur shfrytëzuesi nuk ka llogari, ai do të duhet të bëhet ant</w:t>
      </w:r>
      <w:r w:rsidR="00444311">
        <w:rPr>
          <w:noProof/>
        </w:rPr>
        <w:t>ë</w:t>
      </w:r>
      <w:r w:rsidRPr="3B3E1525">
        <w:rPr>
          <w:noProof/>
        </w:rPr>
        <w:t xml:space="preserve">ar duke plotësuar formularin e antarësimit. Formulari </w:t>
      </w:r>
      <w:r w:rsidR="00CC30C3">
        <w:rPr>
          <w:noProof/>
        </w:rPr>
        <w:t>i</w:t>
      </w:r>
      <w:r w:rsidRPr="3B3E1525">
        <w:rPr>
          <w:noProof/>
        </w:rPr>
        <w:t xml:space="preserve"> antarësimit përmban fusha ku duhet shfrytëzuesi t’i plotësoj si: </w:t>
      </w:r>
      <w:r w:rsidR="00276DA1">
        <w:rPr>
          <w:noProof/>
        </w:rPr>
        <w:t>emri e shfryt</w:t>
      </w:r>
      <w:r w:rsidR="008C3B83">
        <w:rPr>
          <w:noProof/>
        </w:rPr>
        <w:t>ë</w:t>
      </w:r>
      <w:r w:rsidR="00276DA1">
        <w:rPr>
          <w:noProof/>
        </w:rPr>
        <w:t>zuesit, fjal</w:t>
      </w:r>
      <w:r w:rsidR="008C3B83">
        <w:rPr>
          <w:noProof/>
        </w:rPr>
        <w:t>ë</w:t>
      </w:r>
      <w:r w:rsidR="00276DA1">
        <w:rPr>
          <w:noProof/>
        </w:rPr>
        <w:t>kalimin</w:t>
      </w:r>
      <w:r w:rsidRPr="3B3E1525">
        <w:rPr>
          <w:noProof/>
        </w:rPr>
        <w:t>, email-in</w:t>
      </w:r>
      <w:r w:rsidR="008D375E">
        <w:rPr>
          <w:noProof/>
        </w:rPr>
        <w:t>, poashtu</w:t>
      </w:r>
      <w:r w:rsidRPr="3B3E1525">
        <w:rPr>
          <w:noProof/>
        </w:rPr>
        <w:t xml:space="preserve"> duhet të ngarkoj një foto me anë të së cilës do të bëhet identifikimi </w:t>
      </w:r>
      <w:r w:rsidR="00CC30C3">
        <w:rPr>
          <w:noProof/>
        </w:rPr>
        <w:t>i</w:t>
      </w:r>
      <w:r w:rsidRPr="3B3E1525">
        <w:rPr>
          <w:noProof/>
        </w:rPr>
        <w:t xml:space="preserve"> personit gjatë hyrjes në </w:t>
      </w:r>
      <w:r w:rsidRPr="00540D6F">
        <w:rPr>
          <w:noProof/>
        </w:rPr>
        <w:t>stadium</w:t>
      </w:r>
      <w:r w:rsidR="008D375E">
        <w:rPr>
          <w:noProof/>
        </w:rPr>
        <w:t xml:space="preserve"> </w:t>
      </w:r>
      <w:r w:rsidR="008D375E" w:rsidRPr="3B3E1525">
        <w:rPr>
          <w:noProof/>
        </w:rPr>
        <w:t>dhe të pranoj kushtet e përdorimit duke mbush</w:t>
      </w:r>
      <w:r w:rsidR="008D375E">
        <w:rPr>
          <w:noProof/>
        </w:rPr>
        <w:t>ur</w:t>
      </w:r>
      <w:r w:rsidR="008D375E" w:rsidRPr="3B3E1525">
        <w:rPr>
          <w:noProof/>
        </w:rPr>
        <w:t xml:space="preserve"> checkbox-in.</w:t>
      </w:r>
      <w:r w:rsidR="008D375E">
        <w:rPr>
          <w:noProof/>
        </w:rPr>
        <w:t xml:space="preserve"> Aty</w:t>
      </w:r>
      <w:r w:rsidRPr="00540D6F">
        <w:rPr>
          <w:noProof/>
        </w:rPr>
        <w:t xml:space="preserve"> gjithashtu mund të plotësoj të dhënat bankare p</w:t>
      </w:r>
      <w:r w:rsidR="00444311">
        <w:rPr>
          <w:noProof/>
        </w:rPr>
        <w:t>ë</w:t>
      </w:r>
      <w:r w:rsidRPr="00540D6F">
        <w:rPr>
          <w:noProof/>
        </w:rPr>
        <w:t>r blerje m</w:t>
      </w:r>
      <w:r w:rsidR="00444311">
        <w:rPr>
          <w:noProof/>
        </w:rPr>
        <w:t>ë</w:t>
      </w:r>
      <w:r w:rsidRPr="00540D6F">
        <w:rPr>
          <w:noProof/>
        </w:rPr>
        <w:t xml:space="preserve"> t</w:t>
      </w:r>
      <w:r w:rsidR="00444311">
        <w:rPr>
          <w:noProof/>
        </w:rPr>
        <w:t>ë</w:t>
      </w:r>
      <w:r w:rsidRPr="00540D6F">
        <w:rPr>
          <w:noProof/>
        </w:rPr>
        <w:t xml:space="preserve"> shpejt</w:t>
      </w:r>
      <w:r w:rsidR="00444311">
        <w:rPr>
          <w:noProof/>
        </w:rPr>
        <w:t>ë</w:t>
      </w:r>
      <w:r w:rsidR="008D375E">
        <w:rPr>
          <w:noProof/>
        </w:rPr>
        <w:t>,</w:t>
      </w:r>
      <w:r w:rsidRPr="00540D6F">
        <w:rPr>
          <w:noProof/>
        </w:rPr>
        <w:t xml:space="preserve"> perndryshe</w:t>
      </w:r>
      <w:r w:rsidR="008D375E">
        <w:rPr>
          <w:noProof/>
        </w:rPr>
        <w:t xml:space="preserve"> k</w:t>
      </w:r>
      <w:r w:rsidR="008C3B83">
        <w:rPr>
          <w:noProof/>
        </w:rPr>
        <w:t>ë</w:t>
      </w:r>
      <w:r w:rsidR="008D375E">
        <w:rPr>
          <w:noProof/>
        </w:rPr>
        <w:t>to t</w:t>
      </w:r>
      <w:r w:rsidR="008C3B83">
        <w:rPr>
          <w:noProof/>
        </w:rPr>
        <w:t>ë</w:t>
      </w:r>
      <w:r w:rsidR="008D375E">
        <w:rPr>
          <w:noProof/>
        </w:rPr>
        <w:t xml:space="preserve"> dh</w:t>
      </w:r>
      <w:r w:rsidR="008C3B83">
        <w:rPr>
          <w:noProof/>
        </w:rPr>
        <w:t>ë</w:t>
      </w:r>
      <w:r w:rsidR="008D375E">
        <w:rPr>
          <w:noProof/>
        </w:rPr>
        <w:t>na</w:t>
      </w:r>
      <w:r w:rsidRPr="00540D6F">
        <w:rPr>
          <w:noProof/>
        </w:rPr>
        <w:t xml:space="preserve"> duhet t</w:t>
      </w:r>
      <w:r w:rsidR="008D375E">
        <w:rPr>
          <w:noProof/>
        </w:rPr>
        <w:t>’i</w:t>
      </w:r>
      <w:r w:rsidRPr="00540D6F">
        <w:rPr>
          <w:noProof/>
        </w:rPr>
        <w:t xml:space="preserve"> shkruaj gjat</w:t>
      </w:r>
      <w:r w:rsidR="00444311">
        <w:rPr>
          <w:noProof/>
        </w:rPr>
        <w:t>ë</w:t>
      </w:r>
      <w:r w:rsidRPr="00540D6F">
        <w:rPr>
          <w:noProof/>
        </w:rPr>
        <w:t xml:space="preserve"> blerj</w:t>
      </w:r>
      <w:r w:rsidR="00276DA1">
        <w:rPr>
          <w:noProof/>
        </w:rPr>
        <w:t>e</w:t>
      </w:r>
      <w:r w:rsidRPr="00540D6F">
        <w:rPr>
          <w:noProof/>
        </w:rPr>
        <w:t>s s</w:t>
      </w:r>
      <w:r w:rsidR="00444311">
        <w:rPr>
          <w:noProof/>
        </w:rPr>
        <w:t>ë</w:t>
      </w:r>
      <w:r w:rsidRPr="00540D6F">
        <w:rPr>
          <w:noProof/>
        </w:rPr>
        <w:t xml:space="preserve"> bilet</w:t>
      </w:r>
      <w:r w:rsidR="00444311">
        <w:rPr>
          <w:noProof/>
        </w:rPr>
        <w:t>ë</w:t>
      </w:r>
      <w:r w:rsidRPr="00540D6F">
        <w:rPr>
          <w:noProof/>
        </w:rPr>
        <w:t>s</w:t>
      </w:r>
      <w:r w:rsidR="008D375E">
        <w:rPr>
          <w:noProof/>
        </w:rPr>
        <w:t>.</w:t>
      </w:r>
      <w:r w:rsidRPr="3B3E1525">
        <w:rPr>
          <w:noProof/>
        </w:rPr>
        <w:t xml:space="preserve"> </w:t>
      </w:r>
      <w:r w:rsidR="008D375E">
        <w:rPr>
          <w:noProof/>
        </w:rPr>
        <w:t>F</w:t>
      </w:r>
      <w:r w:rsidRPr="3B3E1525">
        <w:rPr>
          <w:noProof/>
        </w:rPr>
        <w:t>ormularët kanë sipër logon e FFK-së.</w:t>
      </w:r>
    </w:p>
    <w:p w14:paraId="4B00E1E6" w14:textId="11D9B382" w:rsidR="451EBDFB" w:rsidRDefault="3B3E1525" w:rsidP="003F7F18">
      <w:pPr>
        <w:spacing w:line="360" w:lineRule="auto"/>
        <w:ind w:firstLine="708"/>
        <w:rPr>
          <w:noProof/>
        </w:rPr>
      </w:pPr>
      <w:r w:rsidRPr="3B3E1525">
        <w:rPr>
          <w:noProof/>
        </w:rPr>
        <w:t xml:space="preserve">Pas kyçjes pason ndërfaqja ku shfrytëzuesi duhet të zgjedh biletën e ndeshjes së dëshiruar. Në krye të faqes gjendet menuja. Në menu gjendet edhe opsioni </w:t>
      </w:r>
      <w:r w:rsidR="00EB77F0">
        <w:rPr>
          <w:noProof/>
        </w:rPr>
        <w:t>i</w:t>
      </w:r>
      <w:r w:rsidRPr="3B3E1525">
        <w:rPr>
          <w:noProof/>
        </w:rPr>
        <w:t xml:space="preserve"> </w:t>
      </w:r>
      <w:r w:rsidR="00464071">
        <w:rPr>
          <w:noProof/>
        </w:rPr>
        <w:t>ndihm</w:t>
      </w:r>
      <w:r w:rsidR="008C3B83">
        <w:rPr>
          <w:noProof/>
        </w:rPr>
        <w:t>ë</w:t>
      </w:r>
      <w:r w:rsidR="00464071">
        <w:rPr>
          <w:noProof/>
        </w:rPr>
        <w:t>s</w:t>
      </w:r>
      <w:r w:rsidRPr="3B3E1525">
        <w:rPr>
          <w:noProof/>
        </w:rPr>
        <w:t xml:space="preserve"> që të d</w:t>
      </w:r>
      <w:r w:rsidR="008C3B83">
        <w:rPr>
          <w:noProof/>
        </w:rPr>
        <w:t>ë</w:t>
      </w:r>
      <w:r w:rsidR="009E23E7">
        <w:rPr>
          <w:noProof/>
        </w:rPr>
        <w:t>rgon</w:t>
      </w:r>
      <w:r w:rsidRPr="3B3E1525">
        <w:rPr>
          <w:noProof/>
        </w:rPr>
        <w:t xml:space="preserve"> tek faqja e </w:t>
      </w:r>
      <w:r w:rsidR="00464071">
        <w:rPr>
          <w:noProof/>
        </w:rPr>
        <w:t>ndihm</w:t>
      </w:r>
      <w:r w:rsidR="008C3B83">
        <w:rPr>
          <w:noProof/>
        </w:rPr>
        <w:t>ë</w:t>
      </w:r>
      <w:r w:rsidR="00464071">
        <w:rPr>
          <w:noProof/>
        </w:rPr>
        <w:t>s</w:t>
      </w:r>
      <w:r w:rsidRPr="3B3E1525">
        <w:rPr>
          <w:noProof/>
        </w:rPr>
        <w:t xml:space="preserve">. Në faqen </w:t>
      </w:r>
      <w:r w:rsidR="00464071">
        <w:rPr>
          <w:noProof/>
        </w:rPr>
        <w:t>“Ndihm</w:t>
      </w:r>
      <w:r w:rsidR="008C3B83">
        <w:rPr>
          <w:noProof/>
        </w:rPr>
        <w:t>ë</w:t>
      </w:r>
      <w:r w:rsidR="00464071">
        <w:rPr>
          <w:noProof/>
        </w:rPr>
        <w:t>”</w:t>
      </w:r>
      <w:r w:rsidRPr="3B3E1525">
        <w:rPr>
          <w:noProof/>
        </w:rPr>
        <w:t xml:space="preserve"> janë të shënuara të gjitha instruksionet, të cilat anash janë të ilustruara me foto për veprimin e caktuar. Më pastaj me shtypjen e butonit “Blej” tek bileta e ndeshjes, shfrytëzuesi duhet të kaloj nëpër tri hapa për të blerë biletën. Në aplikacion shfaqet pamja e stadiumit me të gjitha ulëset të cilat kanë mundësinë e selektimit. Në ulëse gjendet edhe numri përkatës. Janë të vendosura edhe çmimet për pjesë të caktuara të ulëseve varësisht nga distanca e stadiumit dhe pamja e ndeshjes. Ulëset e padisponueshme janë me ngjyrë të kuqe, ndërsa ulëset e lira kanë ngjyrë të gjelbërt. Pas zgjedhjes së ulëses, pason hapi </w:t>
      </w:r>
      <w:r w:rsidR="00041368">
        <w:rPr>
          <w:noProof/>
        </w:rPr>
        <w:t>i</w:t>
      </w:r>
      <w:r w:rsidRPr="3B3E1525">
        <w:rPr>
          <w:noProof/>
        </w:rPr>
        <w:t xml:space="preserve"> dytë dhe shfaqet formulari për të shënuar të dhënat që nevojiten për të kryer blerjen. Në formular kërkohen të dhënat si email, numri </w:t>
      </w:r>
      <w:r w:rsidR="00041368">
        <w:rPr>
          <w:noProof/>
        </w:rPr>
        <w:t>i</w:t>
      </w:r>
      <w:r w:rsidRPr="3B3E1525">
        <w:rPr>
          <w:noProof/>
        </w:rPr>
        <w:t xml:space="preserve"> kredit kartelës, kodi </w:t>
      </w:r>
      <w:r w:rsidR="00041368">
        <w:rPr>
          <w:noProof/>
        </w:rPr>
        <w:t>i</w:t>
      </w:r>
      <w:r w:rsidRPr="3B3E1525">
        <w:rPr>
          <w:noProof/>
        </w:rPr>
        <w:t xml:space="preserve"> sigurisë</w:t>
      </w:r>
      <w:r w:rsidR="00B37018">
        <w:rPr>
          <w:noProof/>
        </w:rPr>
        <w:t>,</w:t>
      </w:r>
      <w:r w:rsidRPr="3B3E1525">
        <w:rPr>
          <w:noProof/>
        </w:rPr>
        <w:t xml:space="preserve"> data e skadimit si dhe fotot për personat e </w:t>
      </w:r>
      <w:r w:rsidRPr="00B37018">
        <w:rPr>
          <w:noProof/>
        </w:rPr>
        <w:t>tjerë n</w:t>
      </w:r>
      <w:r w:rsidR="00444311">
        <w:rPr>
          <w:noProof/>
        </w:rPr>
        <w:t>ë</w:t>
      </w:r>
      <w:r w:rsidRPr="00B37018">
        <w:rPr>
          <w:noProof/>
        </w:rPr>
        <w:t>se</w:t>
      </w:r>
      <w:r w:rsidR="00B37018" w:rsidRPr="00B37018">
        <w:rPr>
          <w:noProof/>
        </w:rPr>
        <w:t xml:space="preserve"> </w:t>
      </w:r>
      <w:r w:rsidR="00444311">
        <w:rPr>
          <w:noProof/>
        </w:rPr>
        <w:t>ë</w:t>
      </w:r>
      <w:r w:rsidR="00B37018" w:rsidRPr="00B37018">
        <w:rPr>
          <w:noProof/>
        </w:rPr>
        <w:t>sht</w:t>
      </w:r>
      <w:r w:rsidR="00444311">
        <w:rPr>
          <w:noProof/>
        </w:rPr>
        <w:t>ë</w:t>
      </w:r>
      <w:r w:rsidR="00B37018" w:rsidRPr="00B37018">
        <w:rPr>
          <w:noProof/>
        </w:rPr>
        <w:t xml:space="preserve"> zgjedhur m</w:t>
      </w:r>
      <w:r w:rsidR="00444311">
        <w:rPr>
          <w:noProof/>
        </w:rPr>
        <w:t>ë</w:t>
      </w:r>
      <w:r w:rsidR="00B37018" w:rsidRPr="00B37018">
        <w:rPr>
          <w:noProof/>
        </w:rPr>
        <w:t xml:space="preserve"> shum</w:t>
      </w:r>
      <w:r w:rsidR="00444311">
        <w:rPr>
          <w:noProof/>
        </w:rPr>
        <w:t>ë</w:t>
      </w:r>
      <w:r w:rsidR="00B37018" w:rsidRPr="00B37018">
        <w:rPr>
          <w:noProof/>
        </w:rPr>
        <w:t xml:space="preserve"> se nj</w:t>
      </w:r>
      <w:r w:rsidR="00444311">
        <w:rPr>
          <w:noProof/>
        </w:rPr>
        <w:t>ë</w:t>
      </w:r>
      <w:r w:rsidR="00B37018" w:rsidRPr="00B37018">
        <w:rPr>
          <w:noProof/>
        </w:rPr>
        <w:t xml:space="preserve"> ul</w:t>
      </w:r>
      <w:r w:rsidR="00444311">
        <w:rPr>
          <w:noProof/>
        </w:rPr>
        <w:t>ë</w:t>
      </w:r>
      <w:r w:rsidR="00B37018" w:rsidRPr="00B37018">
        <w:rPr>
          <w:noProof/>
        </w:rPr>
        <w:t>se</w:t>
      </w:r>
      <w:r w:rsidRPr="00B37018">
        <w:rPr>
          <w:noProof/>
        </w:rPr>
        <w:t xml:space="preserve">. </w:t>
      </w:r>
      <w:r w:rsidRPr="3B3E1525">
        <w:rPr>
          <w:noProof/>
        </w:rPr>
        <w:t>Hapi i tretë është konfirmimi i blerjes së biletës</w:t>
      </w:r>
      <w:r w:rsidR="00B37018">
        <w:rPr>
          <w:noProof/>
        </w:rPr>
        <w:t>, pasi t</w:t>
      </w:r>
      <w:r w:rsidR="00444311">
        <w:rPr>
          <w:noProof/>
        </w:rPr>
        <w:t>ë</w:t>
      </w:r>
      <w:r w:rsidR="00B37018">
        <w:rPr>
          <w:noProof/>
        </w:rPr>
        <w:t xml:space="preserve"> konfirmohet blerja p</w:t>
      </w:r>
      <w:r w:rsidR="00444311">
        <w:rPr>
          <w:noProof/>
        </w:rPr>
        <w:t>ë</w:t>
      </w:r>
      <w:r w:rsidR="00B37018">
        <w:rPr>
          <w:noProof/>
        </w:rPr>
        <w:t>rmes bank</w:t>
      </w:r>
      <w:r w:rsidR="00444311">
        <w:rPr>
          <w:noProof/>
        </w:rPr>
        <w:t>ë</w:t>
      </w:r>
      <w:r w:rsidR="00B37018">
        <w:rPr>
          <w:noProof/>
        </w:rPr>
        <w:t>s</w:t>
      </w:r>
      <w:r w:rsidRPr="3B3E1525">
        <w:rPr>
          <w:noProof/>
        </w:rPr>
        <w:t>.</w:t>
      </w:r>
    </w:p>
    <w:p w14:paraId="5BD66CE5" w14:textId="624DD71D" w:rsidR="451EBDFB" w:rsidRPr="008B57D8" w:rsidRDefault="3B3E1525" w:rsidP="003F7F18">
      <w:pPr>
        <w:spacing w:line="360" w:lineRule="auto"/>
        <w:ind w:firstLine="708"/>
        <w:rPr>
          <w:noProof/>
        </w:rPr>
      </w:pPr>
      <w:r w:rsidRPr="008B57D8">
        <w:rPr>
          <w:noProof/>
        </w:rPr>
        <w:t xml:space="preserve"> Pas konfirmimit shfrytëzuesit i dërgohet një email që përmban biletën në formatin PDF. Ai mund ta shkarkojë atë dhe ta mbajë në telefon me anë të së cilit mund të autentifikohet në stadium, ose ai mund të printojë atë dhe të autentifikohet në këtë mënyrë.</w:t>
      </w:r>
    </w:p>
    <w:p w14:paraId="3B09A1BC" w14:textId="639D8A47" w:rsidR="451EBDFB" w:rsidRDefault="3B3E1525" w:rsidP="003F7F18">
      <w:pPr>
        <w:spacing w:line="360" w:lineRule="auto"/>
        <w:ind w:firstLine="708"/>
        <w:rPr>
          <w:noProof/>
          <w:color w:val="ED7D31" w:themeColor="accent2"/>
        </w:rPr>
      </w:pPr>
      <w:r w:rsidRPr="008217AE">
        <w:rPr>
          <w:noProof/>
        </w:rPr>
        <w:t>Punëtori i cili punon në pikën e shitjes i duhet të plotësoj formën për blerësit duke i shoqëruar secilës blerje nga një foto. Kjo foto bëhet në pikat e shitjes përmes kamerave ose mund të bëhet upload nga qytetarët përmes websites.</w:t>
      </w:r>
      <w:r w:rsidRPr="3B3E1525">
        <w:rPr>
          <w:noProof/>
          <w:color w:val="ED7D31" w:themeColor="accent2"/>
        </w:rPr>
        <w:t xml:space="preserve"> </w:t>
      </w:r>
      <w:r w:rsidRPr="008217AE">
        <w:rPr>
          <w:noProof/>
        </w:rPr>
        <w:t xml:space="preserve">Punëtori </w:t>
      </w:r>
      <w:r w:rsidR="00B708E4">
        <w:rPr>
          <w:noProof/>
        </w:rPr>
        <w:t>n</w:t>
      </w:r>
      <w:r w:rsidR="00444311">
        <w:rPr>
          <w:noProof/>
        </w:rPr>
        <w:t>ë</w:t>
      </w:r>
      <w:r w:rsidR="00B708E4">
        <w:rPr>
          <w:noProof/>
        </w:rPr>
        <w:t xml:space="preserve"> pikat e shitjes </w:t>
      </w:r>
      <w:r w:rsidRPr="008217AE">
        <w:rPr>
          <w:noProof/>
        </w:rPr>
        <w:t>e zgjedh secilën ulëse të lirë dhe nuk është i varur nga koha për të kryer transaksionet.</w:t>
      </w:r>
    </w:p>
    <w:p w14:paraId="5ADCB04C" w14:textId="092270A6" w:rsidR="451EBDFB" w:rsidRDefault="3B3E1525" w:rsidP="003F7F18">
      <w:pPr>
        <w:spacing w:line="360" w:lineRule="auto"/>
        <w:ind w:firstLine="708"/>
        <w:rPr>
          <w:noProof/>
        </w:rPr>
      </w:pPr>
      <w:r w:rsidRPr="006E2712">
        <w:rPr>
          <w:noProof/>
        </w:rPr>
        <w:t>Menaxherët dhe drejtorët në anën tjetër kanë qasje edhe në një pjesë tjetër të sistemit ku mund të nxjerrin raporte të ndryshme financiare dhe administrative si dhe mund të shtojnë punëtorë të rinj</w:t>
      </w:r>
      <w:r w:rsidR="005A720E">
        <w:rPr>
          <w:noProof/>
        </w:rPr>
        <w:t xml:space="preserve"> apo t’i largojn</w:t>
      </w:r>
      <w:r w:rsidR="008C3B83">
        <w:rPr>
          <w:noProof/>
        </w:rPr>
        <w:t>ë</w:t>
      </w:r>
      <w:r w:rsidR="005A720E">
        <w:rPr>
          <w:noProof/>
        </w:rPr>
        <w:t xml:space="preserve"> ata nga sistemi</w:t>
      </w:r>
      <w:r w:rsidRPr="006E2712">
        <w:rPr>
          <w:noProof/>
        </w:rPr>
        <w:t>.</w:t>
      </w:r>
    </w:p>
    <w:p w14:paraId="7FB2BC41" w14:textId="77777777" w:rsidR="00A26F7F" w:rsidRPr="006E2712" w:rsidRDefault="00A26F7F" w:rsidP="003F7F18">
      <w:pPr>
        <w:spacing w:line="360" w:lineRule="auto"/>
        <w:ind w:firstLine="708"/>
        <w:rPr>
          <w:noProof/>
        </w:rPr>
      </w:pPr>
    </w:p>
    <w:p w14:paraId="0D401CCD" w14:textId="0518BE41" w:rsidR="00BA25F4" w:rsidRDefault="00FD7F3F" w:rsidP="003F7F18">
      <w:pPr>
        <w:pStyle w:val="Heading2"/>
        <w:spacing w:line="360" w:lineRule="auto"/>
      </w:pPr>
      <w:bookmarkStart w:id="42" w:name="_Toc532247803"/>
      <w:r>
        <w:lastRenderedPageBreak/>
        <w:t>Funksionet e tjera t</w:t>
      </w:r>
      <w:r w:rsidR="00444311">
        <w:t>ë</w:t>
      </w:r>
      <w:r>
        <w:t xml:space="preserve"> k</w:t>
      </w:r>
      <w:r w:rsidR="00444311">
        <w:t>ë</w:t>
      </w:r>
      <w:r>
        <w:t>rkuara nga produkti</w:t>
      </w:r>
      <w:bookmarkEnd w:id="42"/>
    </w:p>
    <w:p w14:paraId="2147863A" w14:textId="77777777" w:rsidR="00A26F7F" w:rsidRPr="00A26F7F" w:rsidRDefault="00A26F7F" w:rsidP="00A26F7F"/>
    <w:p w14:paraId="75D53B63" w14:textId="0476D8DD" w:rsidR="15E31104" w:rsidRDefault="451EBDFB" w:rsidP="003F7F18">
      <w:pPr>
        <w:pStyle w:val="Heading3"/>
        <w:spacing w:line="360" w:lineRule="auto"/>
      </w:pPr>
      <w:bookmarkStart w:id="43" w:name="_Toc532247804"/>
      <w:r w:rsidRPr="451EBDFB">
        <w:rPr>
          <w:noProof/>
        </w:rPr>
        <w:t>Performanca e sistemit</w:t>
      </w:r>
      <w:bookmarkEnd w:id="43"/>
    </w:p>
    <w:p w14:paraId="2A321D0E" w14:textId="42E302DD" w:rsidR="15E31104" w:rsidRDefault="3B3E1525" w:rsidP="00331DDF">
      <w:pPr>
        <w:pStyle w:val="ListParagraph"/>
        <w:numPr>
          <w:ilvl w:val="0"/>
          <w:numId w:val="7"/>
        </w:numPr>
        <w:spacing w:line="360" w:lineRule="auto"/>
        <w:rPr>
          <w:noProof/>
        </w:rPr>
      </w:pPr>
      <w:r w:rsidRPr="3B3E1525">
        <w:rPr>
          <w:noProof/>
        </w:rPr>
        <w:t>Sistemi do jetë në gjendje të pranoj deri në 5000 kërkesa në sekond</w:t>
      </w:r>
      <w:r w:rsidR="0094109D">
        <w:rPr>
          <w:noProof/>
        </w:rPr>
        <w:t>.</w:t>
      </w:r>
    </w:p>
    <w:p w14:paraId="40087E90" w14:textId="7D334C71" w:rsidR="15E31104" w:rsidRDefault="3B3E1525" w:rsidP="00331DDF">
      <w:pPr>
        <w:pStyle w:val="ListParagraph"/>
        <w:numPr>
          <w:ilvl w:val="0"/>
          <w:numId w:val="7"/>
        </w:numPr>
        <w:spacing w:line="360" w:lineRule="auto"/>
        <w:rPr>
          <w:noProof/>
        </w:rPr>
      </w:pPr>
      <w:r w:rsidRPr="3B3E1525">
        <w:rPr>
          <w:noProof/>
        </w:rPr>
        <w:t xml:space="preserve">Sistemi është në gjendje të </w:t>
      </w:r>
      <w:r w:rsidRPr="0094109D">
        <w:rPr>
          <w:noProof/>
        </w:rPr>
        <w:t>ristartohet për vetëm 15 sekonda</w:t>
      </w:r>
      <w:r w:rsidR="0094109D">
        <w:rPr>
          <w:noProof/>
        </w:rPr>
        <w:t>.</w:t>
      </w:r>
      <w:r w:rsidRPr="3B3E1525">
        <w:rPr>
          <w:noProof/>
        </w:rPr>
        <w:t xml:space="preserve"> </w:t>
      </w:r>
    </w:p>
    <w:p w14:paraId="0584E814" w14:textId="76248A50" w:rsidR="15E31104" w:rsidRDefault="3B3E1525" w:rsidP="00331DDF">
      <w:pPr>
        <w:pStyle w:val="ListParagraph"/>
        <w:numPr>
          <w:ilvl w:val="0"/>
          <w:numId w:val="7"/>
        </w:numPr>
        <w:spacing w:line="360" w:lineRule="auto"/>
        <w:rPr>
          <w:noProof/>
        </w:rPr>
      </w:pPr>
      <w:r w:rsidRPr="3B3E1525">
        <w:rPr>
          <w:noProof/>
        </w:rPr>
        <w:t>Gjithashtu sistemi përdor dy server ashtu që në rast dështimi të njërit</w:t>
      </w:r>
      <w:r w:rsidR="00C23414">
        <w:rPr>
          <w:noProof/>
        </w:rPr>
        <w:t>,</w:t>
      </w:r>
      <w:r w:rsidRPr="3B3E1525">
        <w:rPr>
          <w:noProof/>
        </w:rPr>
        <w:t xml:space="preserve"> serveri tjetri do jetë në gjendje të procesoj kërkesat.</w:t>
      </w:r>
    </w:p>
    <w:p w14:paraId="3A55C370" w14:textId="27A2C120" w:rsidR="00A26F7F" w:rsidRDefault="3B3E1525" w:rsidP="007B15BC">
      <w:pPr>
        <w:pStyle w:val="ListParagraph"/>
        <w:numPr>
          <w:ilvl w:val="0"/>
          <w:numId w:val="7"/>
        </w:numPr>
        <w:spacing w:line="360" w:lineRule="auto"/>
        <w:rPr>
          <w:b/>
        </w:rPr>
      </w:pPr>
      <w:r w:rsidRPr="00643953">
        <w:rPr>
          <w:noProof/>
        </w:rPr>
        <w:t>Sistemi në të njëjtën kohë mundëson qasje edhe nga administrata por edhe nga abonuesit si dhe në kohë reale është në gjendje të përcjellë statistikat tek pjesa e adminstratës</w:t>
      </w:r>
      <w:r w:rsidR="0094109D" w:rsidRPr="00643953">
        <w:rPr>
          <w:noProof/>
        </w:rPr>
        <w:t>.</w:t>
      </w:r>
      <w:r w:rsidR="007B15BC" w:rsidRPr="00643953">
        <w:rPr>
          <w:b/>
        </w:rPr>
        <w:t xml:space="preserve"> </w:t>
      </w:r>
    </w:p>
    <w:p w14:paraId="29D7A70B" w14:textId="77777777" w:rsidR="00AC4784" w:rsidRPr="00AC4784" w:rsidRDefault="00AC4784" w:rsidP="00AC4784">
      <w:pPr>
        <w:spacing w:line="360" w:lineRule="auto"/>
        <w:rPr>
          <w:b/>
        </w:rPr>
      </w:pPr>
    </w:p>
    <w:p w14:paraId="0B8B170E" w14:textId="131C2D0A" w:rsidR="00BA25F4" w:rsidRDefault="05A771D4" w:rsidP="003F7F18">
      <w:pPr>
        <w:pStyle w:val="Heading3"/>
        <w:spacing w:line="360" w:lineRule="auto"/>
      </w:pPr>
      <w:bookmarkStart w:id="44" w:name="_Toc367686402"/>
      <w:bookmarkStart w:id="45" w:name="_Toc379047305"/>
      <w:bookmarkStart w:id="46" w:name="_Toc532247805"/>
      <w:r>
        <w:t>Resurset</w:t>
      </w:r>
      <w:bookmarkEnd w:id="44"/>
      <w:bookmarkEnd w:id="45"/>
      <w:bookmarkEnd w:id="46"/>
    </w:p>
    <w:p w14:paraId="1DFF3A15" w14:textId="554BEF5A" w:rsidR="451EBDFB" w:rsidRDefault="3B3E1525" w:rsidP="003F7F18">
      <w:pPr>
        <w:spacing w:line="360" w:lineRule="auto"/>
        <w:ind w:firstLine="708"/>
        <w:rPr>
          <w:noProof/>
        </w:rPr>
      </w:pPr>
      <w:r w:rsidRPr="3B3E1525">
        <w:rPr>
          <w:noProof/>
        </w:rPr>
        <w:t>Specifikat ekzakte të kompjuterëve që do të përdoren janë cekur në pikën 2.7. Për sa i përket pajisjeve periferike duhet të ketë kamera ose opsionalisht skenerë në hyrjet e stadiumit që mundësojnë skanimin e kodeve QR. Gjithashtu për zgjidhjen e shitjes së biletave në pikat e shitjes duhet të ketë edhe printerë nëse qytetari nuk ka email. Pra, resurs shtesë është letra e nevojshme për printerë që nuk paraqet shpenzime të larta duke marrë parasysh që shumica e qytetarëve kanë email.</w:t>
      </w:r>
    </w:p>
    <w:p w14:paraId="4A1EE6F4" w14:textId="119011C5" w:rsidR="451EBDFB" w:rsidRDefault="3B3E1525" w:rsidP="003F7F18">
      <w:pPr>
        <w:spacing w:line="360" w:lineRule="auto"/>
        <w:ind w:firstLine="708"/>
        <w:rPr>
          <w:noProof/>
        </w:rPr>
      </w:pPr>
      <w:r w:rsidRPr="3B3E1525">
        <w:rPr>
          <w:noProof/>
        </w:rPr>
        <w:t xml:space="preserve">Stafi i nevojshëm për funksionimin e sistemit është më i ulët krahasim me sistemin e kaluar. Varësisht sa pika i duhen FFK-së për të mundësuar shitjen live aq punëtorë duhen për funksionimin e pikës. Për biletat e shitura online sistemi është tërësisht i automatizuar. Për kontrollimin në pikat e hyrjes duhen aq punëtorë sa porte të hyrjes i kemi e që orarin e punës e kanë prej </w:t>
      </w:r>
      <w:r w:rsidR="00190DC2">
        <w:rPr>
          <w:noProof/>
        </w:rPr>
        <w:t>2</w:t>
      </w:r>
      <w:r w:rsidRPr="3B3E1525">
        <w:rPr>
          <w:noProof/>
        </w:rPr>
        <w:t xml:space="preserve"> orë para fillimi të ndeshjes deri në fund të saj.</w:t>
      </w:r>
    </w:p>
    <w:p w14:paraId="5F066E5C" w14:textId="77777777" w:rsidR="00BC6933" w:rsidRDefault="00BC6933" w:rsidP="003F7F18">
      <w:pPr>
        <w:spacing w:line="360" w:lineRule="auto"/>
        <w:ind w:firstLine="708"/>
      </w:pPr>
    </w:p>
    <w:p w14:paraId="59E35D42" w14:textId="713642D6" w:rsidR="00BA25F4" w:rsidRDefault="05A771D4" w:rsidP="003F7F18">
      <w:pPr>
        <w:pStyle w:val="Heading3"/>
        <w:spacing w:line="360" w:lineRule="auto"/>
      </w:pPr>
      <w:bookmarkStart w:id="47" w:name="_Toc367686403"/>
      <w:bookmarkStart w:id="48" w:name="_Toc379047306"/>
      <w:bookmarkStart w:id="49" w:name="_Toc532247806"/>
      <w:r>
        <w:t>Siguria</w:t>
      </w:r>
      <w:bookmarkEnd w:id="47"/>
      <w:bookmarkEnd w:id="48"/>
      <w:bookmarkEnd w:id="49"/>
    </w:p>
    <w:p w14:paraId="6AE46932" w14:textId="43C8E34A" w:rsidR="15E31104" w:rsidRDefault="05C554F6" w:rsidP="003F7F18">
      <w:pPr>
        <w:spacing w:line="360" w:lineRule="auto"/>
        <w:ind w:firstLine="708"/>
        <w:rPr>
          <w:noProof/>
        </w:rPr>
      </w:pPr>
      <w:r w:rsidRPr="05C554F6">
        <w:rPr>
          <w:noProof/>
        </w:rPr>
        <w:t xml:space="preserve">Mënyra se si do të mbahet sistemi </w:t>
      </w:r>
      <w:r w:rsidR="00BC6933">
        <w:rPr>
          <w:noProof/>
        </w:rPr>
        <w:t>i</w:t>
      </w:r>
      <w:r w:rsidRPr="05C554F6">
        <w:rPr>
          <w:noProof/>
        </w:rPr>
        <w:t xml:space="preserve"> siguruar nga manipulimet e jashtme, viruset dhe qasja e paautorizuar janë:</w:t>
      </w:r>
    </w:p>
    <w:p w14:paraId="684ECB91" w14:textId="0D9224BA" w:rsidR="15E31104" w:rsidRDefault="3CB18623" w:rsidP="00331DDF">
      <w:pPr>
        <w:pStyle w:val="ListParagraph"/>
        <w:numPr>
          <w:ilvl w:val="0"/>
          <w:numId w:val="22"/>
        </w:numPr>
        <w:spacing w:line="360" w:lineRule="auto"/>
      </w:pPr>
      <w:r w:rsidRPr="3CB18623">
        <w:rPr>
          <w:noProof/>
        </w:rPr>
        <w:t>Përdorimi i HTTPS</w:t>
      </w:r>
    </w:p>
    <w:p w14:paraId="727164F5" w14:textId="52CB0CE6" w:rsidR="15E31104" w:rsidRDefault="3CB18623" w:rsidP="00331DDF">
      <w:pPr>
        <w:pStyle w:val="ListParagraph"/>
        <w:numPr>
          <w:ilvl w:val="0"/>
          <w:numId w:val="22"/>
        </w:numPr>
        <w:spacing w:line="360" w:lineRule="auto"/>
      </w:pPr>
      <w:r w:rsidRPr="3CB18623">
        <w:rPr>
          <w:noProof/>
        </w:rPr>
        <w:t>Mbajtja e platformës vazhdimisht në përditësim</w:t>
      </w:r>
    </w:p>
    <w:p w14:paraId="688BBA56" w14:textId="5808F289" w:rsidR="15E31104" w:rsidRDefault="00D14042" w:rsidP="00331DDF">
      <w:pPr>
        <w:pStyle w:val="ListParagraph"/>
        <w:numPr>
          <w:ilvl w:val="0"/>
          <w:numId w:val="22"/>
        </w:numPr>
        <w:spacing w:line="360" w:lineRule="auto"/>
      </w:pPr>
      <w:r>
        <w:rPr>
          <w:noProof/>
        </w:rPr>
        <w:t>Validimi i fjal</w:t>
      </w:r>
      <w:r w:rsidR="00444311">
        <w:rPr>
          <w:noProof/>
        </w:rPr>
        <w:t>ë</w:t>
      </w:r>
      <w:r>
        <w:rPr>
          <w:noProof/>
        </w:rPr>
        <w:t>kalimit ashtu q</w:t>
      </w:r>
      <w:r w:rsidR="00444311">
        <w:rPr>
          <w:noProof/>
        </w:rPr>
        <w:t>ë</w:t>
      </w:r>
      <w:r>
        <w:rPr>
          <w:noProof/>
        </w:rPr>
        <w:t xml:space="preserve"> t</w:t>
      </w:r>
      <w:r w:rsidR="00444311">
        <w:rPr>
          <w:noProof/>
        </w:rPr>
        <w:t>ë</w:t>
      </w:r>
      <w:r>
        <w:rPr>
          <w:noProof/>
        </w:rPr>
        <w:t xml:space="preserve"> p</w:t>
      </w:r>
      <w:r w:rsidR="00444311">
        <w:rPr>
          <w:noProof/>
        </w:rPr>
        <w:t>ë</w:t>
      </w:r>
      <w:r>
        <w:rPr>
          <w:noProof/>
        </w:rPr>
        <w:t>rmbaj</w:t>
      </w:r>
      <w:r w:rsidR="00444311">
        <w:rPr>
          <w:noProof/>
        </w:rPr>
        <w:t>ë</w:t>
      </w:r>
      <w:r>
        <w:rPr>
          <w:noProof/>
        </w:rPr>
        <w:t xml:space="preserve"> s</w:t>
      </w:r>
      <w:r w:rsidR="00444311">
        <w:rPr>
          <w:noProof/>
        </w:rPr>
        <w:t>ë</w:t>
      </w:r>
      <w:r>
        <w:rPr>
          <w:noProof/>
        </w:rPr>
        <w:t xml:space="preserve"> paku 10 karaktere, me s</w:t>
      </w:r>
      <w:r w:rsidR="00444311">
        <w:rPr>
          <w:noProof/>
        </w:rPr>
        <w:t>ë</w:t>
      </w:r>
      <w:r>
        <w:rPr>
          <w:noProof/>
        </w:rPr>
        <w:t xml:space="preserve"> paku nj</w:t>
      </w:r>
      <w:r w:rsidR="00444311">
        <w:rPr>
          <w:noProof/>
        </w:rPr>
        <w:t>ë</w:t>
      </w:r>
      <w:r>
        <w:rPr>
          <w:noProof/>
        </w:rPr>
        <w:t xml:space="preserve"> karakter t</w:t>
      </w:r>
      <w:r w:rsidR="00444311">
        <w:rPr>
          <w:noProof/>
        </w:rPr>
        <w:t>ë</w:t>
      </w:r>
      <w:r>
        <w:rPr>
          <w:noProof/>
        </w:rPr>
        <w:t xml:space="preserve"> ve</w:t>
      </w:r>
      <w:r w:rsidR="00CF4BB4">
        <w:rPr>
          <w:noProof/>
        </w:rPr>
        <w:t>ç</w:t>
      </w:r>
      <w:r>
        <w:rPr>
          <w:noProof/>
        </w:rPr>
        <w:t>ant</w:t>
      </w:r>
      <w:r w:rsidR="00444311">
        <w:rPr>
          <w:noProof/>
        </w:rPr>
        <w:t>ë</w:t>
      </w:r>
      <w:r>
        <w:rPr>
          <w:noProof/>
        </w:rPr>
        <w:t>, nj</w:t>
      </w:r>
      <w:r w:rsidR="00444311">
        <w:rPr>
          <w:noProof/>
        </w:rPr>
        <w:t>ë</w:t>
      </w:r>
      <w:r>
        <w:rPr>
          <w:noProof/>
        </w:rPr>
        <w:t xml:space="preserve"> num</w:t>
      </w:r>
      <w:r w:rsidR="00444311">
        <w:rPr>
          <w:noProof/>
        </w:rPr>
        <w:t>ë</w:t>
      </w:r>
      <w:r>
        <w:rPr>
          <w:noProof/>
        </w:rPr>
        <w:t>r dhe nj</w:t>
      </w:r>
      <w:r w:rsidR="00444311">
        <w:rPr>
          <w:noProof/>
        </w:rPr>
        <w:t>ë</w:t>
      </w:r>
      <w:r>
        <w:rPr>
          <w:noProof/>
        </w:rPr>
        <w:t xml:space="preserve"> shkronj</w:t>
      </w:r>
      <w:r w:rsidR="00444311">
        <w:rPr>
          <w:noProof/>
        </w:rPr>
        <w:t>ë</w:t>
      </w:r>
      <w:r>
        <w:rPr>
          <w:noProof/>
        </w:rPr>
        <w:t xml:space="preserve"> t</w:t>
      </w:r>
      <w:r w:rsidR="00444311">
        <w:rPr>
          <w:noProof/>
        </w:rPr>
        <w:t>ë</w:t>
      </w:r>
      <w:r>
        <w:rPr>
          <w:noProof/>
        </w:rPr>
        <w:t xml:space="preserve"> madhe</w:t>
      </w:r>
    </w:p>
    <w:p w14:paraId="291FA8DD" w14:textId="497B00DF" w:rsidR="15E31104" w:rsidRDefault="3CB18623" w:rsidP="00331DDF">
      <w:pPr>
        <w:pStyle w:val="ListParagraph"/>
        <w:numPr>
          <w:ilvl w:val="0"/>
          <w:numId w:val="22"/>
        </w:numPr>
        <w:spacing w:line="360" w:lineRule="auto"/>
      </w:pPr>
      <w:r w:rsidRPr="3CB18623">
        <w:rPr>
          <w:noProof/>
        </w:rPr>
        <w:t>Përdorimi i querive parametrik për të parandaluar SQL injections</w:t>
      </w:r>
    </w:p>
    <w:p w14:paraId="0055E51F" w14:textId="1DFA251E" w:rsidR="451EBDFB" w:rsidRPr="00BC6933" w:rsidRDefault="00BC6933" w:rsidP="00331DDF">
      <w:pPr>
        <w:pStyle w:val="ListParagraph"/>
        <w:numPr>
          <w:ilvl w:val="0"/>
          <w:numId w:val="22"/>
        </w:numPr>
        <w:spacing w:line="360" w:lineRule="auto"/>
      </w:pPr>
      <w:r>
        <w:t>Mb</w:t>
      </w:r>
      <w:r w:rsidR="00C23414">
        <w:t>ro</w:t>
      </w:r>
      <w:r>
        <w:t>jtja nga XSS Sulmet</w:t>
      </w:r>
    </w:p>
    <w:p w14:paraId="573A17C4" w14:textId="1CFDEC97" w:rsidR="00BC6933" w:rsidRDefault="00BC6933" w:rsidP="00331DDF">
      <w:pPr>
        <w:pStyle w:val="ListParagraph"/>
        <w:numPr>
          <w:ilvl w:val="0"/>
          <w:numId w:val="22"/>
        </w:numPr>
        <w:spacing w:line="360" w:lineRule="auto"/>
      </w:pPr>
      <w:r w:rsidRPr="3CB18623">
        <w:rPr>
          <w:noProof/>
        </w:rPr>
        <w:t xml:space="preserve">Instalimi i </w:t>
      </w:r>
      <w:r w:rsidR="00E3036E">
        <w:rPr>
          <w:noProof/>
        </w:rPr>
        <w:t>“</w:t>
      </w:r>
      <w:r w:rsidRPr="3CB18623">
        <w:rPr>
          <w:noProof/>
        </w:rPr>
        <w:t>plugins</w:t>
      </w:r>
      <w:r w:rsidR="00E3036E">
        <w:rPr>
          <w:noProof/>
        </w:rPr>
        <w:t>”</w:t>
      </w:r>
      <w:r w:rsidRPr="3CB18623">
        <w:rPr>
          <w:noProof/>
        </w:rPr>
        <w:t xml:space="preserve"> për të mundësuar ndalim nga tentimet për të</w:t>
      </w:r>
      <w:r w:rsidRPr="00AE4277">
        <w:rPr>
          <w:noProof/>
        </w:rPr>
        <w:t xml:space="preserve"> hakuar</w:t>
      </w:r>
    </w:p>
    <w:p w14:paraId="50C10735" w14:textId="611733B5" w:rsidR="15E31104" w:rsidRDefault="15E31104" w:rsidP="003F7F18">
      <w:pPr>
        <w:spacing w:line="360" w:lineRule="auto"/>
      </w:pPr>
    </w:p>
    <w:p w14:paraId="2513EE9D" w14:textId="703F4E44" w:rsidR="05C554F6" w:rsidRDefault="05C554F6" w:rsidP="003F7F18">
      <w:pPr>
        <w:pStyle w:val="Heading3"/>
        <w:spacing w:line="360" w:lineRule="auto"/>
      </w:pPr>
      <w:bookmarkStart w:id="50" w:name="_Toc532247807"/>
      <w:r w:rsidRPr="05C554F6">
        <w:rPr>
          <w:noProof/>
        </w:rPr>
        <w:lastRenderedPageBreak/>
        <w:t>Portabiliteti</w:t>
      </w:r>
      <w:bookmarkEnd w:id="50"/>
    </w:p>
    <w:p w14:paraId="14478BB9" w14:textId="1F0B3183" w:rsidR="15E31104" w:rsidRDefault="3B3E1525" w:rsidP="003F7F18">
      <w:pPr>
        <w:spacing w:line="360" w:lineRule="auto"/>
        <w:ind w:firstLine="708"/>
      </w:pPr>
      <w:r w:rsidRPr="3B3E1525">
        <w:rPr>
          <w:noProof/>
        </w:rPr>
        <w:t xml:space="preserve">Web Applikacioni është portabil mund të përdoret në laptop, kompjuter </w:t>
      </w:r>
      <w:r w:rsidR="0016220E">
        <w:rPr>
          <w:noProof/>
        </w:rPr>
        <w:t xml:space="preserve">apo </w:t>
      </w:r>
      <w:r w:rsidRPr="3B3E1525">
        <w:rPr>
          <w:noProof/>
        </w:rPr>
        <w:t>nga pajisje</w:t>
      </w:r>
      <w:r w:rsidR="00CB6219">
        <w:rPr>
          <w:noProof/>
        </w:rPr>
        <w:t xml:space="preserve"> tjera t</w:t>
      </w:r>
      <w:r w:rsidR="00444311">
        <w:rPr>
          <w:noProof/>
        </w:rPr>
        <w:t>ë</w:t>
      </w:r>
      <w:r w:rsidR="00CB6219">
        <w:rPr>
          <w:noProof/>
        </w:rPr>
        <w:t xml:space="preserve"> men</w:t>
      </w:r>
      <w:r w:rsidR="00910D82">
        <w:rPr>
          <w:noProof/>
        </w:rPr>
        <w:t>ç</w:t>
      </w:r>
      <w:r w:rsidR="00CB6219">
        <w:rPr>
          <w:noProof/>
        </w:rPr>
        <w:t>ura si telefoni ose tableti</w:t>
      </w:r>
      <w:r w:rsidRPr="3B3E1525">
        <w:rPr>
          <w:noProof/>
        </w:rPr>
        <w:t xml:space="preserve">. Gjithashtu është i pavarur nga browseri dhe nga sistemi operativ që e bënë të jetë shumë </w:t>
      </w:r>
      <w:r w:rsidR="00CB6219">
        <w:rPr>
          <w:noProof/>
        </w:rPr>
        <w:t>fleksibil.</w:t>
      </w:r>
    </w:p>
    <w:p w14:paraId="1002AC5F" w14:textId="4A7905EC" w:rsidR="00BA25F4" w:rsidRDefault="00BA25F4" w:rsidP="003F7F18">
      <w:pPr>
        <w:pStyle w:val="KommentierterInhalt"/>
        <w:spacing w:line="360" w:lineRule="auto"/>
      </w:pPr>
    </w:p>
    <w:p w14:paraId="1A7C6766" w14:textId="0D4D3533" w:rsidR="00BA25F4" w:rsidRDefault="05C554F6" w:rsidP="003F7F18">
      <w:pPr>
        <w:pStyle w:val="Heading3"/>
        <w:spacing w:line="360" w:lineRule="auto"/>
        <w:rPr>
          <w:noProof/>
        </w:rPr>
      </w:pPr>
      <w:bookmarkStart w:id="51" w:name="_Toc367686406"/>
      <w:bookmarkStart w:id="52" w:name="_Toc379047309"/>
      <w:bookmarkStart w:id="53" w:name="_Toc532247808"/>
      <w:r w:rsidRPr="05C554F6">
        <w:rPr>
          <w:noProof/>
        </w:rPr>
        <w:t>Besueshmëria</w:t>
      </w:r>
      <w:bookmarkEnd w:id="51"/>
      <w:bookmarkEnd w:id="52"/>
      <w:bookmarkEnd w:id="53"/>
    </w:p>
    <w:p w14:paraId="287A8AFE" w14:textId="30AD7B55" w:rsidR="15E31104" w:rsidRDefault="05C554F6" w:rsidP="003F7F18">
      <w:pPr>
        <w:spacing w:line="360" w:lineRule="auto"/>
        <w:ind w:firstLine="708"/>
        <w:rPr>
          <w:noProof/>
        </w:rPr>
      </w:pPr>
      <w:r w:rsidRPr="05C554F6">
        <w:rPr>
          <w:noProof/>
        </w:rPr>
        <w:t xml:space="preserve">Ky sistem është shumë i besueshëm dhe </w:t>
      </w:r>
      <w:r w:rsidR="00F163CA">
        <w:rPr>
          <w:noProof/>
        </w:rPr>
        <w:t>i</w:t>
      </w:r>
      <w:r w:rsidRPr="05C554F6">
        <w:rPr>
          <w:noProof/>
        </w:rPr>
        <w:t xml:space="preserve"> aftë të qëndrojë aktiv pasi që për implementimin e tij përdoren të gjithë mekanizmat e nevojshëm që mundësojnë këtë gjë.</w:t>
      </w:r>
    </w:p>
    <w:p w14:paraId="2FFCEAF3" w14:textId="0CDC1C55" w:rsidR="451EBDFB" w:rsidRDefault="05C554F6" w:rsidP="003F7F18">
      <w:pPr>
        <w:spacing w:line="360" w:lineRule="auto"/>
        <w:ind w:firstLine="708"/>
        <w:rPr>
          <w:noProof/>
        </w:rPr>
      </w:pPr>
      <w:r w:rsidRPr="05C554F6">
        <w:rPr>
          <w:noProof/>
        </w:rPr>
        <w:t>Përdorimi i dy serverëve është një formë shumë e mirë për ruajtjen nga rënia e tërë sistemit dhe nëse vetëm njëri server bie atëherë serveri tjetër është në gjendje të procesoj kërkesa duke mos u ndjerë mungesa e serverit tjetër.</w:t>
      </w:r>
    </w:p>
    <w:p w14:paraId="7337B11B" w14:textId="77777777" w:rsidR="00C87B6E" w:rsidRDefault="00C87B6E" w:rsidP="003F7F18">
      <w:pPr>
        <w:spacing w:line="360" w:lineRule="auto"/>
        <w:ind w:firstLine="708"/>
      </w:pPr>
    </w:p>
    <w:p w14:paraId="108434D4" w14:textId="49516E48" w:rsidR="15E31104" w:rsidRDefault="05C554F6" w:rsidP="003F7F18">
      <w:pPr>
        <w:pStyle w:val="Heading3"/>
        <w:spacing w:line="360" w:lineRule="auto"/>
      </w:pPr>
      <w:bookmarkStart w:id="54" w:name="_Toc532247809"/>
      <w:r w:rsidRPr="05C554F6">
        <w:rPr>
          <w:noProof/>
        </w:rPr>
        <w:t>Mirëmbajtja</w:t>
      </w:r>
      <w:bookmarkEnd w:id="54"/>
    </w:p>
    <w:p w14:paraId="1B489FD4" w14:textId="44CB517C" w:rsidR="061F74DA" w:rsidRDefault="3CB18623" w:rsidP="003F7F18">
      <w:pPr>
        <w:spacing w:line="360" w:lineRule="auto"/>
        <w:ind w:firstLine="708"/>
        <w:rPr>
          <w:noProof/>
        </w:rPr>
      </w:pPr>
      <w:r w:rsidRPr="3CB18623">
        <w:rPr>
          <w:noProof/>
        </w:rPr>
        <w:t>Produkti do të mirëmbahet vazhdimisht në mënyrë që gabimet eventuale të bëra në sistem të evitohen, të bëhet përmirësimi i njësive të sistemit, zhvillimi i funksioneve të reja në sistem të kërkuara nga FFK si dhe përditësimi i softuerve për qëllim parandalimi të sulmeve nga jashtë.</w:t>
      </w:r>
    </w:p>
    <w:p w14:paraId="4701E388" w14:textId="77777777" w:rsidR="00A11228" w:rsidRDefault="00A11228" w:rsidP="003F7F18">
      <w:pPr>
        <w:spacing w:line="360" w:lineRule="auto"/>
        <w:ind w:firstLine="708"/>
      </w:pPr>
    </w:p>
    <w:p w14:paraId="025F1EB0" w14:textId="7698FDFE" w:rsidR="00BA25F4" w:rsidRDefault="05C554F6" w:rsidP="003F7F18">
      <w:pPr>
        <w:pStyle w:val="Heading3"/>
        <w:spacing w:line="360" w:lineRule="auto"/>
      </w:pPr>
      <w:bookmarkStart w:id="55" w:name="_Toc367686408"/>
      <w:bookmarkStart w:id="56" w:name="_Toc379047311"/>
      <w:bookmarkStart w:id="57" w:name="_Toc532247810"/>
      <w:r w:rsidRPr="05C554F6">
        <w:rPr>
          <w:noProof/>
        </w:rPr>
        <w:t>Ripërdorimi</w:t>
      </w:r>
      <w:bookmarkEnd w:id="55"/>
      <w:bookmarkEnd w:id="56"/>
      <w:bookmarkEnd w:id="57"/>
    </w:p>
    <w:p w14:paraId="34D0B8A0" w14:textId="3A628060" w:rsidR="15E31104" w:rsidRDefault="3B3E1525" w:rsidP="003F7F18">
      <w:pPr>
        <w:spacing w:line="360" w:lineRule="auto"/>
        <w:ind w:firstLine="708"/>
        <w:rPr>
          <w:noProof/>
        </w:rPr>
      </w:pPr>
      <w:r w:rsidRPr="3B3E1525">
        <w:rPr>
          <w:noProof/>
        </w:rPr>
        <w:t>Ky sistem do të jetë</w:t>
      </w:r>
      <w:r w:rsidR="00071502">
        <w:rPr>
          <w:noProof/>
        </w:rPr>
        <w:t xml:space="preserve"> </w:t>
      </w:r>
      <w:r w:rsidRPr="3B3E1525">
        <w:rPr>
          <w:noProof/>
        </w:rPr>
        <w:t>në gjendje të ripërdoret edhe për ndeshje të klubit të KF Prishtina me disa ndryshime shumë të vogla për shkak se stadiumi që zhvillon ndeshjet është i njëjtë</w:t>
      </w:r>
      <w:r w:rsidR="00850B0C">
        <w:rPr>
          <w:noProof/>
        </w:rPr>
        <w:t>.G</w:t>
      </w:r>
      <w:r w:rsidRPr="3B3E1525">
        <w:rPr>
          <w:noProof/>
        </w:rPr>
        <w:t>jithashtu me mënyrën që do implementohe</w:t>
      </w:r>
      <w:r w:rsidR="00326C43">
        <w:rPr>
          <w:noProof/>
        </w:rPr>
        <w:t>t</w:t>
      </w:r>
      <w:r w:rsidR="00326C43">
        <w:rPr>
          <w:noProof/>
          <w:color w:val="FF0000"/>
        </w:rPr>
        <w:t xml:space="preserve"> </w:t>
      </w:r>
      <w:r w:rsidRPr="3B3E1525">
        <w:rPr>
          <w:noProof/>
        </w:rPr>
        <w:t xml:space="preserve">me pak punë do ishte </w:t>
      </w:r>
      <w:r w:rsidR="00326C43">
        <w:rPr>
          <w:noProof/>
        </w:rPr>
        <w:t>i</w:t>
      </w:r>
      <w:r w:rsidRPr="3B3E1525">
        <w:rPr>
          <w:noProof/>
        </w:rPr>
        <w:t xml:space="preserve"> mundur aplikimi i sistemit edhe për klube tjera futbollistike, gjithmonë në përputhje me kompaninë.</w:t>
      </w:r>
    </w:p>
    <w:p w14:paraId="3F161086" w14:textId="77777777" w:rsidR="00A11228" w:rsidRDefault="00A11228" w:rsidP="003F7F18">
      <w:pPr>
        <w:spacing w:line="360" w:lineRule="auto"/>
        <w:ind w:firstLine="708"/>
      </w:pPr>
    </w:p>
    <w:p w14:paraId="4F00ED76" w14:textId="63BA3A6E" w:rsidR="00BA25F4" w:rsidRDefault="00BA25F4" w:rsidP="003F7F18">
      <w:pPr>
        <w:pStyle w:val="Heading1"/>
        <w:spacing w:line="360" w:lineRule="auto"/>
      </w:pPr>
      <w:r>
        <w:br w:type="page"/>
      </w:r>
      <w:bookmarkStart w:id="58" w:name="_Toc532247811"/>
      <w:r w:rsidR="3CB18623">
        <w:lastRenderedPageBreak/>
        <w:t>Specifikimet për menaxhimin e projektit</w:t>
      </w:r>
      <w:bookmarkStart w:id="59" w:name="_Toc379047313"/>
      <w:bookmarkStart w:id="60" w:name="_Ref398436685"/>
      <w:bookmarkStart w:id="61" w:name="_Ref398436859"/>
      <w:bookmarkStart w:id="62" w:name="_Ref398436862"/>
      <w:bookmarkEnd w:id="58"/>
      <w:bookmarkEnd w:id="59"/>
      <w:bookmarkEnd w:id="60"/>
      <w:bookmarkEnd w:id="61"/>
      <w:bookmarkEnd w:id="62"/>
    </w:p>
    <w:p w14:paraId="0B6ECB39" w14:textId="50036147" w:rsidR="0087535C" w:rsidRPr="0087535C" w:rsidRDefault="3CB18623" w:rsidP="003F7F18">
      <w:pPr>
        <w:pStyle w:val="Heading2"/>
        <w:spacing w:line="360" w:lineRule="auto"/>
        <w:rPr>
          <w:noProof/>
        </w:rPr>
      </w:pPr>
      <w:bookmarkStart w:id="63" w:name="_Toc367686410"/>
      <w:bookmarkStart w:id="64" w:name="_Toc379047314"/>
      <w:bookmarkStart w:id="65" w:name="_Toc532247812"/>
      <w:r w:rsidRPr="3CB18623">
        <w:rPr>
          <w:noProof/>
        </w:rPr>
        <w:t>Kërkesat e implementimit</w:t>
      </w:r>
      <w:bookmarkEnd w:id="63"/>
      <w:bookmarkEnd w:id="64"/>
      <w:bookmarkEnd w:id="65"/>
    </w:p>
    <w:p w14:paraId="21948739" w14:textId="63AD496E" w:rsidR="15E31104" w:rsidRDefault="05C554F6" w:rsidP="00331DDF">
      <w:pPr>
        <w:pStyle w:val="ListParagraph"/>
        <w:numPr>
          <w:ilvl w:val="0"/>
          <w:numId w:val="2"/>
        </w:numPr>
        <w:spacing w:line="360" w:lineRule="auto"/>
      </w:pPr>
      <w:r w:rsidRPr="05C554F6">
        <w:rPr>
          <w:noProof/>
        </w:rPr>
        <w:t>Laptopët dhe kompjuterët - për zhvillimin e web aplikacionit</w:t>
      </w:r>
    </w:p>
    <w:p w14:paraId="6E04516D" w14:textId="71EEECD4" w:rsidR="451EBDFB" w:rsidRDefault="3B3E1525" w:rsidP="00331DDF">
      <w:pPr>
        <w:pStyle w:val="ListParagraph"/>
        <w:numPr>
          <w:ilvl w:val="0"/>
          <w:numId w:val="2"/>
        </w:numPr>
        <w:spacing w:line="360" w:lineRule="auto"/>
      </w:pPr>
      <w:r w:rsidRPr="3B3E1525">
        <w:rPr>
          <w:noProof/>
        </w:rPr>
        <w:t>Microsoft SQL Server, Microsoft IIS – për zhvillimin e aplikacionit</w:t>
      </w:r>
    </w:p>
    <w:p w14:paraId="464EAFAE" w14:textId="6698839C" w:rsidR="451EBDFB" w:rsidRDefault="3CB18623" w:rsidP="00331DDF">
      <w:pPr>
        <w:pStyle w:val="ListParagraph"/>
        <w:numPr>
          <w:ilvl w:val="0"/>
          <w:numId w:val="2"/>
        </w:numPr>
        <w:spacing w:line="360" w:lineRule="auto"/>
      </w:pPr>
      <w:r w:rsidRPr="3CB18623">
        <w:rPr>
          <w:noProof/>
        </w:rPr>
        <w:t xml:space="preserve">Web Server </w:t>
      </w:r>
      <w:r w:rsidR="00255873">
        <w:rPr>
          <w:noProof/>
        </w:rPr>
        <w:t xml:space="preserve">– </w:t>
      </w:r>
      <w:r w:rsidRPr="3CB18623">
        <w:rPr>
          <w:noProof/>
        </w:rPr>
        <w:t>për testimin e sistemit</w:t>
      </w:r>
    </w:p>
    <w:p w14:paraId="4585F6EB" w14:textId="531D50D8" w:rsidR="15E31104" w:rsidRDefault="3CB18623" w:rsidP="00331DDF">
      <w:pPr>
        <w:pStyle w:val="ListParagraph"/>
        <w:numPr>
          <w:ilvl w:val="0"/>
          <w:numId w:val="2"/>
        </w:numPr>
        <w:spacing w:line="360" w:lineRule="auto"/>
      </w:pPr>
      <w:r w:rsidRPr="3CB18623">
        <w:rPr>
          <w:noProof/>
        </w:rPr>
        <w:t>Windows 7, 10 dhe MacOS 10.14</w:t>
      </w:r>
    </w:p>
    <w:p w14:paraId="37FA15A6" w14:textId="034BB64C" w:rsidR="15E31104" w:rsidRDefault="05C554F6" w:rsidP="00331DDF">
      <w:pPr>
        <w:pStyle w:val="ListParagraph"/>
        <w:numPr>
          <w:ilvl w:val="0"/>
          <w:numId w:val="2"/>
        </w:numPr>
        <w:spacing w:line="360" w:lineRule="auto"/>
      </w:pPr>
      <w:r w:rsidRPr="05C554F6">
        <w:rPr>
          <w:noProof/>
        </w:rPr>
        <w:t xml:space="preserve">Editorët Visual Studio Code, NetBeans, Adobe Dreamweaver </w:t>
      </w:r>
      <w:r w:rsidR="00255873">
        <w:rPr>
          <w:noProof/>
        </w:rPr>
        <w:t xml:space="preserve">– </w:t>
      </w:r>
      <w:r w:rsidRPr="05C554F6">
        <w:rPr>
          <w:noProof/>
        </w:rPr>
        <w:t>për shkrimin dhe editimin e kodit</w:t>
      </w:r>
    </w:p>
    <w:p w14:paraId="3B08CDBA" w14:textId="63580BBB" w:rsidR="15E31104" w:rsidRDefault="05C554F6" w:rsidP="00331DDF">
      <w:pPr>
        <w:pStyle w:val="ListParagraph"/>
        <w:numPr>
          <w:ilvl w:val="0"/>
          <w:numId w:val="2"/>
        </w:numPr>
        <w:spacing w:line="360" w:lineRule="auto"/>
      </w:pPr>
      <w:r w:rsidRPr="05C554F6">
        <w:rPr>
          <w:noProof/>
        </w:rPr>
        <w:t>PHPMailer – për dërgimin e emaileve</w:t>
      </w:r>
    </w:p>
    <w:p w14:paraId="5FE19691" w14:textId="25D735DC" w:rsidR="15E31104" w:rsidRDefault="05C554F6" w:rsidP="00331DDF">
      <w:pPr>
        <w:pStyle w:val="ListParagraph"/>
        <w:numPr>
          <w:ilvl w:val="0"/>
          <w:numId w:val="2"/>
        </w:numPr>
        <w:spacing w:line="360" w:lineRule="auto"/>
      </w:pPr>
      <w:r w:rsidRPr="05C554F6">
        <w:rPr>
          <w:noProof/>
        </w:rPr>
        <w:t>Inkscape, Adobe Illustrator, Adobe Photoshop, Adobe XD, GIMP 2 – për dizajnimin e artit të përdorur në website</w:t>
      </w:r>
    </w:p>
    <w:p w14:paraId="0698AFAE" w14:textId="4E680C4E" w:rsidR="4B7F3732" w:rsidRDefault="05C554F6" w:rsidP="00331DDF">
      <w:pPr>
        <w:pStyle w:val="ListParagraph"/>
        <w:numPr>
          <w:ilvl w:val="0"/>
          <w:numId w:val="2"/>
        </w:numPr>
        <w:spacing w:line="360" w:lineRule="auto"/>
      </w:pPr>
      <w:r w:rsidRPr="05C554F6">
        <w:rPr>
          <w:noProof/>
        </w:rPr>
        <w:t xml:space="preserve">PHP – përdorur për zhvillimin e anës back-end </w:t>
      </w:r>
    </w:p>
    <w:p w14:paraId="61A802B2" w14:textId="3599531A" w:rsidR="3FE1BD7F" w:rsidRDefault="3B3E1525" w:rsidP="00331DDF">
      <w:pPr>
        <w:pStyle w:val="ListParagraph"/>
        <w:numPr>
          <w:ilvl w:val="0"/>
          <w:numId w:val="2"/>
        </w:numPr>
        <w:spacing w:line="360" w:lineRule="auto"/>
      </w:pPr>
      <w:r w:rsidRPr="3B3E1525">
        <w:rPr>
          <w:noProof/>
        </w:rPr>
        <w:t xml:space="preserve">Softuerët shtesë </w:t>
      </w:r>
      <w:r w:rsidR="001E2A61">
        <w:rPr>
          <w:noProof/>
        </w:rPr>
        <w:t>–</w:t>
      </w:r>
      <w:r w:rsidRPr="3B3E1525">
        <w:rPr>
          <w:noProof/>
        </w:rPr>
        <w:t xml:space="preserve"> softuer</w:t>
      </w:r>
      <w:r w:rsidR="008C3B83">
        <w:rPr>
          <w:noProof/>
        </w:rPr>
        <w:t>ë</w:t>
      </w:r>
      <w:r w:rsidR="001E2A61">
        <w:rPr>
          <w:noProof/>
        </w:rPr>
        <w:t>t</w:t>
      </w:r>
      <w:r w:rsidRPr="3B3E1525">
        <w:rPr>
          <w:noProof/>
        </w:rPr>
        <w:t xml:space="preserve"> i zhvilluar për testimin e të gjithë sistemit</w:t>
      </w:r>
    </w:p>
    <w:p w14:paraId="53015515" w14:textId="77777777" w:rsidR="0087535C" w:rsidRDefault="0087535C" w:rsidP="003F7F18">
      <w:pPr>
        <w:pStyle w:val="ListParagraph"/>
        <w:spacing w:line="360" w:lineRule="auto"/>
      </w:pPr>
    </w:p>
    <w:p w14:paraId="73CCB7F9" w14:textId="79533ECE" w:rsidR="0087535C" w:rsidRPr="0087535C" w:rsidRDefault="3CB18623" w:rsidP="003F7F18">
      <w:pPr>
        <w:pStyle w:val="Heading2"/>
        <w:spacing w:line="360" w:lineRule="auto"/>
      </w:pPr>
      <w:bookmarkStart w:id="66" w:name="_Toc367686412"/>
      <w:bookmarkStart w:id="67" w:name="_Toc379047315"/>
      <w:bookmarkStart w:id="68" w:name="_Toc532247813"/>
      <w:r w:rsidRPr="3CB18623">
        <w:rPr>
          <w:noProof/>
        </w:rPr>
        <w:t>Komponentet e gatshme dhe të investuara</w:t>
      </w:r>
      <w:bookmarkEnd w:id="66"/>
      <w:bookmarkEnd w:id="67"/>
      <w:bookmarkEnd w:id="68"/>
    </w:p>
    <w:p w14:paraId="7B858EB2" w14:textId="1C1B8A0E" w:rsidR="15E31104" w:rsidRDefault="3CB18623" w:rsidP="003F7F18">
      <w:pPr>
        <w:spacing w:line="360" w:lineRule="auto"/>
        <w:rPr>
          <w:noProof/>
        </w:rPr>
      </w:pPr>
      <w:r w:rsidRPr="3CB18623">
        <w:rPr>
          <w:noProof/>
        </w:rPr>
        <w:t>Komponentet e gatshme për funksionim të sistemit janë:</w:t>
      </w:r>
    </w:p>
    <w:p w14:paraId="06C166CC" w14:textId="4BD44810" w:rsidR="15E31104" w:rsidRDefault="3CB18623" w:rsidP="00331DDF">
      <w:pPr>
        <w:pStyle w:val="ListParagraph"/>
        <w:numPr>
          <w:ilvl w:val="0"/>
          <w:numId w:val="24"/>
        </w:numPr>
        <w:spacing w:line="360" w:lineRule="auto"/>
      </w:pPr>
      <w:r w:rsidRPr="3CB18623">
        <w:rPr>
          <w:noProof/>
        </w:rPr>
        <w:t>Rrjeti kompjuterik ak</w:t>
      </w:r>
      <w:r w:rsidR="00C23BB4">
        <w:rPr>
          <w:noProof/>
        </w:rPr>
        <w:t>t</w:t>
      </w:r>
      <w:r w:rsidRPr="3CB18623">
        <w:rPr>
          <w:noProof/>
        </w:rPr>
        <w:t>ual</w:t>
      </w:r>
    </w:p>
    <w:p w14:paraId="142D3217" w14:textId="4D9E6A32" w:rsidR="15E31104" w:rsidRDefault="3B3E1525" w:rsidP="00331DDF">
      <w:pPr>
        <w:pStyle w:val="ListParagraph"/>
        <w:numPr>
          <w:ilvl w:val="0"/>
          <w:numId w:val="24"/>
        </w:numPr>
        <w:spacing w:line="360" w:lineRule="auto"/>
      </w:pPr>
      <w:r w:rsidRPr="3B3E1525">
        <w:rPr>
          <w:noProof/>
        </w:rPr>
        <w:t>Microsoft SQL Server</w:t>
      </w:r>
    </w:p>
    <w:p w14:paraId="093BFF2B" w14:textId="2D64F3C5" w:rsidR="4B7F3732" w:rsidRDefault="05C554F6" w:rsidP="00331DDF">
      <w:pPr>
        <w:pStyle w:val="ListParagraph"/>
        <w:numPr>
          <w:ilvl w:val="0"/>
          <w:numId w:val="24"/>
        </w:numPr>
        <w:spacing w:line="360" w:lineRule="auto"/>
      </w:pPr>
      <w:r w:rsidRPr="05C554F6">
        <w:rPr>
          <w:noProof/>
        </w:rPr>
        <w:t>Laptopët dhe kompjuterët aktualë</w:t>
      </w:r>
    </w:p>
    <w:p w14:paraId="3F4771DA" w14:textId="50DB2C9A" w:rsidR="4B7F3732" w:rsidRDefault="3CB18623" w:rsidP="003F7F18">
      <w:pPr>
        <w:spacing w:line="360" w:lineRule="auto"/>
        <w:rPr>
          <w:noProof/>
        </w:rPr>
      </w:pPr>
      <w:r w:rsidRPr="3CB18623">
        <w:rPr>
          <w:noProof/>
        </w:rPr>
        <w:t>Komponentet e blera për funksionim të sistemit janë:</w:t>
      </w:r>
    </w:p>
    <w:p w14:paraId="734DCCC8" w14:textId="09104B68" w:rsidR="3FE1BD7F" w:rsidRDefault="05C554F6" w:rsidP="00331DDF">
      <w:pPr>
        <w:pStyle w:val="ListParagraph"/>
        <w:numPr>
          <w:ilvl w:val="0"/>
          <w:numId w:val="23"/>
        </w:numPr>
        <w:spacing w:line="360" w:lineRule="auto"/>
      </w:pPr>
      <w:r w:rsidRPr="05C554F6">
        <w:rPr>
          <w:noProof/>
        </w:rPr>
        <w:t>QR scanners ose kamerat të thjeshta</w:t>
      </w:r>
    </w:p>
    <w:p w14:paraId="06CFBB9C" w14:textId="760B3283" w:rsidR="3FE1BD7F" w:rsidRDefault="3B3E1525" w:rsidP="00331DDF">
      <w:pPr>
        <w:pStyle w:val="ListParagraph"/>
        <w:numPr>
          <w:ilvl w:val="0"/>
          <w:numId w:val="23"/>
        </w:numPr>
        <w:spacing w:line="360" w:lineRule="auto"/>
      </w:pPr>
      <w:r w:rsidRPr="3B3E1525">
        <w:rPr>
          <w:noProof/>
        </w:rPr>
        <w:t>Dy Web Server</w:t>
      </w:r>
    </w:p>
    <w:p w14:paraId="512C8CEB" w14:textId="0CA5C979" w:rsidR="3FE1BD7F" w:rsidRDefault="3B3E1525" w:rsidP="00331DDF">
      <w:pPr>
        <w:pStyle w:val="ListParagraph"/>
        <w:numPr>
          <w:ilvl w:val="0"/>
          <w:numId w:val="23"/>
        </w:numPr>
        <w:spacing w:line="360" w:lineRule="auto"/>
      </w:pPr>
      <w:r w:rsidRPr="3B3E1525">
        <w:rPr>
          <w:noProof/>
        </w:rPr>
        <w:t>Një Database Server</w:t>
      </w:r>
    </w:p>
    <w:p w14:paraId="4F2EEC1E" w14:textId="3F84AE29" w:rsidR="008B57D8" w:rsidRDefault="008B57D8" w:rsidP="00331DDF">
      <w:pPr>
        <w:pStyle w:val="ListParagraph"/>
        <w:numPr>
          <w:ilvl w:val="0"/>
          <w:numId w:val="23"/>
        </w:numPr>
        <w:spacing w:line="360" w:lineRule="auto"/>
      </w:pPr>
      <w:r>
        <w:t>Kamerat e nevojshme n</w:t>
      </w:r>
      <w:r w:rsidR="00444311">
        <w:t>ë</w:t>
      </w:r>
      <w:r>
        <w:t xml:space="preserve"> pikat e shitjes</w:t>
      </w:r>
    </w:p>
    <w:p w14:paraId="4B0D32C2" w14:textId="77777777" w:rsidR="00A26F7F" w:rsidRDefault="00A26F7F" w:rsidP="00A26F7F">
      <w:pPr>
        <w:spacing w:line="360" w:lineRule="auto"/>
      </w:pPr>
    </w:p>
    <w:p w14:paraId="31E6307F" w14:textId="6ED6BFB0" w:rsidR="00BA25F4" w:rsidRDefault="4B7F3732" w:rsidP="003F7F18">
      <w:pPr>
        <w:pStyle w:val="Heading2"/>
        <w:spacing w:line="360" w:lineRule="auto"/>
      </w:pPr>
      <w:bookmarkStart w:id="69" w:name="_Toc367686414"/>
      <w:bookmarkStart w:id="70" w:name="_Toc379047317"/>
      <w:bookmarkStart w:id="71" w:name="_Toc532247814"/>
      <w:r>
        <w:t>Kushtet e pranimit</w:t>
      </w:r>
      <w:bookmarkEnd w:id="69"/>
      <w:bookmarkEnd w:id="70"/>
      <w:bookmarkEnd w:id="71"/>
    </w:p>
    <w:p w14:paraId="4ADA3FB4" w14:textId="7704B82A" w:rsidR="000F0A7F" w:rsidRDefault="00114BA1" w:rsidP="003F7F18">
      <w:pPr>
        <w:spacing w:line="360" w:lineRule="auto"/>
        <w:ind w:firstLine="708"/>
      </w:pPr>
      <w:r>
        <w:t>Testimi do t</w:t>
      </w:r>
      <w:r w:rsidR="00444311">
        <w:t>ë</w:t>
      </w:r>
      <w:r>
        <w:t xml:space="preserve"> b</w:t>
      </w:r>
      <w:r w:rsidR="00444311">
        <w:t>ë</w:t>
      </w:r>
      <w:r>
        <w:t>het nga ekspert</w:t>
      </w:r>
      <w:r w:rsidR="00444311">
        <w:t>ë</w:t>
      </w:r>
      <w:r>
        <w:t>t e kompanis</w:t>
      </w:r>
      <w:r w:rsidR="00444311">
        <w:t>ë</w:t>
      </w:r>
      <w:r>
        <w:t xml:space="preserve"> pas </w:t>
      </w:r>
      <w:r w:rsidR="00910D82">
        <w:t>ç</w:t>
      </w:r>
      <w:r>
        <w:t>do moduli t</w:t>
      </w:r>
      <w:r w:rsidR="00444311">
        <w:t>ë</w:t>
      </w:r>
      <w:r>
        <w:t xml:space="preserve"> p</w:t>
      </w:r>
      <w:r w:rsidR="00444311">
        <w:t>ë</w:t>
      </w:r>
      <w:r>
        <w:t xml:space="preserve">rfunduar. Pas </w:t>
      </w:r>
      <w:r w:rsidR="00910D82">
        <w:t>ç</w:t>
      </w:r>
      <w:r>
        <w:t>do testimi intermediar rezultatet do t’i d</w:t>
      </w:r>
      <w:r w:rsidR="00444311">
        <w:t>ë</w:t>
      </w:r>
      <w:r>
        <w:t>rgohen FFK-s</w:t>
      </w:r>
      <w:r w:rsidR="00444311">
        <w:t>ë</w:t>
      </w:r>
      <w:r>
        <w:t xml:space="preserve"> si dhe nj</w:t>
      </w:r>
      <w:r w:rsidR="00444311">
        <w:t>ë</w:t>
      </w:r>
      <w:r>
        <w:t xml:space="preserve"> dit</w:t>
      </w:r>
      <w:r w:rsidR="00444311">
        <w:t>ë</w:t>
      </w:r>
      <w:r>
        <w:t xml:space="preserve"> para dor</w:t>
      </w:r>
      <w:r w:rsidR="00444311">
        <w:t>ë</w:t>
      </w:r>
      <w:r>
        <w:t>zimit t</w:t>
      </w:r>
      <w:r w:rsidR="00444311">
        <w:t>ë</w:t>
      </w:r>
      <w:r>
        <w:t xml:space="preserve"> produktit do t’i dor</w:t>
      </w:r>
      <w:r w:rsidR="00444311">
        <w:t>ë</w:t>
      </w:r>
      <w:r>
        <w:t>zohet dokumenti me rezultatet e testimit final.</w:t>
      </w:r>
    </w:p>
    <w:p w14:paraId="7FCD3314" w14:textId="470AC2A8" w:rsidR="00114BA1" w:rsidRDefault="00114BA1" w:rsidP="003F7F18">
      <w:pPr>
        <w:spacing w:line="360" w:lineRule="auto"/>
        <w:ind w:firstLine="708"/>
      </w:pPr>
      <w:r>
        <w:t>Pranimi i produktit do t</w:t>
      </w:r>
      <w:r w:rsidR="00444311">
        <w:t>ë</w:t>
      </w:r>
      <w:r>
        <w:t xml:space="preserve"> b</w:t>
      </w:r>
      <w:r w:rsidR="00444311">
        <w:t>ë</w:t>
      </w:r>
      <w:r>
        <w:t>het n</w:t>
      </w:r>
      <w:r w:rsidR="00444311">
        <w:t>ë</w:t>
      </w:r>
      <w:r>
        <w:t xml:space="preserve"> hap</w:t>
      </w:r>
      <w:r w:rsidR="00444311">
        <w:t>ë</w:t>
      </w:r>
      <w:r>
        <w:t>sirat e caktuara nga FFK p</w:t>
      </w:r>
      <w:r w:rsidR="00444311">
        <w:t>ë</w:t>
      </w:r>
      <w:r>
        <w:t>r instalimin e sistemit. Raportin e pranimit e n</w:t>
      </w:r>
      <w:r w:rsidR="00444311">
        <w:t>ë</w:t>
      </w:r>
      <w:r>
        <w:t>nshkruan kryetari i FFK-s</w:t>
      </w:r>
      <w:r w:rsidR="00444311">
        <w:t>ë</w:t>
      </w:r>
      <w:r>
        <w:t xml:space="preserve"> s</w:t>
      </w:r>
      <w:r w:rsidR="00444311">
        <w:t>ë</w:t>
      </w:r>
      <w:r>
        <w:t xml:space="preserve"> bashku me drejtorin e kompanis</w:t>
      </w:r>
      <w:r w:rsidR="00444311">
        <w:t>ë</w:t>
      </w:r>
      <w:r>
        <w:t xml:space="preserve"> zhvilluese.</w:t>
      </w:r>
    </w:p>
    <w:p w14:paraId="55AEA48D" w14:textId="1684C26E" w:rsidR="3B3E1525" w:rsidRPr="009B59EB" w:rsidRDefault="009B59EB" w:rsidP="003F7F18">
      <w:pPr>
        <w:spacing w:line="360" w:lineRule="auto"/>
        <w:ind w:firstLine="708"/>
      </w:pPr>
      <w:r w:rsidRPr="009B59EB">
        <w:t>P</w:t>
      </w:r>
      <w:r w:rsidR="3B3E1525" w:rsidRPr="009B59EB">
        <w:t>rodukti</w:t>
      </w:r>
      <w:r w:rsidRPr="009B59EB">
        <w:t xml:space="preserve"> duhet t</w:t>
      </w:r>
      <w:r w:rsidR="00444311">
        <w:t>ë</w:t>
      </w:r>
      <w:r w:rsidRPr="009B59EB">
        <w:t xml:space="preserve"> jet</w:t>
      </w:r>
      <w:r w:rsidR="00444311">
        <w:t>ë</w:t>
      </w:r>
      <w:r w:rsidR="3B3E1525" w:rsidRPr="009B59EB">
        <w:t xml:space="preserve"> n</w:t>
      </w:r>
      <w:r w:rsidR="008C3B83">
        <w:t>ë</w:t>
      </w:r>
      <w:r w:rsidR="3B3E1525" w:rsidRPr="009B59EB">
        <w:t xml:space="preserve"> p</w:t>
      </w:r>
      <w:r w:rsidR="008C3B83">
        <w:t>ë</w:t>
      </w:r>
      <w:r w:rsidR="3B3E1525" w:rsidRPr="009B59EB">
        <w:t>rputhje me t</w:t>
      </w:r>
      <w:r w:rsidR="008C3B83">
        <w:t>ë</w:t>
      </w:r>
      <w:r w:rsidR="3B3E1525" w:rsidRPr="009B59EB">
        <w:t xml:space="preserve"> gjitha standardet dhe specifikat</w:t>
      </w:r>
      <w:r>
        <w:t>.</w:t>
      </w:r>
    </w:p>
    <w:p w14:paraId="7C15BB93" w14:textId="1330FAA5" w:rsidR="05C554F6" w:rsidRDefault="009B4B09" w:rsidP="003F7F18">
      <w:pPr>
        <w:pStyle w:val="Heading2"/>
        <w:spacing w:line="360" w:lineRule="auto"/>
      </w:pPr>
      <w:bookmarkStart w:id="72" w:name="_Toc532247815"/>
      <w:r>
        <w:lastRenderedPageBreak/>
        <w:t>Kushtet e dor</w:t>
      </w:r>
      <w:r w:rsidR="00444311">
        <w:t>ë</w:t>
      </w:r>
      <w:r>
        <w:t>zimit</w:t>
      </w:r>
      <w:bookmarkEnd w:id="72"/>
    </w:p>
    <w:p w14:paraId="3794B4B8" w14:textId="62B26DC3" w:rsidR="451EBDFB" w:rsidRPr="007C79D8" w:rsidRDefault="3B3E1525" w:rsidP="003F7F18">
      <w:pPr>
        <w:pStyle w:val="KommentierterInhalt"/>
        <w:spacing w:line="360" w:lineRule="auto"/>
        <w:ind w:firstLine="708"/>
        <w:rPr>
          <w:i w:val="0"/>
          <w:color w:val="auto"/>
        </w:rPr>
      </w:pPr>
      <w:r w:rsidRPr="007C79D8">
        <w:rPr>
          <w:i w:val="0"/>
          <w:color w:val="auto"/>
        </w:rPr>
        <w:t xml:space="preserve">Sistemi do të jetë </w:t>
      </w:r>
      <w:r w:rsidR="007C79D8">
        <w:rPr>
          <w:i w:val="0"/>
          <w:color w:val="auto"/>
        </w:rPr>
        <w:t>i</w:t>
      </w:r>
      <w:r w:rsidRPr="007C79D8">
        <w:rPr>
          <w:i w:val="0"/>
          <w:color w:val="auto"/>
        </w:rPr>
        <w:t xml:space="preserve"> gatshëm të futet në funksion </w:t>
      </w:r>
      <w:r w:rsidR="00973753">
        <w:rPr>
          <w:i w:val="0"/>
          <w:color w:val="auto"/>
        </w:rPr>
        <w:t>2</w:t>
      </w:r>
      <w:r w:rsidR="00342F0B">
        <w:rPr>
          <w:i w:val="0"/>
          <w:color w:val="auto"/>
        </w:rPr>
        <w:t>0</w:t>
      </w:r>
      <w:r w:rsidR="00047252">
        <w:rPr>
          <w:i w:val="0"/>
          <w:color w:val="auto"/>
        </w:rPr>
        <w:t xml:space="preserve"> dit</w:t>
      </w:r>
      <w:r w:rsidR="00444311">
        <w:rPr>
          <w:i w:val="0"/>
          <w:color w:val="auto"/>
        </w:rPr>
        <w:t>ë</w:t>
      </w:r>
      <w:r w:rsidR="00047252">
        <w:rPr>
          <w:i w:val="0"/>
          <w:color w:val="auto"/>
        </w:rPr>
        <w:t xml:space="preserve"> pas n</w:t>
      </w:r>
      <w:r w:rsidR="00444311">
        <w:rPr>
          <w:i w:val="0"/>
          <w:color w:val="auto"/>
        </w:rPr>
        <w:t>ë</w:t>
      </w:r>
      <w:r w:rsidR="00047252">
        <w:rPr>
          <w:i w:val="0"/>
          <w:color w:val="auto"/>
        </w:rPr>
        <w:t>nshkrimit t</w:t>
      </w:r>
      <w:r w:rsidR="00444311">
        <w:rPr>
          <w:i w:val="0"/>
          <w:color w:val="auto"/>
        </w:rPr>
        <w:t>ë</w:t>
      </w:r>
      <w:r w:rsidR="00047252">
        <w:rPr>
          <w:i w:val="0"/>
          <w:color w:val="auto"/>
        </w:rPr>
        <w:t xml:space="preserve"> kontrat</w:t>
      </w:r>
      <w:r w:rsidR="00444311">
        <w:rPr>
          <w:i w:val="0"/>
          <w:color w:val="auto"/>
        </w:rPr>
        <w:t>ë</w:t>
      </w:r>
      <w:r w:rsidR="00047252">
        <w:rPr>
          <w:i w:val="0"/>
          <w:color w:val="auto"/>
        </w:rPr>
        <w:t>s</w:t>
      </w:r>
      <w:r w:rsidR="002F025F">
        <w:rPr>
          <w:i w:val="0"/>
          <w:color w:val="auto"/>
        </w:rPr>
        <w:t>. P</w:t>
      </w:r>
      <w:r w:rsidRPr="007C79D8">
        <w:rPr>
          <w:i w:val="0"/>
          <w:color w:val="auto"/>
        </w:rPr>
        <w:t xml:space="preserve">jesë e testimit final do të jetë stafi </w:t>
      </w:r>
      <w:r w:rsidR="007C79D8">
        <w:rPr>
          <w:i w:val="0"/>
          <w:color w:val="auto"/>
        </w:rPr>
        <w:t>i</w:t>
      </w:r>
      <w:r w:rsidRPr="007C79D8">
        <w:rPr>
          <w:i w:val="0"/>
          <w:color w:val="auto"/>
        </w:rPr>
        <w:t xml:space="preserve"> FFK në krye me kryetarin e saj ku do të shihen rezultatet e arritura nga ky projekt.</w:t>
      </w:r>
    </w:p>
    <w:p w14:paraId="13A486DC" w14:textId="62E154A4" w:rsidR="451EBDFB" w:rsidRDefault="3B3E1525" w:rsidP="003F7F18">
      <w:pPr>
        <w:spacing w:line="360" w:lineRule="auto"/>
        <w:ind w:firstLine="708"/>
      </w:pPr>
      <w:r>
        <w:t>Mënyra e dorëzimit të softuerit është me anë të USB, CD-ROM</w:t>
      </w:r>
      <w:r w:rsidR="002F025F">
        <w:t>,</w:t>
      </w:r>
      <w:r>
        <w:t xml:space="preserve"> por do të jetë e mundur të shkarkohet edhe online.</w:t>
      </w:r>
      <w:r w:rsidR="007C79D8">
        <w:t xml:space="preserve"> Dokumentet t</w:t>
      </w:r>
      <w:r w:rsidR="00444311">
        <w:t>ë</w:t>
      </w:r>
      <w:r w:rsidR="007C79D8">
        <w:t xml:space="preserve"> cilat dor</w:t>
      </w:r>
      <w:r w:rsidR="00444311">
        <w:t>ë</w:t>
      </w:r>
      <w:r w:rsidR="007C79D8">
        <w:t>zohen jan</w:t>
      </w:r>
      <w:r w:rsidR="00444311">
        <w:t>ë</w:t>
      </w:r>
      <w:r w:rsidR="007C79D8">
        <w:t>:</w:t>
      </w:r>
    </w:p>
    <w:p w14:paraId="207BF059" w14:textId="3D600610" w:rsidR="007C79D8" w:rsidRDefault="007C79D8" w:rsidP="00331DDF">
      <w:pPr>
        <w:pStyle w:val="ListParagraph"/>
        <w:numPr>
          <w:ilvl w:val="0"/>
          <w:numId w:val="8"/>
        </w:numPr>
        <w:spacing w:line="360" w:lineRule="auto"/>
      </w:pPr>
      <w:r>
        <w:t>studimi i fizibilitetit</w:t>
      </w:r>
      <w:r w:rsidR="009B4B09">
        <w:t>,</w:t>
      </w:r>
    </w:p>
    <w:p w14:paraId="7FAFD6C0" w14:textId="4C8B8ADF" w:rsidR="007C79D8" w:rsidRDefault="007C79D8" w:rsidP="00331DDF">
      <w:pPr>
        <w:pStyle w:val="ListParagraph"/>
        <w:numPr>
          <w:ilvl w:val="0"/>
          <w:numId w:val="8"/>
        </w:numPr>
        <w:spacing w:line="360" w:lineRule="auto"/>
      </w:pPr>
      <w:r>
        <w:t>dokumenti me specifikimin e k</w:t>
      </w:r>
      <w:r w:rsidR="00444311">
        <w:t>ë</w:t>
      </w:r>
      <w:r>
        <w:t>rkesave t</w:t>
      </w:r>
      <w:r w:rsidR="00444311">
        <w:t>ë</w:t>
      </w:r>
      <w:r>
        <w:t xml:space="preserve"> softuerit</w:t>
      </w:r>
      <w:r w:rsidR="009B4B09">
        <w:t xml:space="preserve"> dhe</w:t>
      </w:r>
    </w:p>
    <w:p w14:paraId="71637815" w14:textId="2AD2235E" w:rsidR="007C79D8" w:rsidRDefault="007C79D8" w:rsidP="00331DDF">
      <w:pPr>
        <w:pStyle w:val="ListParagraph"/>
        <w:numPr>
          <w:ilvl w:val="0"/>
          <w:numId w:val="8"/>
        </w:numPr>
        <w:spacing w:line="360" w:lineRule="auto"/>
      </w:pPr>
      <w:r>
        <w:t>dokumenti q</w:t>
      </w:r>
      <w:r w:rsidR="00444311">
        <w:t>ë</w:t>
      </w:r>
      <w:r>
        <w:t xml:space="preserve"> p</w:t>
      </w:r>
      <w:r w:rsidR="00444311">
        <w:t>ë</w:t>
      </w:r>
      <w:r>
        <w:t>rmban rezultatet e testimeve intermediare dhe testimi final</w:t>
      </w:r>
      <w:r w:rsidR="009B4B09">
        <w:t>.</w:t>
      </w:r>
    </w:p>
    <w:p w14:paraId="5AA39B39" w14:textId="77777777" w:rsidR="00C87B6E" w:rsidRDefault="00C87B6E" w:rsidP="00C87B6E">
      <w:pPr>
        <w:spacing w:line="360" w:lineRule="auto"/>
      </w:pPr>
    </w:p>
    <w:p w14:paraId="77697F2E" w14:textId="781A6AF3" w:rsidR="061F74DA" w:rsidRPr="00C87B6E" w:rsidRDefault="009B4B09" w:rsidP="003F7F18">
      <w:pPr>
        <w:pStyle w:val="Heading2"/>
        <w:spacing w:line="360" w:lineRule="auto"/>
      </w:pPr>
      <w:bookmarkStart w:id="73" w:name="_Toc532247816"/>
      <w:bookmarkStart w:id="74" w:name="_Toc367686416"/>
      <w:r>
        <w:rPr>
          <w:noProof/>
        </w:rPr>
        <w:t>K</w:t>
      </w:r>
      <w:r w:rsidR="00444311">
        <w:rPr>
          <w:noProof/>
        </w:rPr>
        <w:t>ë</w:t>
      </w:r>
      <w:r>
        <w:rPr>
          <w:noProof/>
        </w:rPr>
        <w:t>rkesat p</w:t>
      </w:r>
      <w:r w:rsidR="00444311">
        <w:rPr>
          <w:noProof/>
        </w:rPr>
        <w:t>ë</w:t>
      </w:r>
      <w:r>
        <w:rPr>
          <w:noProof/>
        </w:rPr>
        <w:t>r p</w:t>
      </w:r>
      <w:r w:rsidR="00444311">
        <w:rPr>
          <w:noProof/>
        </w:rPr>
        <w:t>ë</w:t>
      </w:r>
      <w:r>
        <w:rPr>
          <w:noProof/>
        </w:rPr>
        <w:t>rdorim</w:t>
      </w:r>
      <w:r w:rsidR="009413CE">
        <w:rPr>
          <w:noProof/>
        </w:rPr>
        <w:t xml:space="preserve"> t</w:t>
      </w:r>
      <w:r w:rsidR="00444311">
        <w:rPr>
          <w:noProof/>
        </w:rPr>
        <w:t>ë</w:t>
      </w:r>
      <w:r w:rsidR="009413CE">
        <w:rPr>
          <w:noProof/>
        </w:rPr>
        <w:t xml:space="preserve"> sistemit</w:t>
      </w:r>
      <w:bookmarkEnd w:id="73"/>
    </w:p>
    <w:p w14:paraId="7F28360A" w14:textId="58D4D57C" w:rsidR="00AD6A85" w:rsidRDefault="00AD6A85" w:rsidP="003F7F18">
      <w:pPr>
        <w:spacing w:line="360" w:lineRule="auto"/>
        <w:ind w:firstLine="708"/>
        <w:rPr>
          <w:noProof/>
        </w:rPr>
      </w:pPr>
      <w:r>
        <w:rPr>
          <w:noProof/>
        </w:rPr>
        <w:t>Sistemi duhet t</w:t>
      </w:r>
      <w:r w:rsidR="00444311">
        <w:rPr>
          <w:noProof/>
        </w:rPr>
        <w:t>ë</w:t>
      </w:r>
      <w:r>
        <w:rPr>
          <w:noProof/>
        </w:rPr>
        <w:t xml:space="preserve"> ket</w:t>
      </w:r>
      <w:r w:rsidR="00444311">
        <w:rPr>
          <w:noProof/>
        </w:rPr>
        <w:t>ë</w:t>
      </w:r>
      <w:r>
        <w:rPr>
          <w:noProof/>
        </w:rPr>
        <w:t xml:space="preserve"> staf i cili mir</w:t>
      </w:r>
      <w:r w:rsidR="00444311">
        <w:rPr>
          <w:noProof/>
        </w:rPr>
        <w:t>ë</w:t>
      </w:r>
      <w:r>
        <w:rPr>
          <w:noProof/>
        </w:rPr>
        <w:t>mban websiten dhe mirret me p</w:t>
      </w:r>
      <w:r w:rsidR="00444311">
        <w:rPr>
          <w:noProof/>
        </w:rPr>
        <w:t>ë</w:t>
      </w:r>
      <w:r>
        <w:rPr>
          <w:noProof/>
        </w:rPr>
        <w:t>rdit</w:t>
      </w:r>
      <w:r w:rsidR="00444311">
        <w:rPr>
          <w:noProof/>
        </w:rPr>
        <w:t>ë</w:t>
      </w:r>
      <w:r>
        <w:rPr>
          <w:noProof/>
        </w:rPr>
        <w:t>simin e t</w:t>
      </w:r>
      <w:r w:rsidR="00444311">
        <w:rPr>
          <w:noProof/>
        </w:rPr>
        <w:t>ë</w:t>
      </w:r>
      <w:r>
        <w:rPr>
          <w:noProof/>
        </w:rPr>
        <w:t xml:space="preserve"> dh</w:t>
      </w:r>
      <w:r w:rsidR="00444311">
        <w:rPr>
          <w:noProof/>
        </w:rPr>
        <w:t>ë</w:t>
      </w:r>
      <w:r>
        <w:rPr>
          <w:noProof/>
        </w:rPr>
        <w:t>nave t</w:t>
      </w:r>
      <w:r w:rsidR="00444311">
        <w:rPr>
          <w:noProof/>
        </w:rPr>
        <w:t>ë</w:t>
      </w:r>
      <w:r>
        <w:rPr>
          <w:noProof/>
        </w:rPr>
        <w:t xml:space="preserve"> bilet</w:t>
      </w:r>
      <w:r w:rsidR="00444311">
        <w:rPr>
          <w:noProof/>
        </w:rPr>
        <w:t>ë</w:t>
      </w:r>
      <w:r>
        <w:rPr>
          <w:noProof/>
        </w:rPr>
        <w:t>s dhe me p</w:t>
      </w:r>
      <w:r w:rsidR="00444311">
        <w:rPr>
          <w:noProof/>
        </w:rPr>
        <w:t>ë</w:t>
      </w:r>
      <w:r>
        <w:rPr>
          <w:noProof/>
        </w:rPr>
        <w:t>rcaktimin e koh</w:t>
      </w:r>
      <w:r w:rsidR="00444311">
        <w:rPr>
          <w:noProof/>
        </w:rPr>
        <w:t>ë</w:t>
      </w:r>
      <w:r>
        <w:rPr>
          <w:noProof/>
        </w:rPr>
        <w:t>s s</w:t>
      </w:r>
      <w:r w:rsidR="00444311">
        <w:rPr>
          <w:noProof/>
        </w:rPr>
        <w:t>ë</w:t>
      </w:r>
      <w:r>
        <w:rPr>
          <w:noProof/>
        </w:rPr>
        <w:t xml:space="preserve"> daljes n</w:t>
      </w:r>
      <w:r w:rsidR="00444311">
        <w:rPr>
          <w:noProof/>
        </w:rPr>
        <w:t>ë</w:t>
      </w:r>
      <w:r>
        <w:rPr>
          <w:noProof/>
        </w:rPr>
        <w:t xml:space="preserve"> shitje t</w:t>
      </w:r>
      <w:r w:rsidR="00444311">
        <w:rPr>
          <w:noProof/>
        </w:rPr>
        <w:t>ë</w:t>
      </w:r>
      <w:r>
        <w:rPr>
          <w:noProof/>
        </w:rPr>
        <w:t xml:space="preserve"> biletave.</w:t>
      </w:r>
    </w:p>
    <w:p w14:paraId="0CADDFE4" w14:textId="7C9E0E6A" w:rsidR="061F74DA" w:rsidRDefault="3CB18623" w:rsidP="003F7F18">
      <w:pPr>
        <w:spacing w:line="360" w:lineRule="auto"/>
        <w:ind w:firstLine="708"/>
        <w:rPr>
          <w:noProof/>
        </w:rPr>
      </w:pPr>
      <w:r w:rsidRPr="3CB18623">
        <w:rPr>
          <w:noProof/>
        </w:rPr>
        <w:t>Duhet të sigurohet rrymë elektrike nga FFK 24 orë në mënyrë që pajisjet të jenë në gjendje të kryejnë punën e duhur dhe të mos ketë ndonjë dëmtim të tyre apo të dhënave në sistem.</w:t>
      </w:r>
    </w:p>
    <w:p w14:paraId="751F90D2" w14:textId="0DC3CA0B" w:rsidR="721AE193" w:rsidRDefault="3B3E1525" w:rsidP="003F7F18">
      <w:pPr>
        <w:spacing w:line="360" w:lineRule="auto"/>
        <w:rPr>
          <w:noProof/>
        </w:rPr>
      </w:pPr>
      <w:r w:rsidRPr="3B3E1525">
        <w:rPr>
          <w:noProof/>
        </w:rPr>
        <w:t>Hapësira në të cilën do të vendoset sistemi duhet të jetë me akses në internet 24 orë</w:t>
      </w:r>
      <w:r w:rsidR="00AD6A85">
        <w:rPr>
          <w:noProof/>
        </w:rPr>
        <w:t>.</w:t>
      </w:r>
    </w:p>
    <w:p w14:paraId="2B2ACC7C" w14:textId="77777777" w:rsidR="00C87B6E" w:rsidRDefault="00C87B6E" w:rsidP="003F7F18">
      <w:pPr>
        <w:spacing w:line="360" w:lineRule="auto"/>
        <w:rPr>
          <w:noProof/>
        </w:rPr>
      </w:pPr>
    </w:p>
    <w:p w14:paraId="31289E00" w14:textId="5075C695" w:rsidR="00BA25F4" w:rsidRDefault="05C554F6" w:rsidP="003F7F18">
      <w:pPr>
        <w:pStyle w:val="Heading2"/>
        <w:spacing w:line="360" w:lineRule="auto"/>
      </w:pPr>
      <w:bookmarkStart w:id="75" w:name="_Toc379047320"/>
      <w:bookmarkStart w:id="76" w:name="_Toc532247817"/>
      <w:r w:rsidRPr="05C554F6">
        <w:rPr>
          <w:noProof/>
        </w:rPr>
        <w:t>Garanci</w:t>
      </w:r>
      <w:bookmarkEnd w:id="74"/>
      <w:bookmarkEnd w:id="75"/>
      <w:r w:rsidR="00306E54">
        <w:rPr>
          <w:noProof/>
        </w:rPr>
        <w:t>oni</w:t>
      </w:r>
      <w:bookmarkEnd w:id="76"/>
    </w:p>
    <w:p w14:paraId="2A26ABD1" w14:textId="708C8035" w:rsidR="721AE193" w:rsidRDefault="3CB18623" w:rsidP="003F7F18">
      <w:pPr>
        <w:pStyle w:val="KommentierterInhalt"/>
        <w:spacing w:line="360" w:lineRule="auto"/>
        <w:ind w:firstLine="708"/>
        <w:rPr>
          <w:noProof/>
        </w:rPr>
      </w:pPr>
      <w:r w:rsidRPr="3CB18623">
        <w:rPr>
          <w:i w:val="0"/>
          <w:noProof/>
          <w:color w:val="auto"/>
        </w:rPr>
        <w:t xml:space="preserve">Sistemi në momentin e shpërndarjes do jetë në tërësi funksional dhe </w:t>
      </w:r>
      <w:r w:rsidR="00AD6A85">
        <w:rPr>
          <w:i w:val="0"/>
          <w:noProof/>
          <w:color w:val="auto"/>
        </w:rPr>
        <w:t>i</w:t>
      </w:r>
      <w:r w:rsidRPr="3CB18623">
        <w:rPr>
          <w:i w:val="0"/>
          <w:noProof/>
          <w:color w:val="auto"/>
        </w:rPr>
        <w:t xml:space="preserve"> gatshëm për përdorim gjithmonë nëse përdorimi </w:t>
      </w:r>
      <w:r w:rsidR="00AD6A85">
        <w:rPr>
          <w:i w:val="0"/>
          <w:noProof/>
          <w:color w:val="auto"/>
        </w:rPr>
        <w:t>i</w:t>
      </w:r>
      <w:r w:rsidRPr="3CB18623">
        <w:rPr>
          <w:i w:val="0"/>
          <w:noProof/>
          <w:color w:val="auto"/>
        </w:rPr>
        <w:t xml:space="preserve"> sistemit është në përputhje me manualin </w:t>
      </w:r>
      <w:r w:rsidR="00AC58D5">
        <w:rPr>
          <w:i w:val="0"/>
          <w:noProof/>
          <w:color w:val="auto"/>
        </w:rPr>
        <w:t>e</w:t>
      </w:r>
      <w:r w:rsidRPr="3CB18623">
        <w:rPr>
          <w:i w:val="0"/>
          <w:noProof/>
          <w:color w:val="auto"/>
        </w:rPr>
        <w:t xml:space="preserve"> tij.</w:t>
      </w:r>
    </w:p>
    <w:p w14:paraId="6166D14E" w14:textId="37C3B910" w:rsidR="721AE193" w:rsidRDefault="3CB18623" w:rsidP="003F7F18">
      <w:pPr>
        <w:spacing w:line="360" w:lineRule="auto"/>
        <w:ind w:firstLine="708"/>
        <w:rPr>
          <w:noProof/>
        </w:rPr>
      </w:pPr>
      <w:r w:rsidRPr="3CB18623">
        <w:rPr>
          <w:noProof/>
        </w:rPr>
        <w:t xml:space="preserve">Sistemi do jetë </w:t>
      </w:r>
      <w:r w:rsidR="00AD6A85">
        <w:rPr>
          <w:noProof/>
        </w:rPr>
        <w:t>i</w:t>
      </w:r>
      <w:r w:rsidRPr="3CB18623">
        <w:rPr>
          <w:noProof/>
        </w:rPr>
        <w:t xml:space="preserve"> aftë të funksionoj për një periudhë</w:t>
      </w:r>
      <w:r w:rsidRPr="3CB18623">
        <w:rPr>
          <w:noProof/>
          <w:color w:val="FF0000"/>
        </w:rPr>
        <w:t xml:space="preserve"> </w:t>
      </w:r>
      <w:r w:rsidRPr="00AC58D5">
        <w:rPr>
          <w:noProof/>
        </w:rPr>
        <w:t>10 vje</w:t>
      </w:r>
      <w:r w:rsidR="008C3B83">
        <w:rPr>
          <w:noProof/>
        </w:rPr>
        <w:t>ç</w:t>
      </w:r>
      <w:r w:rsidRPr="00AC58D5">
        <w:rPr>
          <w:noProof/>
        </w:rPr>
        <w:t xml:space="preserve">are </w:t>
      </w:r>
      <w:r w:rsidRPr="3CB18623">
        <w:rPr>
          <w:noProof/>
        </w:rPr>
        <w:t>duke marrë për bazë edhe mirëmbajtjen e sistemit që do bëhet nga anëtarët e ekipit kohë pas kohe.</w:t>
      </w:r>
    </w:p>
    <w:p w14:paraId="266185C4" w14:textId="4140B03D" w:rsidR="721AE193" w:rsidRDefault="3B3E1525" w:rsidP="003F7F18">
      <w:pPr>
        <w:spacing w:line="360" w:lineRule="auto"/>
        <w:ind w:firstLine="708"/>
        <w:rPr>
          <w:noProof/>
        </w:rPr>
      </w:pPr>
      <w:r w:rsidRPr="3B3E1525">
        <w:rPr>
          <w:noProof/>
        </w:rPr>
        <w:t>Për çdo dëmtim eventual në sistem i shkaktuar nga faktorë të jashtëm nuk merret në konsideratë nga kompania jonë</w:t>
      </w:r>
      <w:r w:rsidR="001F0E62">
        <w:rPr>
          <w:noProof/>
        </w:rPr>
        <w:t>. P</w:t>
      </w:r>
      <w:r w:rsidRPr="3B3E1525">
        <w:rPr>
          <w:noProof/>
        </w:rPr>
        <w:t xml:space="preserve">ër </w:t>
      </w:r>
      <w:r w:rsidR="008C3B83">
        <w:rPr>
          <w:noProof/>
        </w:rPr>
        <w:t>ç</w:t>
      </w:r>
      <w:r w:rsidRPr="3B3E1525">
        <w:rPr>
          <w:noProof/>
        </w:rPr>
        <w:t>do përmirësim FFK duhet të paguaj koston në bazë të dëmit të shkaktuar</w:t>
      </w:r>
      <w:r w:rsidR="001F0E62">
        <w:rPr>
          <w:noProof/>
        </w:rPr>
        <w:t>,</w:t>
      </w:r>
      <w:r w:rsidRPr="3B3E1525">
        <w:rPr>
          <w:noProof/>
        </w:rPr>
        <w:t xml:space="preserve"> ndërsa për të gjitha dëmtimet të cilat vijnë si rezultat i ndonjë gabimi softuerik nga ana jonë atëherë kompania ka për detyrë të bëjë rregullimin pa asnjë kosto shtesë dhe atë në kohë më të shpejtë të mundshme.</w:t>
      </w:r>
    </w:p>
    <w:p w14:paraId="012BC163" w14:textId="038F46A4" w:rsidR="721AE193" w:rsidRDefault="3CB18623" w:rsidP="003F7F18">
      <w:pPr>
        <w:spacing w:line="360" w:lineRule="auto"/>
        <w:ind w:firstLine="708"/>
        <w:rPr>
          <w:noProof/>
        </w:rPr>
      </w:pPr>
      <w:r w:rsidRPr="3CB18623">
        <w:rPr>
          <w:noProof/>
        </w:rPr>
        <w:t>FFK detyrohet që të paguaj për mi</w:t>
      </w:r>
      <w:r w:rsidR="002A1040">
        <w:rPr>
          <w:noProof/>
        </w:rPr>
        <w:t>r</w:t>
      </w:r>
      <w:r w:rsidR="008C3B83">
        <w:rPr>
          <w:noProof/>
        </w:rPr>
        <w:t>ë</w:t>
      </w:r>
      <w:r w:rsidRPr="3CB18623">
        <w:rPr>
          <w:noProof/>
        </w:rPr>
        <w:t>mbajten e vazhdueshme të softueri</w:t>
      </w:r>
      <w:r w:rsidR="002A1040">
        <w:rPr>
          <w:noProof/>
        </w:rPr>
        <w:t>t</w:t>
      </w:r>
      <w:r w:rsidRPr="3CB18623">
        <w:rPr>
          <w:noProof/>
        </w:rPr>
        <w:t xml:space="preserve"> për periudh</w:t>
      </w:r>
      <w:r w:rsidR="008C3B83">
        <w:rPr>
          <w:noProof/>
        </w:rPr>
        <w:t>ë</w:t>
      </w:r>
      <w:r w:rsidRPr="00CD5366">
        <w:rPr>
          <w:noProof/>
        </w:rPr>
        <w:t>n 10 vje</w:t>
      </w:r>
      <w:r w:rsidR="008C3B83">
        <w:rPr>
          <w:noProof/>
        </w:rPr>
        <w:t>ç</w:t>
      </w:r>
      <w:r w:rsidRPr="00CD5366">
        <w:rPr>
          <w:noProof/>
        </w:rPr>
        <w:t xml:space="preserve">are, </w:t>
      </w:r>
      <w:r w:rsidRPr="3CB18623">
        <w:rPr>
          <w:noProof/>
        </w:rPr>
        <w:t xml:space="preserve">si dhe detyrohet të paguaj </w:t>
      </w:r>
      <w:r w:rsidR="00910D82">
        <w:rPr>
          <w:noProof/>
        </w:rPr>
        <w:t>ç</w:t>
      </w:r>
      <w:r w:rsidRPr="3CB18623">
        <w:rPr>
          <w:noProof/>
        </w:rPr>
        <w:t>do investim shtesë të bërë në pajisje apo në softuer për shkak të kërkesave të FFK apo për shkak të nevojës së domosdoshme.</w:t>
      </w:r>
    </w:p>
    <w:p w14:paraId="4C2D16B5" w14:textId="6B727BD2" w:rsidR="721AE193" w:rsidRDefault="3B3E1525" w:rsidP="003F7F18">
      <w:pPr>
        <w:spacing w:line="360" w:lineRule="auto"/>
        <w:ind w:firstLine="708"/>
        <w:rPr>
          <w:noProof/>
        </w:rPr>
      </w:pPr>
      <w:r w:rsidRPr="3B3E1525">
        <w:rPr>
          <w:noProof/>
        </w:rPr>
        <w:t>Në rast të dëmtimit të pajisjes hard</w:t>
      </w:r>
      <w:r w:rsidR="002A1040">
        <w:rPr>
          <w:noProof/>
        </w:rPr>
        <w:t>u</w:t>
      </w:r>
      <w:r w:rsidRPr="3B3E1525">
        <w:rPr>
          <w:noProof/>
        </w:rPr>
        <w:t xml:space="preserve">erike në mënyrë natyrale atëherë </w:t>
      </w:r>
      <w:r w:rsidR="00C051C0">
        <w:rPr>
          <w:noProof/>
        </w:rPr>
        <w:t>kompania jon</w:t>
      </w:r>
      <w:r w:rsidR="00444311">
        <w:rPr>
          <w:noProof/>
        </w:rPr>
        <w:t>ë</w:t>
      </w:r>
      <w:r w:rsidR="00C051C0">
        <w:rPr>
          <w:noProof/>
        </w:rPr>
        <w:t xml:space="preserve"> nuk merr p</w:t>
      </w:r>
      <w:r w:rsidR="00444311">
        <w:rPr>
          <w:noProof/>
        </w:rPr>
        <w:t>ë</w:t>
      </w:r>
      <w:r w:rsidR="00C051C0">
        <w:rPr>
          <w:noProof/>
        </w:rPr>
        <w:t>rgjegj</w:t>
      </w:r>
      <w:r w:rsidR="00444311">
        <w:rPr>
          <w:noProof/>
        </w:rPr>
        <w:t>ë</w:t>
      </w:r>
      <w:r w:rsidR="00C051C0">
        <w:rPr>
          <w:noProof/>
        </w:rPr>
        <w:t xml:space="preserve">si dhe </w:t>
      </w:r>
      <w:r w:rsidRPr="3B3E1525">
        <w:rPr>
          <w:noProof/>
        </w:rPr>
        <w:t>FFK</w:t>
      </w:r>
      <w:r w:rsidR="00C051C0">
        <w:rPr>
          <w:noProof/>
        </w:rPr>
        <w:t>-ja</w:t>
      </w:r>
      <w:r w:rsidRPr="3B3E1525">
        <w:rPr>
          <w:noProof/>
        </w:rPr>
        <w:t xml:space="preserve"> duhet të mbulojë shpenzimet</w:t>
      </w:r>
      <w:r w:rsidR="00C051C0">
        <w:rPr>
          <w:noProof/>
        </w:rPr>
        <w:t>.</w:t>
      </w:r>
    </w:p>
    <w:p w14:paraId="05BDDFFF" w14:textId="3D86C4A1" w:rsidR="061F74DA" w:rsidRDefault="00910D82" w:rsidP="003F7F18">
      <w:pPr>
        <w:spacing w:line="360" w:lineRule="auto"/>
        <w:ind w:firstLine="708"/>
        <w:rPr>
          <w:noProof/>
        </w:rPr>
      </w:pPr>
      <w:r>
        <w:rPr>
          <w:noProof/>
        </w:rPr>
        <w:t>Ç</w:t>
      </w:r>
      <w:r w:rsidR="3CB18623" w:rsidRPr="3CB18623">
        <w:rPr>
          <w:noProof/>
        </w:rPr>
        <w:t>do kërkesë për shfrytëzim të sistemit edhe për qëllime të tjera duhet detyrimisht të njoftohet kompania dhe të vendoset kostoja e shitjes së tij në mënyrë që të përdoret për ato qëllime, pra sistemi nuk guxon të ripërdoret pa dijeninë dhe pajtimin paraprak të kompanisë.</w:t>
      </w:r>
    </w:p>
    <w:p w14:paraId="5B3CA351" w14:textId="7616B49B" w:rsidR="721AE193" w:rsidRDefault="721AE193" w:rsidP="003F7F18">
      <w:pPr>
        <w:spacing w:line="360" w:lineRule="auto"/>
        <w:rPr>
          <w:noProof/>
        </w:rPr>
      </w:pPr>
    </w:p>
    <w:p w14:paraId="3C23B4E4" w14:textId="12EF27D2" w:rsidR="061F74DA" w:rsidRPr="00340F60" w:rsidRDefault="3B3E1525" w:rsidP="003F7F18">
      <w:pPr>
        <w:spacing w:line="360" w:lineRule="auto"/>
        <w:ind w:firstLine="708"/>
        <w:rPr>
          <w:noProof/>
          <w:color w:val="FF0000"/>
        </w:rPr>
      </w:pPr>
      <w:r w:rsidRPr="3B3E1525">
        <w:rPr>
          <w:noProof/>
        </w:rPr>
        <w:t>Në rast të anulimit të kontratës përgjatë zhvillimit të sistemit FFK është e obliguar të paguaj dëmshpërbli</w:t>
      </w:r>
      <w:r w:rsidRPr="00340F60">
        <w:rPr>
          <w:noProof/>
        </w:rPr>
        <w:t>m prej 10.000 EUR.</w:t>
      </w:r>
      <w:r w:rsidRPr="3B3E1525">
        <w:rPr>
          <w:noProof/>
          <w:color w:val="FF0000"/>
        </w:rPr>
        <w:t xml:space="preserve"> </w:t>
      </w:r>
    </w:p>
    <w:p w14:paraId="46DC36EB" w14:textId="7D8A1C4D" w:rsidR="451EBDFB" w:rsidRDefault="3CB18623" w:rsidP="003F7F18">
      <w:pPr>
        <w:spacing w:line="360" w:lineRule="auto"/>
        <w:ind w:firstLine="708"/>
      </w:pPr>
      <w:r w:rsidRPr="3CB18623">
        <w:rPr>
          <w:noProof/>
        </w:rPr>
        <w:t>Garancioni 10 vje</w:t>
      </w:r>
      <w:r w:rsidR="00910D82">
        <w:rPr>
          <w:noProof/>
        </w:rPr>
        <w:t>ç</w:t>
      </w:r>
      <w:r w:rsidRPr="3CB18623">
        <w:rPr>
          <w:noProof/>
        </w:rPr>
        <w:t>arë vlen vetëm nën të gjitha kushtet e lart përmendura.</w:t>
      </w:r>
    </w:p>
    <w:p w14:paraId="7A102663" w14:textId="2AFC7F40" w:rsidR="00BA25F4" w:rsidRDefault="00BA25F4" w:rsidP="003F7F18">
      <w:pPr>
        <w:pStyle w:val="Heading1"/>
        <w:spacing w:line="360" w:lineRule="auto"/>
      </w:pPr>
      <w:bookmarkStart w:id="77" w:name="_Toc367686411"/>
      <w:bookmarkStart w:id="78" w:name="_Toc367686417"/>
      <w:r>
        <w:br w:type="page"/>
      </w:r>
      <w:bookmarkStart w:id="79" w:name="_Toc532247818"/>
      <w:r w:rsidR="05C554F6">
        <w:lastRenderedPageBreak/>
        <w:t>Obligimet e klientit</w:t>
      </w:r>
      <w:bookmarkStart w:id="80" w:name="_Toc379047321"/>
      <w:bookmarkStart w:id="81" w:name="_Ref398436789"/>
      <w:bookmarkStart w:id="82" w:name="_Ref398436813"/>
      <w:bookmarkStart w:id="83" w:name="_Ref398436816"/>
      <w:bookmarkStart w:id="84" w:name="_Ref398438025"/>
      <w:bookmarkEnd w:id="77"/>
      <w:bookmarkEnd w:id="79"/>
      <w:bookmarkEnd w:id="80"/>
      <w:bookmarkEnd w:id="81"/>
      <w:bookmarkEnd w:id="82"/>
      <w:bookmarkEnd w:id="83"/>
      <w:bookmarkEnd w:id="84"/>
    </w:p>
    <w:p w14:paraId="1472FB41" w14:textId="5D4DF8EE" w:rsidR="15E31104" w:rsidRDefault="3CB18623" w:rsidP="003F7F18">
      <w:pPr>
        <w:spacing w:line="360" w:lineRule="auto"/>
        <w:rPr>
          <w:noProof/>
        </w:rPr>
      </w:pPr>
      <w:r w:rsidRPr="3CB18623">
        <w:rPr>
          <w:noProof/>
        </w:rPr>
        <w:t>Detyrimet e FFK janë:</w:t>
      </w:r>
    </w:p>
    <w:p w14:paraId="0042A7AB" w14:textId="2F06A8C9" w:rsidR="061F74DA" w:rsidRDefault="3CB18623" w:rsidP="003F7F18">
      <w:pPr>
        <w:pStyle w:val="ListParagraph"/>
        <w:numPr>
          <w:ilvl w:val="0"/>
          <w:numId w:val="1"/>
        </w:numPr>
        <w:spacing w:line="360" w:lineRule="auto"/>
      </w:pPr>
      <w:r w:rsidRPr="3CB18623">
        <w:rPr>
          <w:noProof/>
        </w:rPr>
        <w:t>Duhet të sigurojë pajisjet e nevojshme hard</w:t>
      </w:r>
      <w:r w:rsidR="002A1040">
        <w:rPr>
          <w:noProof/>
        </w:rPr>
        <w:t>u</w:t>
      </w:r>
      <w:r w:rsidRPr="3CB18623">
        <w:rPr>
          <w:noProof/>
        </w:rPr>
        <w:t>erike të cekura nga kompania.</w:t>
      </w:r>
    </w:p>
    <w:p w14:paraId="0C5B3DB2" w14:textId="7A54B518" w:rsidR="061F74DA" w:rsidRDefault="3B3E1525" w:rsidP="003F7F18">
      <w:pPr>
        <w:pStyle w:val="ListParagraph"/>
        <w:numPr>
          <w:ilvl w:val="0"/>
          <w:numId w:val="1"/>
        </w:numPr>
        <w:spacing w:line="360" w:lineRule="auto"/>
        <w:rPr>
          <w:noProof/>
        </w:rPr>
      </w:pPr>
      <w:r w:rsidRPr="3B3E1525">
        <w:rPr>
          <w:noProof/>
        </w:rPr>
        <w:t xml:space="preserve">Duhet të siguroj një ambient në të cilin është </w:t>
      </w:r>
      <w:r w:rsidR="00760578">
        <w:rPr>
          <w:noProof/>
        </w:rPr>
        <w:t>i</w:t>
      </w:r>
      <w:r w:rsidRPr="3B3E1525">
        <w:rPr>
          <w:noProof/>
        </w:rPr>
        <w:t xml:space="preserve"> mundur testimi </w:t>
      </w:r>
      <w:r w:rsidR="00760578">
        <w:rPr>
          <w:noProof/>
        </w:rPr>
        <w:t>i</w:t>
      </w:r>
      <w:r w:rsidRPr="3B3E1525">
        <w:rPr>
          <w:noProof/>
        </w:rPr>
        <w:t xml:space="preserve"> sistemit</w:t>
      </w:r>
      <w:r w:rsidRPr="3B3E1525">
        <w:rPr>
          <w:noProof/>
          <w:color w:val="FF0000"/>
        </w:rPr>
        <w:t xml:space="preserve"> </w:t>
      </w:r>
    </w:p>
    <w:p w14:paraId="2B4628C5" w14:textId="1E08969D" w:rsidR="061F74DA" w:rsidRDefault="3CB18623" w:rsidP="003F7F18">
      <w:pPr>
        <w:pStyle w:val="ListParagraph"/>
        <w:numPr>
          <w:ilvl w:val="0"/>
          <w:numId w:val="1"/>
        </w:numPr>
        <w:spacing w:line="360" w:lineRule="auto"/>
      </w:pPr>
      <w:r w:rsidRPr="3CB18623">
        <w:rPr>
          <w:noProof/>
        </w:rPr>
        <w:t xml:space="preserve">Duhet të sigurojë persona përgjegjës për të dhënë përgjigje në lidhje me projektin gjatë punës </w:t>
      </w:r>
    </w:p>
    <w:p w14:paraId="5DBC9894" w14:textId="3A0F7136" w:rsidR="061F74DA" w:rsidRDefault="3CB18623" w:rsidP="003F7F18">
      <w:pPr>
        <w:pStyle w:val="ListParagraph"/>
        <w:numPr>
          <w:ilvl w:val="0"/>
          <w:numId w:val="1"/>
        </w:numPr>
        <w:spacing w:line="360" w:lineRule="auto"/>
      </w:pPr>
      <w:r w:rsidRPr="3CB18623">
        <w:rPr>
          <w:noProof/>
        </w:rPr>
        <w:t>Duhet të formuloj kontratë shtesë në rast të kërkesave të reja në përputhje me kërkesat e kompanisë</w:t>
      </w:r>
      <w:bookmarkEnd w:id="78"/>
    </w:p>
    <w:sectPr w:rsidR="061F74DA">
      <w:headerReference w:type="even" r:id="rId18"/>
      <w:pgSz w:w="11907" w:h="16840" w:code="9"/>
      <w:pgMar w:top="1418"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FAE07" w14:textId="77777777" w:rsidR="00A02A0E" w:rsidRDefault="00A02A0E">
      <w:r>
        <w:separator/>
      </w:r>
    </w:p>
  </w:endnote>
  <w:endnote w:type="continuationSeparator" w:id="0">
    <w:p w14:paraId="07B72067" w14:textId="77777777" w:rsidR="00A02A0E" w:rsidRDefault="00A02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游明朝">
    <w:altName w:val="MS Gothic"/>
    <w:panose1 w:val="00000000000000000000"/>
    <w:charset w:val="80"/>
    <w:family w:val="roman"/>
    <w:notTrueType/>
    <w:pitch w:val="default"/>
  </w:font>
  <w:font w:name="游ゴシック Light">
    <w:altName w:val="MS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638EC" w14:textId="77777777" w:rsidR="00CF4BB4" w:rsidRDefault="00CF4BB4">
    <w:pPr>
      <w:pStyle w:val="Footer"/>
    </w:pPr>
    <w:r>
      <w:t xml:space="preserve">Page </w:t>
    </w:r>
    <w:r>
      <w:fldChar w:fldCharType="begin"/>
    </w:r>
    <w:r>
      <w:instrText>PAGE</w:instrText>
    </w:r>
    <w:r>
      <w:fldChar w:fldCharType="separate"/>
    </w:r>
    <w:r>
      <w:rPr>
        <w:noProof/>
      </w:rPr>
      <w:t>12</w:t>
    </w:r>
    <w:r>
      <w:fldChar w:fldCharType="end"/>
    </w:r>
    <w:r>
      <w:t xml:space="preserve"> / </w:t>
    </w:r>
    <w:r>
      <w:rPr>
        <w:noProof/>
      </w:rPr>
      <w:fldChar w:fldCharType="begin"/>
    </w:r>
    <w:r>
      <w:rPr>
        <w:noProof/>
      </w:rPr>
      <w:instrText xml:space="preserve"> NUMPAGES  \* MERGEFORMAT </w:instrText>
    </w:r>
    <w:r>
      <w:rPr>
        <w:noProof/>
      </w:rPr>
      <w:fldChar w:fldCharType="separate"/>
    </w:r>
    <w:r>
      <w:rPr>
        <w:noProof/>
      </w:rPr>
      <w:t>19</w:t>
    </w:r>
    <w:r>
      <w:rPr>
        <w:noProof/>
      </w:rPr>
      <w:fldChar w:fldCharType="end"/>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6D064" w14:textId="77777777" w:rsidR="00CF4BB4" w:rsidRDefault="00CF4BB4">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DF891" w14:textId="03D10061" w:rsidR="00CF4BB4" w:rsidRDefault="00CF4BB4">
    <w:pPr>
      <w:pStyle w:val="Footer"/>
    </w:pPr>
    <w:r>
      <w:tab/>
      <w:t xml:space="preserve">Faqja </w:t>
    </w:r>
    <w:r>
      <w:fldChar w:fldCharType="begin"/>
    </w:r>
    <w:r>
      <w:instrText>PAGE</w:instrText>
    </w:r>
    <w:r>
      <w:fldChar w:fldCharType="separate"/>
    </w:r>
    <w:r w:rsidR="001E281E">
      <w:rPr>
        <w:noProof/>
      </w:rPr>
      <w:t>2</w:t>
    </w:r>
    <w:r>
      <w:fldChar w:fldCharType="end"/>
    </w:r>
    <w:r>
      <w:t xml:space="preserve"> / </w:t>
    </w:r>
    <w:r>
      <w:rPr>
        <w:noProof/>
      </w:rPr>
      <w:fldChar w:fldCharType="begin"/>
    </w:r>
    <w:r>
      <w:rPr>
        <w:noProof/>
      </w:rPr>
      <w:instrText xml:space="preserve"> NUMPAGES  \* MERGEFORMAT </w:instrText>
    </w:r>
    <w:r>
      <w:rPr>
        <w:noProof/>
      </w:rPr>
      <w:fldChar w:fldCharType="separate"/>
    </w:r>
    <w:r w:rsidR="001E281E">
      <w:rPr>
        <w:noProof/>
      </w:rPr>
      <w:t>25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04572" w14:textId="77777777" w:rsidR="00A02A0E" w:rsidRDefault="00A02A0E">
      <w:r>
        <w:separator/>
      </w:r>
    </w:p>
  </w:footnote>
  <w:footnote w:type="continuationSeparator" w:id="0">
    <w:p w14:paraId="51700549" w14:textId="77777777" w:rsidR="00A02A0E" w:rsidRDefault="00A02A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27B065" w14:textId="540943C1" w:rsidR="00CF4BB4" w:rsidRDefault="00CF4BB4">
    <w:pPr>
      <w:pStyle w:val="Header"/>
    </w:pPr>
    <w:r>
      <w:rPr>
        <w:noProof/>
      </w:rPr>
      <w:fldChar w:fldCharType="begin"/>
    </w:r>
    <w:r>
      <w:rPr>
        <w:noProof/>
      </w:rPr>
      <w:instrText xml:space="preserve"> STYLEREF Projekt \* MERGEFORMAT </w:instrText>
    </w:r>
    <w:r>
      <w:rPr>
        <w:noProof/>
      </w:rPr>
      <w:fldChar w:fldCharType="separate"/>
    </w:r>
    <w:r>
      <w:rPr>
        <w:noProof/>
      </w:rPr>
      <w:t>Digital Football Ticket System (DFTS)</w:t>
    </w:r>
    <w:r>
      <w:rPr>
        <w:noProof/>
      </w:rPr>
      <w:fldChar w:fldCharType="end"/>
    </w:r>
    <w:r>
      <w:tab/>
      <w:t>Software Requirements Specification</w:t>
    </w:r>
    <w:r>
      <w:br/>
    </w:r>
    <w:r>
      <w:rPr>
        <w:noProof/>
      </w:rPr>
      <w:fldChar w:fldCharType="begin"/>
    </w:r>
    <w:r>
      <w:rPr>
        <w:noProof/>
      </w:rPr>
      <w:instrText xml:space="preserve"> STYLEREF Überschrift \* MERGEFORMAT </w:instrText>
    </w:r>
    <w:r>
      <w:rPr>
        <w:noProof/>
      </w:rPr>
      <w:fldChar w:fldCharType="separate"/>
    </w:r>
    <w:r>
      <w:rPr>
        <w:noProof/>
      </w:rPr>
      <w:t>Menaxhimi i dokumentit</w:t>
    </w:r>
    <w:r>
      <w:rPr>
        <w:noProof/>
      </w:rPr>
      <w:fldChar w:fldCharType="end"/>
    </w:r>
    <w:r>
      <w:tab/>
    </w:r>
    <w:r>
      <w:rPr>
        <w:noProof/>
      </w:rPr>
      <w:fldChar w:fldCharType="begin"/>
    </w:r>
    <w:r>
      <w:rPr>
        <w:noProof/>
      </w:rPr>
      <w:instrText xml:space="preserve"> STYLEREF Version \* MERGEFORMAT </w:instrText>
    </w:r>
    <w:r>
      <w:rPr>
        <w:noProof/>
      </w:rPr>
      <w:fldChar w:fldCharType="separate"/>
    </w:r>
    <w:r>
      <w:rPr>
        <w:noProof/>
      </w:rPr>
      <w:t>2.0</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6290A" w14:textId="785D0C53" w:rsidR="00CF4BB4" w:rsidRDefault="00CF4BB4">
    <w:pPr>
      <w:pStyle w:val="Header"/>
    </w:pPr>
    <w:r>
      <w:t>Specifikimi i kërkesave të softuerit</w:t>
    </w:r>
    <w:r>
      <w:tab/>
    </w:r>
    <w:r>
      <w:rPr>
        <w:noProof/>
      </w:rPr>
      <w:fldChar w:fldCharType="begin"/>
    </w:r>
    <w:r>
      <w:rPr>
        <w:noProof/>
      </w:rPr>
      <w:instrText xml:space="preserve"> STYLEREF Projekt \* MERGEFORMAT </w:instrText>
    </w:r>
    <w:r>
      <w:rPr>
        <w:noProof/>
      </w:rPr>
      <w:fldChar w:fldCharType="separate"/>
    </w:r>
    <w:r w:rsidR="001E281E">
      <w:rPr>
        <w:noProof/>
      </w:rPr>
      <w:t>Digital Football Ticket System (DFTS)</w:t>
    </w:r>
    <w:r>
      <w:rPr>
        <w:noProof/>
      </w:rPr>
      <w:fldChar w:fldCharType="end"/>
    </w:r>
    <w:r>
      <w:br/>
    </w:r>
    <w:r>
      <w:rPr>
        <w:noProof/>
      </w:rPr>
      <w:fldChar w:fldCharType="begin"/>
    </w:r>
    <w:r>
      <w:rPr>
        <w:noProof/>
      </w:rPr>
      <w:instrText xml:space="preserve"> STYLEREF Version \* MERGEFORMAT </w:instrText>
    </w:r>
    <w:r>
      <w:rPr>
        <w:noProof/>
      </w:rPr>
      <w:fldChar w:fldCharType="separate"/>
    </w:r>
    <w:r w:rsidR="001E281E">
      <w:rPr>
        <w:noProof/>
      </w:rPr>
      <w:t>2.0</w:t>
    </w:r>
    <w:r>
      <w:rPr>
        <w:noProof/>
      </w:rPr>
      <w:fldChar w:fldCharType="end"/>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0CEAA" w14:textId="7ADFEC91" w:rsidR="00CF4BB4" w:rsidRDefault="00CF4BB4">
    <w:pPr>
      <w:pStyle w:val="Header"/>
    </w:pPr>
    <w:r>
      <w:rPr>
        <w:noProof/>
      </w:rPr>
      <w:fldChar w:fldCharType="begin"/>
    </w:r>
    <w:r>
      <w:rPr>
        <w:noProof/>
      </w:rPr>
      <w:instrText xml:space="preserve"> STYLEREF Projekt \* MERGEFORMAT </w:instrText>
    </w:r>
    <w:r>
      <w:rPr>
        <w:noProof/>
      </w:rPr>
      <w:fldChar w:fldCharType="separate"/>
    </w:r>
    <w:r>
      <w:rPr>
        <w:noProof/>
      </w:rPr>
      <w:t>Digital Football Ticket System (DFTS)</w:t>
    </w:r>
    <w:r>
      <w:rPr>
        <w:noProof/>
      </w:rPr>
      <w:fldChar w:fldCharType="end"/>
    </w:r>
    <w:r>
      <w:tab/>
      <w:t>Software Requirements Specification</w:t>
    </w:r>
    <w:r>
      <w:br/>
    </w:r>
    <w:r>
      <w:rPr>
        <w:noProof/>
      </w:rPr>
      <w:fldChar w:fldCharType="begin"/>
    </w:r>
    <w:r>
      <w:rPr>
        <w:noProof/>
      </w:rPr>
      <w:instrText xml:space="preserve"> STYLEREF "Überschrift 1" \* MERGEFORMAT </w:instrText>
    </w:r>
    <w:r>
      <w:rPr>
        <w:noProof/>
      </w:rPr>
      <w:fldChar w:fldCharType="separate"/>
    </w:r>
    <w:r>
      <w:rPr>
        <w:b/>
        <w:bCs/>
        <w:noProof/>
      </w:rPr>
      <w:t>Error! Use the Home tab to apply Überschrift 1 to the text that you want to appear here.</w:t>
    </w:r>
    <w:r>
      <w:rPr>
        <w:noProof/>
      </w:rPr>
      <w:fldChar w:fldCharType="end"/>
    </w:r>
    <w:r>
      <w:tab/>
    </w:r>
    <w:r>
      <w:rPr>
        <w:noProof/>
      </w:rPr>
      <w:fldChar w:fldCharType="begin"/>
    </w:r>
    <w:r>
      <w:rPr>
        <w:noProof/>
      </w:rPr>
      <w:instrText xml:space="preserve"> STYLEREF Version \* MERGEFORMAT </w:instrText>
    </w:r>
    <w:r>
      <w:rPr>
        <w:noProof/>
      </w:rPr>
      <w:fldChar w:fldCharType="separate"/>
    </w:r>
    <w:r>
      <w:rPr>
        <w:noProof/>
      </w:rPr>
      <w:t>2.0</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A3E4F6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F038CE"/>
    <w:multiLevelType w:val="hybridMultilevel"/>
    <w:tmpl w:val="CFD0EA9C"/>
    <w:lvl w:ilvl="0" w:tplc="04090001">
      <w:start w:val="1"/>
      <w:numFmt w:val="bullet"/>
      <w:lvlText w:val=""/>
      <w:lvlJc w:val="left"/>
      <w:pPr>
        <w:ind w:left="720" w:hanging="360"/>
      </w:pPr>
      <w:rPr>
        <w:rFonts w:ascii="Symbol" w:hAnsi="Symbol" w:hint="default"/>
      </w:rPr>
    </w:lvl>
    <w:lvl w:ilvl="1" w:tplc="8A7C23BC">
      <w:start w:val="1"/>
      <w:numFmt w:val="bullet"/>
      <w:lvlText w:val="o"/>
      <w:lvlJc w:val="left"/>
      <w:pPr>
        <w:ind w:left="1440" w:hanging="360"/>
      </w:pPr>
      <w:rPr>
        <w:rFonts w:ascii="Courier New" w:hAnsi="Courier New" w:hint="default"/>
      </w:rPr>
    </w:lvl>
    <w:lvl w:ilvl="2" w:tplc="43E877EA">
      <w:start w:val="1"/>
      <w:numFmt w:val="bullet"/>
      <w:lvlText w:val=""/>
      <w:lvlJc w:val="left"/>
      <w:pPr>
        <w:ind w:left="2160" w:hanging="360"/>
      </w:pPr>
      <w:rPr>
        <w:rFonts w:ascii="Wingdings" w:hAnsi="Wingdings" w:hint="default"/>
      </w:rPr>
    </w:lvl>
    <w:lvl w:ilvl="3" w:tplc="D6EA62CA">
      <w:start w:val="1"/>
      <w:numFmt w:val="bullet"/>
      <w:lvlText w:val=""/>
      <w:lvlJc w:val="left"/>
      <w:pPr>
        <w:ind w:left="2880" w:hanging="360"/>
      </w:pPr>
      <w:rPr>
        <w:rFonts w:ascii="Symbol" w:hAnsi="Symbol" w:hint="default"/>
      </w:rPr>
    </w:lvl>
    <w:lvl w:ilvl="4" w:tplc="680C281C">
      <w:start w:val="1"/>
      <w:numFmt w:val="bullet"/>
      <w:lvlText w:val="o"/>
      <w:lvlJc w:val="left"/>
      <w:pPr>
        <w:ind w:left="3600" w:hanging="360"/>
      </w:pPr>
      <w:rPr>
        <w:rFonts w:ascii="Courier New" w:hAnsi="Courier New" w:hint="default"/>
      </w:rPr>
    </w:lvl>
    <w:lvl w:ilvl="5" w:tplc="FEAA61E4">
      <w:start w:val="1"/>
      <w:numFmt w:val="bullet"/>
      <w:lvlText w:val=""/>
      <w:lvlJc w:val="left"/>
      <w:pPr>
        <w:ind w:left="4320" w:hanging="360"/>
      </w:pPr>
      <w:rPr>
        <w:rFonts w:ascii="Wingdings" w:hAnsi="Wingdings" w:hint="default"/>
      </w:rPr>
    </w:lvl>
    <w:lvl w:ilvl="6" w:tplc="CFBAD316">
      <w:start w:val="1"/>
      <w:numFmt w:val="bullet"/>
      <w:lvlText w:val=""/>
      <w:lvlJc w:val="left"/>
      <w:pPr>
        <w:ind w:left="5040" w:hanging="360"/>
      </w:pPr>
      <w:rPr>
        <w:rFonts w:ascii="Symbol" w:hAnsi="Symbol" w:hint="default"/>
      </w:rPr>
    </w:lvl>
    <w:lvl w:ilvl="7" w:tplc="9C8C1140">
      <w:start w:val="1"/>
      <w:numFmt w:val="bullet"/>
      <w:lvlText w:val="o"/>
      <w:lvlJc w:val="left"/>
      <w:pPr>
        <w:ind w:left="5760" w:hanging="360"/>
      </w:pPr>
      <w:rPr>
        <w:rFonts w:ascii="Courier New" w:hAnsi="Courier New" w:hint="default"/>
      </w:rPr>
    </w:lvl>
    <w:lvl w:ilvl="8" w:tplc="4186252A">
      <w:start w:val="1"/>
      <w:numFmt w:val="bullet"/>
      <w:lvlText w:val=""/>
      <w:lvlJc w:val="left"/>
      <w:pPr>
        <w:ind w:left="6480" w:hanging="360"/>
      </w:pPr>
      <w:rPr>
        <w:rFonts w:ascii="Wingdings" w:hAnsi="Wingdings" w:hint="default"/>
      </w:rPr>
    </w:lvl>
  </w:abstractNum>
  <w:abstractNum w:abstractNumId="2">
    <w:nsid w:val="03906881"/>
    <w:multiLevelType w:val="hybridMultilevel"/>
    <w:tmpl w:val="FFFFFFFF"/>
    <w:lvl w:ilvl="0" w:tplc="F9FCEF96">
      <w:start w:val="1"/>
      <w:numFmt w:val="bullet"/>
      <w:lvlText w:val=""/>
      <w:lvlJc w:val="left"/>
      <w:pPr>
        <w:ind w:left="720" w:hanging="360"/>
      </w:pPr>
      <w:rPr>
        <w:rFonts w:ascii="Symbol" w:hAnsi="Symbol" w:hint="default"/>
      </w:rPr>
    </w:lvl>
    <w:lvl w:ilvl="1" w:tplc="06DCA594">
      <w:start w:val="1"/>
      <w:numFmt w:val="bullet"/>
      <w:lvlText w:val="o"/>
      <w:lvlJc w:val="left"/>
      <w:pPr>
        <w:ind w:left="1440" w:hanging="360"/>
      </w:pPr>
      <w:rPr>
        <w:rFonts w:ascii="Courier New" w:hAnsi="Courier New" w:hint="default"/>
      </w:rPr>
    </w:lvl>
    <w:lvl w:ilvl="2" w:tplc="9118EFD0">
      <w:start w:val="1"/>
      <w:numFmt w:val="bullet"/>
      <w:lvlText w:val=""/>
      <w:lvlJc w:val="left"/>
      <w:pPr>
        <w:ind w:left="2160" w:hanging="360"/>
      </w:pPr>
      <w:rPr>
        <w:rFonts w:ascii="Wingdings" w:hAnsi="Wingdings" w:hint="default"/>
      </w:rPr>
    </w:lvl>
    <w:lvl w:ilvl="3" w:tplc="A2681C26">
      <w:start w:val="1"/>
      <w:numFmt w:val="bullet"/>
      <w:lvlText w:val=""/>
      <w:lvlJc w:val="left"/>
      <w:pPr>
        <w:ind w:left="2880" w:hanging="360"/>
      </w:pPr>
      <w:rPr>
        <w:rFonts w:ascii="Symbol" w:hAnsi="Symbol" w:hint="default"/>
      </w:rPr>
    </w:lvl>
    <w:lvl w:ilvl="4" w:tplc="4F10A848">
      <w:start w:val="1"/>
      <w:numFmt w:val="bullet"/>
      <w:lvlText w:val="o"/>
      <w:lvlJc w:val="left"/>
      <w:pPr>
        <w:ind w:left="3600" w:hanging="360"/>
      </w:pPr>
      <w:rPr>
        <w:rFonts w:ascii="Courier New" w:hAnsi="Courier New" w:hint="default"/>
      </w:rPr>
    </w:lvl>
    <w:lvl w:ilvl="5" w:tplc="544683A8">
      <w:start w:val="1"/>
      <w:numFmt w:val="bullet"/>
      <w:lvlText w:val=""/>
      <w:lvlJc w:val="left"/>
      <w:pPr>
        <w:ind w:left="4320" w:hanging="360"/>
      </w:pPr>
      <w:rPr>
        <w:rFonts w:ascii="Wingdings" w:hAnsi="Wingdings" w:hint="default"/>
      </w:rPr>
    </w:lvl>
    <w:lvl w:ilvl="6" w:tplc="6100A8D4">
      <w:start w:val="1"/>
      <w:numFmt w:val="bullet"/>
      <w:lvlText w:val=""/>
      <w:lvlJc w:val="left"/>
      <w:pPr>
        <w:ind w:left="5040" w:hanging="360"/>
      </w:pPr>
      <w:rPr>
        <w:rFonts w:ascii="Symbol" w:hAnsi="Symbol" w:hint="default"/>
      </w:rPr>
    </w:lvl>
    <w:lvl w:ilvl="7" w:tplc="6A98C1B2">
      <w:start w:val="1"/>
      <w:numFmt w:val="bullet"/>
      <w:lvlText w:val="o"/>
      <w:lvlJc w:val="left"/>
      <w:pPr>
        <w:ind w:left="5760" w:hanging="360"/>
      </w:pPr>
      <w:rPr>
        <w:rFonts w:ascii="Courier New" w:hAnsi="Courier New" w:hint="default"/>
      </w:rPr>
    </w:lvl>
    <w:lvl w:ilvl="8" w:tplc="5ACEEDF4">
      <w:start w:val="1"/>
      <w:numFmt w:val="bullet"/>
      <w:lvlText w:val=""/>
      <w:lvlJc w:val="left"/>
      <w:pPr>
        <w:ind w:left="6480" w:hanging="360"/>
      </w:pPr>
      <w:rPr>
        <w:rFonts w:ascii="Wingdings" w:hAnsi="Wingdings" w:hint="default"/>
      </w:rPr>
    </w:lvl>
  </w:abstractNum>
  <w:abstractNum w:abstractNumId="3">
    <w:nsid w:val="0C776312"/>
    <w:multiLevelType w:val="hybridMultilevel"/>
    <w:tmpl w:val="0A5A8E5C"/>
    <w:lvl w:ilvl="0" w:tplc="04090001">
      <w:start w:val="1"/>
      <w:numFmt w:val="bullet"/>
      <w:lvlText w:val=""/>
      <w:lvlJc w:val="left"/>
      <w:pPr>
        <w:ind w:left="720" w:hanging="360"/>
      </w:pPr>
      <w:rPr>
        <w:rFonts w:ascii="Symbol" w:hAnsi="Symbol" w:hint="default"/>
      </w:rPr>
    </w:lvl>
    <w:lvl w:ilvl="1" w:tplc="468E0E42">
      <w:start w:val="1"/>
      <w:numFmt w:val="bullet"/>
      <w:lvlText w:val="o"/>
      <w:lvlJc w:val="left"/>
      <w:pPr>
        <w:ind w:left="1440" w:hanging="360"/>
      </w:pPr>
      <w:rPr>
        <w:rFonts w:ascii="Courier New" w:hAnsi="Courier New" w:hint="default"/>
      </w:rPr>
    </w:lvl>
    <w:lvl w:ilvl="2" w:tplc="347A9AC6">
      <w:start w:val="1"/>
      <w:numFmt w:val="bullet"/>
      <w:lvlText w:val=""/>
      <w:lvlJc w:val="left"/>
      <w:pPr>
        <w:ind w:left="2160" w:hanging="360"/>
      </w:pPr>
      <w:rPr>
        <w:rFonts w:ascii="Wingdings" w:hAnsi="Wingdings" w:hint="default"/>
      </w:rPr>
    </w:lvl>
    <w:lvl w:ilvl="3" w:tplc="1F94E4F0">
      <w:start w:val="1"/>
      <w:numFmt w:val="bullet"/>
      <w:lvlText w:val=""/>
      <w:lvlJc w:val="left"/>
      <w:pPr>
        <w:ind w:left="2880" w:hanging="360"/>
      </w:pPr>
      <w:rPr>
        <w:rFonts w:ascii="Symbol" w:hAnsi="Symbol" w:hint="default"/>
      </w:rPr>
    </w:lvl>
    <w:lvl w:ilvl="4" w:tplc="4B74305C">
      <w:start w:val="1"/>
      <w:numFmt w:val="bullet"/>
      <w:lvlText w:val="o"/>
      <w:lvlJc w:val="left"/>
      <w:pPr>
        <w:ind w:left="3600" w:hanging="360"/>
      </w:pPr>
      <w:rPr>
        <w:rFonts w:ascii="Courier New" w:hAnsi="Courier New" w:hint="default"/>
      </w:rPr>
    </w:lvl>
    <w:lvl w:ilvl="5" w:tplc="9E48BD20">
      <w:start w:val="1"/>
      <w:numFmt w:val="bullet"/>
      <w:lvlText w:val=""/>
      <w:lvlJc w:val="left"/>
      <w:pPr>
        <w:ind w:left="4320" w:hanging="360"/>
      </w:pPr>
      <w:rPr>
        <w:rFonts w:ascii="Wingdings" w:hAnsi="Wingdings" w:hint="default"/>
      </w:rPr>
    </w:lvl>
    <w:lvl w:ilvl="6" w:tplc="06EABDC2">
      <w:start w:val="1"/>
      <w:numFmt w:val="bullet"/>
      <w:lvlText w:val=""/>
      <w:lvlJc w:val="left"/>
      <w:pPr>
        <w:ind w:left="5040" w:hanging="360"/>
      </w:pPr>
      <w:rPr>
        <w:rFonts w:ascii="Symbol" w:hAnsi="Symbol" w:hint="default"/>
      </w:rPr>
    </w:lvl>
    <w:lvl w:ilvl="7" w:tplc="6CFEE692">
      <w:start w:val="1"/>
      <w:numFmt w:val="bullet"/>
      <w:lvlText w:val="o"/>
      <w:lvlJc w:val="left"/>
      <w:pPr>
        <w:ind w:left="5760" w:hanging="360"/>
      </w:pPr>
      <w:rPr>
        <w:rFonts w:ascii="Courier New" w:hAnsi="Courier New" w:hint="default"/>
      </w:rPr>
    </w:lvl>
    <w:lvl w:ilvl="8" w:tplc="ECEE04BC">
      <w:start w:val="1"/>
      <w:numFmt w:val="bullet"/>
      <w:lvlText w:val=""/>
      <w:lvlJc w:val="left"/>
      <w:pPr>
        <w:ind w:left="6480" w:hanging="360"/>
      </w:pPr>
      <w:rPr>
        <w:rFonts w:ascii="Wingdings" w:hAnsi="Wingdings" w:hint="default"/>
      </w:rPr>
    </w:lvl>
  </w:abstractNum>
  <w:abstractNum w:abstractNumId="4">
    <w:nsid w:val="0F2D65C2"/>
    <w:multiLevelType w:val="hybridMultilevel"/>
    <w:tmpl w:val="1E5C2002"/>
    <w:lvl w:ilvl="0" w:tplc="04090001">
      <w:start w:val="1"/>
      <w:numFmt w:val="bullet"/>
      <w:lvlText w:val=""/>
      <w:lvlJc w:val="left"/>
      <w:pPr>
        <w:ind w:left="720" w:hanging="360"/>
      </w:pPr>
      <w:rPr>
        <w:rFonts w:ascii="Symbol" w:hAnsi="Symbol" w:hint="default"/>
      </w:rPr>
    </w:lvl>
    <w:lvl w:ilvl="1" w:tplc="95566E22">
      <w:start w:val="1"/>
      <w:numFmt w:val="bullet"/>
      <w:lvlText w:val="o"/>
      <w:lvlJc w:val="left"/>
      <w:pPr>
        <w:ind w:left="1440" w:hanging="360"/>
      </w:pPr>
      <w:rPr>
        <w:rFonts w:ascii="Courier New" w:hAnsi="Courier New" w:hint="default"/>
      </w:rPr>
    </w:lvl>
    <w:lvl w:ilvl="2" w:tplc="9670AE50">
      <w:start w:val="1"/>
      <w:numFmt w:val="bullet"/>
      <w:lvlText w:val=""/>
      <w:lvlJc w:val="left"/>
      <w:pPr>
        <w:ind w:left="2160" w:hanging="360"/>
      </w:pPr>
      <w:rPr>
        <w:rFonts w:ascii="Wingdings" w:hAnsi="Wingdings" w:hint="default"/>
      </w:rPr>
    </w:lvl>
    <w:lvl w:ilvl="3" w:tplc="B818F3C2">
      <w:start w:val="1"/>
      <w:numFmt w:val="bullet"/>
      <w:lvlText w:val=""/>
      <w:lvlJc w:val="left"/>
      <w:pPr>
        <w:ind w:left="2880" w:hanging="360"/>
      </w:pPr>
      <w:rPr>
        <w:rFonts w:ascii="Symbol" w:hAnsi="Symbol" w:hint="default"/>
      </w:rPr>
    </w:lvl>
    <w:lvl w:ilvl="4" w:tplc="DE503846">
      <w:start w:val="1"/>
      <w:numFmt w:val="bullet"/>
      <w:lvlText w:val="o"/>
      <w:lvlJc w:val="left"/>
      <w:pPr>
        <w:ind w:left="3600" w:hanging="360"/>
      </w:pPr>
      <w:rPr>
        <w:rFonts w:ascii="Courier New" w:hAnsi="Courier New" w:hint="default"/>
      </w:rPr>
    </w:lvl>
    <w:lvl w:ilvl="5" w:tplc="33468392">
      <w:start w:val="1"/>
      <w:numFmt w:val="bullet"/>
      <w:lvlText w:val=""/>
      <w:lvlJc w:val="left"/>
      <w:pPr>
        <w:ind w:left="4320" w:hanging="360"/>
      </w:pPr>
      <w:rPr>
        <w:rFonts w:ascii="Wingdings" w:hAnsi="Wingdings" w:hint="default"/>
      </w:rPr>
    </w:lvl>
    <w:lvl w:ilvl="6" w:tplc="EDEE6A88">
      <w:start w:val="1"/>
      <w:numFmt w:val="bullet"/>
      <w:lvlText w:val=""/>
      <w:lvlJc w:val="left"/>
      <w:pPr>
        <w:ind w:left="5040" w:hanging="360"/>
      </w:pPr>
      <w:rPr>
        <w:rFonts w:ascii="Symbol" w:hAnsi="Symbol" w:hint="default"/>
      </w:rPr>
    </w:lvl>
    <w:lvl w:ilvl="7" w:tplc="6B9255FE">
      <w:start w:val="1"/>
      <w:numFmt w:val="bullet"/>
      <w:lvlText w:val="o"/>
      <w:lvlJc w:val="left"/>
      <w:pPr>
        <w:ind w:left="5760" w:hanging="360"/>
      </w:pPr>
      <w:rPr>
        <w:rFonts w:ascii="Courier New" w:hAnsi="Courier New" w:hint="default"/>
      </w:rPr>
    </w:lvl>
    <w:lvl w:ilvl="8" w:tplc="7BE68AAC">
      <w:start w:val="1"/>
      <w:numFmt w:val="bullet"/>
      <w:lvlText w:val=""/>
      <w:lvlJc w:val="left"/>
      <w:pPr>
        <w:ind w:left="6480" w:hanging="360"/>
      </w:pPr>
      <w:rPr>
        <w:rFonts w:ascii="Wingdings" w:hAnsi="Wingdings" w:hint="default"/>
      </w:rPr>
    </w:lvl>
  </w:abstractNum>
  <w:abstractNum w:abstractNumId="5">
    <w:nsid w:val="1D241C3B"/>
    <w:multiLevelType w:val="hybridMultilevel"/>
    <w:tmpl w:val="8026D71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nsid w:val="1DC96C86"/>
    <w:multiLevelType w:val="hybridMultilevel"/>
    <w:tmpl w:val="3358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F673B2"/>
    <w:multiLevelType w:val="hybridMultilevel"/>
    <w:tmpl w:val="7554B82C"/>
    <w:lvl w:ilvl="0" w:tplc="EC78482C">
      <w:start w:val="1"/>
      <w:numFmt w:val="bullet"/>
      <w:lvlText w:val=""/>
      <w:lvlJc w:val="left"/>
      <w:pPr>
        <w:ind w:left="720" w:hanging="360"/>
      </w:pPr>
      <w:rPr>
        <w:rFonts w:ascii="Symbol" w:hAnsi="Symbol" w:hint="default"/>
      </w:rPr>
    </w:lvl>
    <w:lvl w:ilvl="1" w:tplc="2C9CB04A">
      <w:start w:val="1"/>
      <w:numFmt w:val="bullet"/>
      <w:lvlText w:val="o"/>
      <w:lvlJc w:val="left"/>
      <w:pPr>
        <w:ind w:left="1440" w:hanging="360"/>
      </w:pPr>
      <w:rPr>
        <w:rFonts w:ascii="Courier New" w:hAnsi="Courier New" w:hint="default"/>
      </w:rPr>
    </w:lvl>
    <w:lvl w:ilvl="2" w:tplc="AE545922">
      <w:start w:val="1"/>
      <w:numFmt w:val="bullet"/>
      <w:lvlText w:val=""/>
      <w:lvlJc w:val="left"/>
      <w:pPr>
        <w:ind w:left="2160" w:hanging="360"/>
      </w:pPr>
      <w:rPr>
        <w:rFonts w:ascii="Wingdings" w:hAnsi="Wingdings" w:hint="default"/>
      </w:rPr>
    </w:lvl>
    <w:lvl w:ilvl="3" w:tplc="EA88E3AA">
      <w:start w:val="1"/>
      <w:numFmt w:val="bullet"/>
      <w:lvlText w:val=""/>
      <w:lvlJc w:val="left"/>
      <w:pPr>
        <w:ind w:left="2880" w:hanging="360"/>
      </w:pPr>
      <w:rPr>
        <w:rFonts w:ascii="Symbol" w:hAnsi="Symbol" w:hint="default"/>
      </w:rPr>
    </w:lvl>
    <w:lvl w:ilvl="4" w:tplc="A0C6563E">
      <w:start w:val="1"/>
      <w:numFmt w:val="bullet"/>
      <w:lvlText w:val="o"/>
      <w:lvlJc w:val="left"/>
      <w:pPr>
        <w:ind w:left="3600" w:hanging="360"/>
      </w:pPr>
      <w:rPr>
        <w:rFonts w:ascii="Courier New" w:hAnsi="Courier New" w:hint="default"/>
      </w:rPr>
    </w:lvl>
    <w:lvl w:ilvl="5" w:tplc="10166754">
      <w:start w:val="1"/>
      <w:numFmt w:val="bullet"/>
      <w:lvlText w:val=""/>
      <w:lvlJc w:val="left"/>
      <w:pPr>
        <w:ind w:left="4320" w:hanging="360"/>
      </w:pPr>
      <w:rPr>
        <w:rFonts w:ascii="Wingdings" w:hAnsi="Wingdings" w:hint="default"/>
      </w:rPr>
    </w:lvl>
    <w:lvl w:ilvl="6" w:tplc="758602A0">
      <w:start w:val="1"/>
      <w:numFmt w:val="bullet"/>
      <w:lvlText w:val=""/>
      <w:lvlJc w:val="left"/>
      <w:pPr>
        <w:ind w:left="5040" w:hanging="360"/>
      </w:pPr>
      <w:rPr>
        <w:rFonts w:ascii="Symbol" w:hAnsi="Symbol" w:hint="default"/>
      </w:rPr>
    </w:lvl>
    <w:lvl w:ilvl="7" w:tplc="346C92B8">
      <w:start w:val="1"/>
      <w:numFmt w:val="bullet"/>
      <w:lvlText w:val="o"/>
      <w:lvlJc w:val="left"/>
      <w:pPr>
        <w:ind w:left="5760" w:hanging="360"/>
      </w:pPr>
      <w:rPr>
        <w:rFonts w:ascii="Courier New" w:hAnsi="Courier New" w:hint="default"/>
      </w:rPr>
    </w:lvl>
    <w:lvl w:ilvl="8" w:tplc="3768E38E">
      <w:start w:val="1"/>
      <w:numFmt w:val="bullet"/>
      <w:lvlText w:val=""/>
      <w:lvlJc w:val="left"/>
      <w:pPr>
        <w:ind w:left="6480" w:hanging="360"/>
      </w:pPr>
      <w:rPr>
        <w:rFonts w:ascii="Wingdings" w:hAnsi="Wingdings" w:hint="default"/>
      </w:rPr>
    </w:lvl>
  </w:abstractNum>
  <w:abstractNum w:abstractNumId="8">
    <w:nsid w:val="21E57438"/>
    <w:multiLevelType w:val="hybridMultilevel"/>
    <w:tmpl w:val="AC52716A"/>
    <w:lvl w:ilvl="0" w:tplc="04090001">
      <w:start w:val="1"/>
      <w:numFmt w:val="bullet"/>
      <w:lvlText w:val=""/>
      <w:lvlJc w:val="left"/>
      <w:pPr>
        <w:ind w:left="720" w:hanging="360"/>
      </w:pPr>
      <w:rPr>
        <w:rFonts w:ascii="Symbol" w:hAnsi="Symbol" w:hint="default"/>
      </w:rPr>
    </w:lvl>
    <w:lvl w:ilvl="1" w:tplc="88906CBE">
      <w:start w:val="1"/>
      <w:numFmt w:val="lowerLetter"/>
      <w:lvlText w:val="%2."/>
      <w:lvlJc w:val="left"/>
      <w:pPr>
        <w:ind w:left="1440" w:hanging="360"/>
      </w:pPr>
    </w:lvl>
    <w:lvl w:ilvl="2" w:tplc="41E2CA2A">
      <w:start w:val="1"/>
      <w:numFmt w:val="lowerRoman"/>
      <w:lvlText w:val="%3."/>
      <w:lvlJc w:val="right"/>
      <w:pPr>
        <w:ind w:left="2160" w:hanging="180"/>
      </w:pPr>
    </w:lvl>
    <w:lvl w:ilvl="3" w:tplc="265CDAFE">
      <w:start w:val="1"/>
      <w:numFmt w:val="decimal"/>
      <w:lvlText w:val="%4."/>
      <w:lvlJc w:val="left"/>
      <w:pPr>
        <w:ind w:left="2880" w:hanging="360"/>
      </w:pPr>
    </w:lvl>
    <w:lvl w:ilvl="4" w:tplc="BF42B8B6">
      <w:start w:val="1"/>
      <w:numFmt w:val="lowerLetter"/>
      <w:lvlText w:val="%5."/>
      <w:lvlJc w:val="left"/>
      <w:pPr>
        <w:ind w:left="3600" w:hanging="360"/>
      </w:pPr>
    </w:lvl>
    <w:lvl w:ilvl="5" w:tplc="92D43972">
      <w:start w:val="1"/>
      <w:numFmt w:val="lowerRoman"/>
      <w:lvlText w:val="%6."/>
      <w:lvlJc w:val="right"/>
      <w:pPr>
        <w:ind w:left="4320" w:hanging="180"/>
      </w:pPr>
    </w:lvl>
    <w:lvl w:ilvl="6" w:tplc="482E9224">
      <w:start w:val="1"/>
      <w:numFmt w:val="decimal"/>
      <w:lvlText w:val="%7."/>
      <w:lvlJc w:val="left"/>
      <w:pPr>
        <w:ind w:left="5040" w:hanging="360"/>
      </w:pPr>
    </w:lvl>
    <w:lvl w:ilvl="7" w:tplc="D6E81756">
      <w:start w:val="1"/>
      <w:numFmt w:val="lowerLetter"/>
      <w:lvlText w:val="%8."/>
      <w:lvlJc w:val="left"/>
      <w:pPr>
        <w:ind w:left="5760" w:hanging="360"/>
      </w:pPr>
    </w:lvl>
    <w:lvl w:ilvl="8" w:tplc="A59008CE">
      <w:start w:val="1"/>
      <w:numFmt w:val="lowerRoman"/>
      <w:lvlText w:val="%9."/>
      <w:lvlJc w:val="right"/>
      <w:pPr>
        <w:ind w:left="6480" w:hanging="180"/>
      </w:pPr>
    </w:lvl>
  </w:abstractNum>
  <w:abstractNum w:abstractNumId="9">
    <w:nsid w:val="22717A17"/>
    <w:multiLevelType w:val="hybridMultilevel"/>
    <w:tmpl w:val="FFFFFFFF"/>
    <w:lvl w:ilvl="0" w:tplc="292CD6F4">
      <w:start w:val="1"/>
      <w:numFmt w:val="bullet"/>
      <w:lvlText w:val=""/>
      <w:lvlJc w:val="left"/>
      <w:pPr>
        <w:ind w:left="720" w:hanging="360"/>
      </w:pPr>
      <w:rPr>
        <w:rFonts w:ascii="Symbol" w:hAnsi="Symbol" w:hint="default"/>
      </w:rPr>
    </w:lvl>
    <w:lvl w:ilvl="1" w:tplc="D996DE8E">
      <w:start w:val="1"/>
      <w:numFmt w:val="bullet"/>
      <w:lvlText w:val="o"/>
      <w:lvlJc w:val="left"/>
      <w:pPr>
        <w:ind w:left="1440" w:hanging="360"/>
      </w:pPr>
      <w:rPr>
        <w:rFonts w:ascii="Courier New" w:hAnsi="Courier New" w:hint="default"/>
      </w:rPr>
    </w:lvl>
    <w:lvl w:ilvl="2" w:tplc="913C4008">
      <w:start w:val="1"/>
      <w:numFmt w:val="bullet"/>
      <w:lvlText w:val=""/>
      <w:lvlJc w:val="left"/>
      <w:pPr>
        <w:ind w:left="2160" w:hanging="360"/>
      </w:pPr>
      <w:rPr>
        <w:rFonts w:ascii="Wingdings" w:hAnsi="Wingdings" w:hint="default"/>
      </w:rPr>
    </w:lvl>
    <w:lvl w:ilvl="3" w:tplc="FAD67FA6">
      <w:start w:val="1"/>
      <w:numFmt w:val="bullet"/>
      <w:lvlText w:val=""/>
      <w:lvlJc w:val="left"/>
      <w:pPr>
        <w:ind w:left="2880" w:hanging="360"/>
      </w:pPr>
      <w:rPr>
        <w:rFonts w:ascii="Symbol" w:hAnsi="Symbol" w:hint="default"/>
      </w:rPr>
    </w:lvl>
    <w:lvl w:ilvl="4" w:tplc="7C5A2B22">
      <w:start w:val="1"/>
      <w:numFmt w:val="bullet"/>
      <w:lvlText w:val="o"/>
      <w:lvlJc w:val="left"/>
      <w:pPr>
        <w:ind w:left="3600" w:hanging="360"/>
      </w:pPr>
      <w:rPr>
        <w:rFonts w:ascii="Courier New" w:hAnsi="Courier New" w:hint="default"/>
      </w:rPr>
    </w:lvl>
    <w:lvl w:ilvl="5" w:tplc="09FC62A0">
      <w:start w:val="1"/>
      <w:numFmt w:val="bullet"/>
      <w:lvlText w:val=""/>
      <w:lvlJc w:val="left"/>
      <w:pPr>
        <w:ind w:left="4320" w:hanging="360"/>
      </w:pPr>
      <w:rPr>
        <w:rFonts w:ascii="Wingdings" w:hAnsi="Wingdings" w:hint="default"/>
      </w:rPr>
    </w:lvl>
    <w:lvl w:ilvl="6" w:tplc="EE2CA1BC">
      <w:start w:val="1"/>
      <w:numFmt w:val="bullet"/>
      <w:lvlText w:val=""/>
      <w:lvlJc w:val="left"/>
      <w:pPr>
        <w:ind w:left="5040" w:hanging="360"/>
      </w:pPr>
      <w:rPr>
        <w:rFonts w:ascii="Symbol" w:hAnsi="Symbol" w:hint="default"/>
      </w:rPr>
    </w:lvl>
    <w:lvl w:ilvl="7" w:tplc="2868944A">
      <w:start w:val="1"/>
      <w:numFmt w:val="bullet"/>
      <w:lvlText w:val="o"/>
      <w:lvlJc w:val="left"/>
      <w:pPr>
        <w:ind w:left="5760" w:hanging="360"/>
      </w:pPr>
      <w:rPr>
        <w:rFonts w:ascii="Courier New" w:hAnsi="Courier New" w:hint="default"/>
      </w:rPr>
    </w:lvl>
    <w:lvl w:ilvl="8" w:tplc="6FF0A65E">
      <w:start w:val="1"/>
      <w:numFmt w:val="bullet"/>
      <w:lvlText w:val=""/>
      <w:lvlJc w:val="left"/>
      <w:pPr>
        <w:ind w:left="6480" w:hanging="360"/>
      </w:pPr>
      <w:rPr>
        <w:rFonts w:ascii="Wingdings" w:hAnsi="Wingdings" w:hint="default"/>
      </w:rPr>
    </w:lvl>
  </w:abstractNum>
  <w:abstractNum w:abstractNumId="10">
    <w:nsid w:val="22F0139C"/>
    <w:multiLevelType w:val="hybridMultilevel"/>
    <w:tmpl w:val="DB4EC714"/>
    <w:lvl w:ilvl="0" w:tplc="04090001">
      <w:start w:val="1"/>
      <w:numFmt w:val="bullet"/>
      <w:lvlText w:val=""/>
      <w:lvlJc w:val="left"/>
      <w:pPr>
        <w:ind w:left="720" w:hanging="360"/>
      </w:pPr>
      <w:rPr>
        <w:rFonts w:ascii="Symbol" w:hAnsi="Symbol" w:hint="default"/>
      </w:rPr>
    </w:lvl>
    <w:lvl w:ilvl="1" w:tplc="84D68F96">
      <w:start w:val="1"/>
      <w:numFmt w:val="lowerLetter"/>
      <w:lvlText w:val="%2."/>
      <w:lvlJc w:val="left"/>
      <w:pPr>
        <w:ind w:left="1440" w:hanging="360"/>
      </w:pPr>
    </w:lvl>
    <w:lvl w:ilvl="2" w:tplc="157697CE">
      <w:start w:val="1"/>
      <w:numFmt w:val="lowerRoman"/>
      <w:lvlText w:val="%3."/>
      <w:lvlJc w:val="right"/>
      <w:pPr>
        <w:ind w:left="2160" w:hanging="180"/>
      </w:pPr>
    </w:lvl>
    <w:lvl w:ilvl="3" w:tplc="42C63654">
      <w:start w:val="1"/>
      <w:numFmt w:val="decimal"/>
      <w:lvlText w:val="%4."/>
      <w:lvlJc w:val="left"/>
      <w:pPr>
        <w:ind w:left="2880" w:hanging="360"/>
      </w:pPr>
    </w:lvl>
    <w:lvl w:ilvl="4" w:tplc="AC129B3A">
      <w:start w:val="1"/>
      <w:numFmt w:val="lowerLetter"/>
      <w:lvlText w:val="%5."/>
      <w:lvlJc w:val="left"/>
      <w:pPr>
        <w:ind w:left="3600" w:hanging="360"/>
      </w:pPr>
    </w:lvl>
    <w:lvl w:ilvl="5" w:tplc="6F6878B6">
      <w:start w:val="1"/>
      <w:numFmt w:val="lowerRoman"/>
      <w:lvlText w:val="%6."/>
      <w:lvlJc w:val="right"/>
      <w:pPr>
        <w:ind w:left="4320" w:hanging="180"/>
      </w:pPr>
    </w:lvl>
    <w:lvl w:ilvl="6" w:tplc="837C9AF8">
      <w:start w:val="1"/>
      <w:numFmt w:val="decimal"/>
      <w:lvlText w:val="%7."/>
      <w:lvlJc w:val="left"/>
      <w:pPr>
        <w:ind w:left="5040" w:hanging="360"/>
      </w:pPr>
    </w:lvl>
    <w:lvl w:ilvl="7" w:tplc="9BCAFDC0">
      <w:start w:val="1"/>
      <w:numFmt w:val="lowerLetter"/>
      <w:lvlText w:val="%8."/>
      <w:lvlJc w:val="left"/>
      <w:pPr>
        <w:ind w:left="5760" w:hanging="360"/>
      </w:pPr>
    </w:lvl>
    <w:lvl w:ilvl="8" w:tplc="5E58B43A">
      <w:start w:val="1"/>
      <w:numFmt w:val="lowerRoman"/>
      <w:lvlText w:val="%9."/>
      <w:lvlJc w:val="right"/>
      <w:pPr>
        <w:ind w:left="6480" w:hanging="180"/>
      </w:pPr>
    </w:lvl>
  </w:abstractNum>
  <w:abstractNum w:abstractNumId="11">
    <w:nsid w:val="4B4B360F"/>
    <w:multiLevelType w:val="hybridMultilevel"/>
    <w:tmpl w:val="3FAE7964"/>
    <w:lvl w:ilvl="0" w:tplc="6AF22626">
      <w:start w:val="1"/>
      <w:numFmt w:val="bullet"/>
      <w:lvlText w:val=""/>
      <w:lvlJc w:val="left"/>
      <w:pPr>
        <w:ind w:left="720" w:hanging="360"/>
      </w:pPr>
      <w:rPr>
        <w:rFonts w:ascii="Symbol" w:hAnsi="Symbol" w:hint="default"/>
      </w:rPr>
    </w:lvl>
    <w:lvl w:ilvl="1" w:tplc="F82435FC">
      <w:start w:val="1"/>
      <w:numFmt w:val="bullet"/>
      <w:lvlText w:val="o"/>
      <w:lvlJc w:val="left"/>
      <w:pPr>
        <w:ind w:left="1440" w:hanging="360"/>
      </w:pPr>
      <w:rPr>
        <w:rFonts w:ascii="Courier New" w:hAnsi="Courier New" w:hint="default"/>
      </w:rPr>
    </w:lvl>
    <w:lvl w:ilvl="2" w:tplc="6EF88D92">
      <w:start w:val="1"/>
      <w:numFmt w:val="bullet"/>
      <w:lvlText w:val=""/>
      <w:lvlJc w:val="left"/>
      <w:pPr>
        <w:ind w:left="2160" w:hanging="360"/>
      </w:pPr>
      <w:rPr>
        <w:rFonts w:ascii="Wingdings" w:hAnsi="Wingdings" w:hint="default"/>
      </w:rPr>
    </w:lvl>
    <w:lvl w:ilvl="3" w:tplc="9360691E">
      <w:start w:val="1"/>
      <w:numFmt w:val="bullet"/>
      <w:lvlText w:val=""/>
      <w:lvlJc w:val="left"/>
      <w:pPr>
        <w:ind w:left="2880" w:hanging="360"/>
      </w:pPr>
      <w:rPr>
        <w:rFonts w:ascii="Symbol" w:hAnsi="Symbol" w:hint="default"/>
      </w:rPr>
    </w:lvl>
    <w:lvl w:ilvl="4" w:tplc="06A6475C">
      <w:start w:val="1"/>
      <w:numFmt w:val="bullet"/>
      <w:lvlText w:val="o"/>
      <w:lvlJc w:val="left"/>
      <w:pPr>
        <w:ind w:left="3600" w:hanging="360"/>
      </w:pPr>
      <w:rPr>
        <w:rFonts w:ascii="Courier New" w:hAnsi="Courier New" w:hint="default"/>
      </w:rPr>
    </w:lvl>
    <w:lvl w:ilvl="5" w:tplc="EF96CE9A">
      <w:start w:val="1"/>
      <w:numFmt w:val="bullet"/>
      <w:lvlText w:val=""/>
      <w:lvlJc w:val="left"/>
      <w:pPr>
        <w:ind w:left="4320" w:hanging="360"/>
      </w:pPr>
      <w:rPr>
        <w:rFonts w:ascii="Wingdings" w:hAnsi="Wingdings" w:hint="default"/>
      </w:rPr>
    </w:lvl>
    <w:lvl w:ilvl="6" w:tplc="9E20DA7A">
      <w:start w:val="1"/>
      <w:numFmt w:val="bullet"/>
      <w:lvlText w:val=""/>
      <w:lvlJc w:val="left"/>
      <w:pPr>
        <w:ind w:left="5040" w:hanging="360"/>
      </w:pPr>
      <w:rPr>
        <w:rFonts w:ascii="Symbol" w:hAnsi="Symbol" w:hint="default"/>
      </w:rPr>
    </w:lvl>
    <w:lvl w:ilvl="7" w:tplc="1D48CBFA">
      <w:start w:val="1"/>
      <w:numFmt w:val="bullet"/>
      <w:lvlText w:val="o"/>
      <w:lvlJc w:val="left"/>
      <w:pPr>
        <w:ind w:left="5760" w:hanging="360"/>
      </w:pPr>
      <w:rPr>
        <w:rFonts w:ascii="Courier New" w:hAnsi="Courier New" w:hint="default"/>
      </w:rPr>
    </w:lvl>
    <w:lvl w:ilvl="8" w:tplc="D2FC93C4">
      <w:start w:val="1"/>
      <w:numFmt w:val="bullet"/>
      <w:lvlText w:val=""/>
      <w:lvlJc w:val="left"/>
      <w:pPr>
        <w:ind w:left="6480" w:hanging="360"/>
      </w:pPr>
      <w:rPr>
        <w:rFonts w:ascii="Wingdings" w:hAnsi="Wingdings" w:hint="default"/>
      </w:rPr>
    </w:lvl>
  </w:abstractNum>
  <w:abstractNum w:abstractNumId="12">
    <w:nsid w:val="4C853DFD"/>
    <w:multiLevelType w:val="hybridMultilevel"/>
    <w:tmpl w:val="0046CE5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nsid w:val="524B42D7"/>
    <w:multiLevelType w:val="hybridMultilevel"/>
    <w:tmpl w:val="17929C7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nsid w:val="53AC2E9C"/>
    <w:multiLevelType w:val="hybridMultilevel"/>
    <w:tmpl w:val="B324DF10"/>
    <w:lvl w:ilvl="0" w:tplc="04090001">
      <w:start w:val="1"/>
      <w:numFmt w:val="bullet"/>
      <w:lvlText w:val=""/>
      <w:lvlJc w:val="left"/>
      <w:pPr>
        <w:ind w:left="720" w:hanging="360"/>
      </w:pPr>
      <w:rPr>
        <w:rFonts w:ascii="Symbol" w:hAnsi="Symbol" w:hint="default"/>
      </w:rPr>
    </w:lvl>
    <w:lvl w:ilvl="1" w:tplc="15142052">
      <w:start w:val="1"/>
      <w:numFmt w:val="lowerLetter"/>
      <w:lvlText w:val="%2."/>
      <w:lvlJc w:val="left"/>
      <w:pPr>
        <w:ind w:left="1440" w:hanging="360"/>
      </w:pPr>
    </w:lvl>
    <w:lvl w:ilvl="2" w:tplc="3B8CD71E">
      <w:start w:val="1"/>
      <w:numFmt w:val="lowerRoman"/>
      <w:lvlText w:val="%3."/>
      <w:lvlJc w:val="right"/>
      <w:pPr>
        <w:ind w:left="2160" w:hanging="180"/>
      </w:pPr>
    </w:lvl>
    <w:lvl w:ilvl="3" w:tplc="1AB260B4">
      <w:start w:val="1"/>
      <w:numFmt w:val="decimal"/>
      <w:lvlText w:val="%4."/>
      <w:lvlJc w:val="left"/>
      <w:pPr>
        <w:ind w:left="2880" w:hanging="360"/>
      </w:pPr>
    </w:lvl>
    <w:lvl w:ilvl="4" w:tplc="342AAF8A">
      <w:start w:val="1"/>
      <w:numFmt w:val="lowerLetter"/>
      <w:lvlText w:val="%5."/>
      <w:lvlJc w:val="left"/>
      <w:pPr>
        <w:ind w:left="3600" w:hanging="360"/>
      </w:pPr>
    </w:lvl>
    <w:lvl w:ilvl="5" w:tplc="D6E6D5EC">
      <w:start w:val="1"/>
      <w:numFmt w:val="lowerRoman"/>
      <w:lvlText w:val="%6."/>
      <w:lvlJc w:val="right"/>
      <w:pPr>
        <w:ind w:left="4320" w:hanging="180"/>
      </w:pPr>
    </w:lvl>
    <w:lvl w:ilvl="6" w:tplc="5764ECB6">
      <w:start w:val="1"/>
      <w:numFmt w:val="decimal"/>
      <w:lvlText w:val="%7."/>
      <w:lvlJc w:val="left"/>
      <w:pPr>
        <w:ind w:left="5040" w:hanging="360"/>
      </w:pPr>
    </w:lvl>
    <w:lvl w:ilvl="7" w:tplc="8348E6F6">
      <w:start w:val="1"/>
      <w:numFmt w:val="lowerLetter"/>
      <w:lvlText w:val="%8."/>
      <w:lvlJc w:val="left"/>
      <w:pPr>
        <w:ind w:left="5760" w:hanging="360"/>
      </w:pPr>
    </w:lvl>
    <w:lvl w:ilvl="8" w:tplc="F4808678">
      <w:start w:val="1"/>
      <w:numFmt w:val="lowerRoman"/>
      <w:lvlText w:val="%9."/>
      <w:lvlJc w:val="right"/>
      <w:pPr>
        <w:ind w:left="6480" w:hanging="180"/>
      </w:pPr>
    </w:lvl>
  </w:abstractNum>
  <w:abstractNum w:abstractNumId="15">
    <w:nsid w:val="55C233A8"/>
    <w:multiLevelType w:val="hybridMultilevel"/>
    <w:tmpl w:val="C53866CE"/>
    <w:lvl w:ilvl="0" w:tplc="04090001">
      <w:start w:val="1"/>
      <w:numFmt w:val="bullet"/>
      <w:lvlText w:val=""/>
      <w:lvlJc w:val="left"/>
      <w:pPr>
        <w:ind w:left="720" w:hanging="360"/>
      </w:pPr>
      <w:rPr>
        <w:rFonts w:ascii="Symbol" w:hAnsi="Symbol" w:hint="default"/>
      </w:rPr>
    </w:lvl>
    <w:lvl w:ilvl="1" w:tplc="B8E47BDE">
      <w:start w:val="1"/>
      <w:numFmt w:val="bullet"/>
      <w:lvlText w:val="o"/>
      <w:lvlJc w:val="left"/>
      <w:pPr>
        <w:ind w:left="1440" w:hanging="360"/>
      </w:pPr>
      <w:rPr>
        <w:rFonts w:ascii="Courier New" w:hAnsi="Courier New" w:hint="default"/>
      </w:rPr>
    </w:lvl>
    <w:lvl w:ilvl="2" w:tplc="9884AC70">
      <w:start w:val="1"/>
      <w:numFmt w:val="bullet"/>
      <w:lvlText w:val=""/>
      <w:lvlJc w:val="left"/>
      <w:pPr>
        <w:ind w:left="2160" w:hanging="360"/>
      </w:pPr>
      <w:rPr>
        <w:rFonts w:ascii="Wingdings" w:hAnsi="Wingdings" w:hint="default"/>
      </w:rPr>
    </w:lvl>
    <w:lvl w:ilvl="3" w:tplc="D40427D6">
      <w:start w:val="1"/>
      <w:numFmt w:val="bullet"/>
      <w:lvlText w:val=""/>
      <w:lvlJc w:val="left"/>
      <w:pPr>
        <w:ind w:left="2880" w:hanging="360"/>
      </w:pPr>
      <w:rPr>
        <w:rFonts w:ascii="Symbol" w:hAnsi="Symbol" w:hint="default"/>
      </w:rPr>
    </w:lvl>
    <w:lvl w:ilvl="4" w:tplc="85F81C38">
      <w:start w:val="1"/>
      <w:numFmt w:val="bullet"/>
      <w:lvlText w:val="o"/>
      <w:lvlJc w:val="left"/>
      <w:pPr>
        <w:ind w:left="3600" w:hanging="360"/>
      </w:pPr>
      <w:rPr>
        <w:rFonts w:ascii="Courier New" w:hAnsi="Courier New" w:hint="default"/>
      </w:rPr>
    </w:lvl>
    <w:lvl w:ilvl="5" w:tplc="072C9262">
      <w:start w:val="1"/>
      <w:numFmt w:val="bullet"/>
      <w:lvlText w:val=""/>
      <w:lvlJc w:val="left"/>
      <w:pPr>
        <w:ind w:left="4320" w:hanging="360"/>
      </w:pPr>
      <w:rPr>
        <w:rFonts w:ascii="Wingdings" w:hAnsi="Wingdings" w:hint="default"/>
      </w:rPr>
    </w:lvl>
    <w:lvl w:ilvl="6" w:tplc="4260E3C8">
      <w:start w:val="1"/>
      <w:numFmt w:val="bullet"/>
      <w:lvlText w:val=""/>
      <w:lvlJc w:val="left"/>
      <w:pPr>
        <w:ind w:left="5040" w:hanging="360"/>
      </w:pPr>
      <w:rPr>
        <w:rFonts w:ascii="Symbol" w:hAnsi="Symbol" w:hint="default"/>
      </w:rPr>
    </w:lvl>
    <w:lvl w:ilvl="7" w:tplc="273A23E2">
      <w:start w:val="1"/>
      <w:numFmt w:val="bullet"/>
      <w:lvlText w:val="o"/>
      <w:lvlJc w:val="left"/>
      <w:pPr>
        <w:ind w:left="5760" w:hanging="360"/>
      </w:pPr>
      <w:rPr>
        <w:rFonts w:ascii="Courier New" w:hAnsi="Courier New" w:hint="default"/>
      </w:rPr>
    </w:lvl>
    <w:lvl w:ilvl="8" w:tplc="D65E7FA4">
      <w:start w:val="1"/>
      <w:numFmt w:val="bullet"/>
      <w:lvlText w:val=""/>
      <w:lvlJc w:val="left"/>
      <w:pPr>
        <w:ind w:left="6480" w:hanging="360"/>
      </w:pPr>
      <w:rPr>
        <w:rFonts w:ascii="Wingdings" w:hAnsi="Wingdings" w:hint="default"/>
      </w:rPr>
    </w:lvl>
  </w:abstractNum>
  <w:abstractNum w:abstractNumId="16">
    <w:nsid w:val="5A5248E7"/>
    <w:multiLevelType w:val="hybridMultilevel"/>
    <w:tmpl w:val="2568817C"/>
    <w:lvl w:ilvl="0" w:tplc="04090001">
      <w:start w:val="1"/>
      <w:numFmt w:val="bullet"/>
      <w:lvlText w:val=""/>
      <w:lvlJc w:val="left"/>
      <w:pPr>
        <w:ind w:left="720" w:hanging="360"/>
      </w:pPr>
      <w:rPr>
        <w:rFonts w:ascii="Symbol" w:hAnsi="Symbol" w:hint="default"/>
      </w:rPr>
    </w:lvl>
    <w:lvl w:ilvl="1" w:tplc="B1D4C5CC">
      <w:start w:val="1"/>
      <w:numFmt w:val="bullet"/>
      <w:lvlText w:val="o"/>
      <w:lvlJc w:val="left"/>
      <w:pPr>
        <w:ind w:left="1440" w:hanging="360"/>
      </w:pPr>
      <w:rPr>
        <w:rFonts w:ascii="Courier New" w:hAnsi="Courier New" w:hint="default"/>
      </w:rPr>
    </w:lvl>
    <w:lvl w:ilvl="2" w:tplc="A3769728">
      <w:start w:val="1"/>
      <w:numFmt w:val="bullet"/>
      <w:lvlText w:val=""/>
      <w:lvlJc w:val="left"/>
      <w:pPr>
        <w:ind w:left="2160" w:hanging="360"/>
      </w:pPr>
      <w:rPr>
        <w:rFonts w:ascii="Wingdings" w:hAnsi="Wingdings" w:hint="default"/>
      </w:rPr>
    </w:lvl>
    <w:lvl w:ilvl="3" w:tplc="77BE4C10">
      <w:start w:val="1"/>
      <w:numFmt w:val="bullet"/>
      <w:lvlText w:val=""/>
      <w:lvlJc w:val="left"/>
      <w:pPr>
        <w:ind w:left="2880" w:hanging="360"/>
      </w:pPr>
      <w:rPr>
        <w:rFonts w:ascii="Symbol" w:hAnsi="Symbol" w:hint="default"/>
      </w:rPr>
    </w:lvl>
    <w:lvl w:ilvl="4" w:tplc="7E9238E6">
      <w:start w:val="1"/>
      <w:numFmt w:val="bullet"/>
      <w:lvlText w:val="o"/>
      <w:lvlJc w:val="left"/>
      <w:pPr>
        <w:ind w:left="3600" w:hanging="360"/>
      </w:pPr>
      <w:rPr>
        <w:rFonts w:ascii="Courier New" w:hAnsi="Courier New" w:hint="default"/>
      </w:rPr>
    </w:lvl>
    <w:lvl w:ilvl="5" w:tplc="2DB4CD4C">
      <w:start w:val="1"/>
      <w:numFmt w:val="bullet"/>
      <w:lvlText w:val=""/>
      <w:lvlJc w:val="left"/>
      <w:pPr>
        <w:ind w:left="4320" w:hanging="360"/>
      </w:pPr>
      <w:rPr>
        <w:rFonts w:ascii="Wingdings" w:hAnsi="Wingdings" w:hint="default"/>
      </w:rPr>
    </w:lvl>
    <w:lvl w:ilvl="6" w:tplc="71AEC09C">
      <w:start w:val="1"/>
      <w:numFmt w:val="bullet"/>
      <w:lvlText w:val=""/>
      <w:lvlJc w:val="left"/>
      <w:pPr>
        <w:ind w:left="5040" w:hanging="360"/>
      </w:pPr>
      <w:rPr>
        <w:rFonts w:ascii="Symbol" w:hAnsi="Symbol" w:hint="default"/>
      </w:rPr>
    </w:lvl>
    <w:lvl w:ilvl="7" w:tplc="C1FC54B2">
      <w:start w:val="1"/>
      <w:numFmt w:val="bullet"/>
      <w:lvlText w:val="o"/>
      <w:lvlJc w:val="left"/>
      <w:pPr>
        <w:ind w:left="5760" w:hanging="360"/>
      </w:pPr>
      <w:rPr>
        <w:rFonts w:ascii="Courier New" w:hAnsi="Courier New" w:hint="default"/>
      </w:rPr>
    </w:lvl>
    <w:lvl w:ilvl="8" w:tplc="8DC2D854">
      <w:start w:val="1"/>
      <w:numFmt w:val="bullet"/>
      <w:lvlText w:val=""/>
      <w:lvlJc w:val="left"/>
      <w:pPr>
        <w:ind w:left="6480" w:hanging="360"/>
      </w:pPr>
      <w:rPr>
        <w:rFonts w:ascii="Wingdings" w:hAnsi="Wingdings" w:hint="default"/>
      </w:rPr>
    </w:lvl>
  </w:abstractNum>
  <w:abstractNum w:abstractNumId="17">
    <w:nsid w:val="5AE015B7"/>
    <w:multiLevelType w:val="hybridMultilevel"/>
    <w:tmpl w:val="8826A70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nsid w:val="5D94400A"/>
    <w:multiLevelType w:val="hybridMultilevel"/>
    <w:tmpl w:val="11BA490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nsid w:val="5EC14E03"/>
    <w:multiLevelType w:val="hybridMultilevel"/>
    <w:tmpl w:val="1DD27DE2"/>
    <w:lvl w:ilvl="0" w:tplc="04090001">
      <w:start w:val="1"/>
      <w:numFmt w:val="bullet"/>
      <w:lvlText w:val=""/>
      <w:lvlJc w:val="left"/>
      <w:pPr>
        <w:ind w:left="720" w:hanging="360"/>
      </w:pPr>
      <w:rPr>
        <w:rFonts w:ascii="Symbol" w:hAnsi="Symbol" w:hint="default"/>
      </w:rPr>
    </w:lvl>
    <w:lvl w:ilvl="1" w:tplc="A8B6C514">
      <w:start w:val="1"/>
      <w:numFmt w:val="bullet"/>
      <w:lvlText w:val=""/>
      <w:lvlJc w:val="left"/>
      <w:pPr>
        <w:ind w:left="1440" w:hanging="360"/>
      </w:pPr>
      <w:rPr>
        <w:rFonts w:ascii="Symbol" w:hAnsi="Symbol" w:hint="default"/>
      </w:rPr>
    </w:lvl>
    <w:lvl w:ilvl="2" w:tplc="45369BCE">
      <w:start w:val="1"/>
      <w:numFmt w:val="bullet"/>
      <w:lvlText w:val=""/>
      <w:lvlJc w:val="left"/>
      <w:pPr>
        <w:ind w:left="2160" w:hanging="360"/>
      </w:pPr>
      <w:rPr>
        <w:rFonts w:ascii="Wingdings" w:hAnsi="Wingdings" w:hint="default"/>
      </w:rPr>
    </w:lvl>
    <w:lvl w:ilvl="3" w:tplc="A56CCFB8">
      <w:start w:val="1"/>
      <w:numFmt w:val="bullet"/>
      <w:lvlText w:val=""/>
      <w:lvlJc w:val="left"/>
      <w:pPr>
        <w:ind w:left="2880" w:hanging="360"/>
      </w:pPr>
      <w:rPr>
        <w:rFonts w:ascii="Symbol" w:hAnsi="Symbol" w:hint="default"/>
      </w:rPr>
    </w:lvl>
    <w:lvl w:ilvl="4" w:tplc="591E2EA4">
      <w:start w:val="1"/>
      <w:numFmt w:val="bullet"/>
      <w:lvlText w:val="o"/>
      <w:lvlJc w:val="left"/>
      <w:pPr>
        <w:ind w:left="3600" w:hanging="360"/>
      </w:pPr>
      <w:rPr>
        <w:rFonts w:ascii="Courier New" w:hAnsi="Courier New" w:hint="default"/>
      </w:rPr>
    </w:lvl>
    <w:lvl w:ilvl="5" w:tplc="C80C22AA">
      <w:start w:val="1"/>
      <w:numFmt w:val="bullet"/>
      <w:lvlText w:val=""/>
      <w:lvlJc w:val="left"/>
      <w:pPr>
        <w:ind w:left="4320" w:hanging="360"/>
      </w:pPr>
      <w:rPr>
        <w:rFonts w:ascii="Wingdings" w:hAnsi="Wingdings" w:hint="default"/>
      </w:rPr>
    </w:lvl>
    <w:lvl w:ilvl="6" w:tplc="148A4B6A">
      <w:start w:val="1"/>
      <w:numFmt w:val="bullet"/>
      <w:lvlText w:val=""/>
      <w:lvlJc w:val="left"/>
      <w:pPr>
        <w:ind w:left="5040" w:hanging="360"/>
      </w:pPr>
      <w:rPr>
        <w:rFonts w:ascii="Symbol" w:hAnsi="Symbol" w:hint="default"/>
      </w:rPr>
    </w:lvl>
    <w:lvl w:ilvl="7" w:tplc="B85406D4">
      <w:start w:val="1"/>
      <w:numFmt w:val="bullet"/>
      <w:lvlText w:val="o"/>
      <w:lvlJc w:val="left"/>
      <w:pPr>
        <w:ind w:left="5760" w:hanging="360"/>
      </w:pPr>
      <w:rPr>
        <w:rFonts w:ascii="Courier New" w:hAnsi="Courier New" w:hint="default"/>
      </w:rPr>
    </w:lvl>
    <w:lvl w:ilvl="8" w:tplc="38F6934E">
      <w:start w:val="1"/>
      <w:numFmt w:val="bullet"/>
      <w:lvlText w:val=""/>
      <w:lvlJc w:val="left"/>
      <w:pPr>
        <w:ind w:left="6480" w:hanging="360"/>
      </w:pPr>
      <w:rPr>
        <w:rFonts w:ascii="Wingdings" w:hAnsi="Wingdings" w:hint="default"/>
      </w:rPr>
    </w:lvl>
  </w:abstractNum>
  <w:abstractNum w:abstractNumId="20">
    <w:nsid w:val="5F5F19BD"/>
    <w:multiLevelType w:val="hybridMultilevel"/>
    <w:tmpl w:val="FFFFFFFF"/>
    <w:lvl w:ilvl="0" w:tplc="51E4EA56">
      <w:start w:val="1"/>
      <w:numFmt w:val="bullet"/>
      <w:lvlText w:val=""/>
      <w:lvlJc w:val="left"/>
      <w:pPr>
        <w:ind w:left="720" w:hanging="360"/>
      </w:pPr>
      <w:rPr>
        <w:rFonts w:ascii="Symbol" w:hAnsi="Symbol" w:hint="default"/>
      </w:rPr>
    </w:lvl>
    <w:lvl w:ilvl="1" w:tplc="92C29C08">
      <w:start w:val="1"/>
      <w:numFmt w:val="bullet"/>
      <w:lvlText w:val="o"/>
      <w:lvlJc w:val="left"/>
      <w:pPr>
        <w:ind w:left="1440" w:hanging="360"/>
      </w:pPr>
      <w:rPr>
        <w:rFonts w:ascii="Courier New" w:hAnsi="Courier New" w:hint="default"/>
      </w:rPr>
    </w:lvl>
    <w:lvl w:ilvl="2" w:tplc="87DA23A4">
      <w:start w:val="1"/>
      <w:numFmt w:val="bullet"/>
      <w:lvlText w:val=""/>
      <w:lvlJc w:val="left"/>
      <w:pPr>
        <w:ind w:left="2160" w:hanging="360"/>
      </w:pPr>
      <w:rPr>
        <w:rFonts w:ascii="Wingdings" w:hAnsi="Wingdings" w:hint="default"/>
      </w:rPr>
    </w:lvl>
    <w:lvl w:ilvl="3" w:tplc="9C6C7422">
      <w:start w:val="1"/>
      <w:numFmt w:val="bullet"/>
      <w:lvlText w:val=""/>
      <w:lvlJc w:val="left"/>
      <w:pPr>
        <w:ind w:left="2880" w:hanging="360"/>
      </w:pPr>
      <w:rPr>
        <w:rFonts w:ascii="Symbol" w:hAnsi="Symbol" w:hint="default"/>
      </w:rPr>
    </w:lvl>
    <w:lvl w:ilvl="4" w:tplc="D2CC85F4">
      <w:start w:val="1"/>
      <w:numFmt w:val="bullet"/>
      <w:lvlText w:val="o"/>
      <w:lvlJc w:val="left"/>
      <w:pPr>
        <w:ind w:left="3600" w:hanging="360"/>
      </w:pPr>
      <w:rPr>
        <w:rFonts w:ascii="Courier New" w:hAnsi="Courier New" w:hint="default"/>
      </w:rPr>
    </w:lvl>
    <w:lvl w:ilvl="5" w:tplc="4A5E5C8A">
      <w:start w:val="1"/>
      <w:numFmt w:val="bullet"/>
      <w:lvlText w:val=""/>
      <w:lvlJc w:val="left"/>
      <w:pPr>
        <w:ind w:left="4320" w:hanging="360"/>
      </w:pPr>
      <w:rPr>
        <w:rFonts w:ascii="Wingdings" w:hAnsi="Wingdings" w:hint="default"/>
      </w:rPr>
    </w:lvl>
    <w:lvl w:ilvl="6" w:tplc="765AC908">
      <w:start w:val="1"/>
      <w:numFmt w:val="bullet"/>
      <w:lvlText w:val=""/>
      <w:lvlJc w:val="left"/>
      <w:pPr>
        <w:ind w:left="5040" w:hanging="360"/>
      </w:pPr>
      <w:rPr>
        <w:rFonts w:ascii="Symbol" w:hAnsi="Symbol" w:hint="default"/>
      </w:rPr>
    </w:lvl>
    <w:lvl w:ilvl="7" w:tplc="D4EE247C">
      <w:start w:val="1"/>
      <w:numFmt w:val="bullet"/>
      <w:lvlText w:val="o"/>
      <w:lvlJc w:val="left"/>
      <w:pPr>
        <w:ind w:left="5760" w:hanging="360"/>
      </w:pPr>
      <w:rPr>
        <w:rFonts w:ascii="Courier New" w:hAnsi="Courier New" w:hint="default"/>
      </w:rPr>
    </w:lvl>
    <w:lvl w:ilvl="8" w:tplc="1B92F268">
      <w:start w:val="1"/>
      <w:numFmt w:val="bullet"/>
      <w:lvlText w:val=""/>
      <w:lvlJc w:val="left"/>
      <w:pPr>
        <w:ind w:left="6480" w:hanging="360"/>
      </w:pPr>
      <w:rPr>
        <w:rFonts w:ascii="Wingdings" w:hAnsi="Wingdings" w:hint="default"/>
      </w:rPr>
    </w:lvl>
  </w:abstractNum>
  <w:abstractNum w:abstractNumId="21">
    <w:nsid w:val="641F57ED"/>
    <w:multiLevelType w:val="hybridMultilevel"/>
    <w:tmpl w:val="D89686DC"/>
    <w:lvl w:ilvl="0" w:tplc="04090001">
      <w:start w:val="1"/>
      <w:numFmt w:val="bullet"/>
      <w:lvlText w:val=""/>
      <w:lvlJc w:val="left"/>
      <w:pPr>
        <w:ind w:left="720" w:hanging="360"/>
      </w:pPr>
      <w:rPr>
        <w:rFonts w:ascii="Symbol" w:hAnsi="Symbol" w:hint="default"/>
      </w:rPr>
    </w:lvl>
    <w:lvl w:ilvl="1" w:tplc="8CD67F44">
      <w:start w:val="1"/>
      <w:numFmt w:val="bullet"/>
      <w:lvlText w:val="o"/>
      <w:lvlJc w:val="left"/>
      <w:pPr>
        <w:ind w:left="1440" w:hanging="360"/>
      </w:pPr>
      <w:rPr>
        <w:rFonts w:ascii="Courier New" w:hAnsi="Courier New" w:hint="default"/>
      </w:rPr>
    </w:lvl>
    <w:lvl w:ilvl="2" w:tplc="D11A8806">
      <w:start w:val="1"/>
      <w:numFmt w:val="bullet"/>
      <w:lvlText w:val=""/>
      <w:lvlJc w:val="left"/>
      <w:pPr>
        <w:ind w:left="2160" w:hanging="360"/>
      </w:pPr>
      <w:rPr>
        <w:rFonts w:ascii="Wingdings" w:hAnsi="Wingdings" w:hint="default"/>
      </w:rPr>
    </w:lvl>
    <w:lvl w:ilvl="3" w:tplc="DF54429E">
      <w:start w:val="1"/>
      <w:numFmt w:val="bullet"/>
      <w:lvlText w:val=""/>
      <w:lvlJc w:val="left"/>
      <w:pPr>
        <w:ind w:left="2880" w:hanging="360"/>
      </w:pPr>
      <w:rPr>
        <w:rFonts w:ascii="Symbol" w:hAnsi="Symbol" w:hint="default"/>
      </w:rPr>
    </w:lvl>
    <w:lvl w:ilvl="4" w:tplc="22A8C920">
      <w:start w:val="1"/>
      <w:numFmt w:val="bullet"/>
      <w:lvlText w:val="o"/>
      <w:lvlJc w:val="left"/>
      <w:pPr>
        <w:ind w:left="3600" w:hanging="360"/>
      </w:pPr>
      <w:rPr>
        <w:rFonts w:ascii="Courier New" w:hAnsi="Courier New" w:hint="default"/>
      </w:rPr>
    </w:lvl>
    <w:lvl w:ilvl="5" w:tplc="59C447AA">
      <w:start w:val="1"/>
      <w:numFmt w:val="bullet"/>
      <w:lvlText w:val=""/>
      <w:lvlJc w:val="left"/>
      <w:pPr>
        <w:ind w:left="4320" w:hanging="360"/>
      </w:pPr>
      <w:rPr>
        <w:rFonts w:ascii="Wingdings" w:hAnsi="Wingdings" w:hint="default"/>
      </w:rPr>
    </w:lvl>
    <w:lvl w:ilvl="6" w:tplc="C08C3FAE">
      <w:start w:val="1"/>
      <w:numFmt w:val="bullet"/>
      <w:lvlText w:val=""/>
      <w:lvlJc w:val="left"/>
      <w:pPr>
        <w:ind w:left="5040" w:hanging="360"/>
      </w:pPr>
      <w:rPr>
        <w:rFonts w:ascii="Symbol" w:hAnsi="Symbol" w:hint="default"/>
      </w:rPr>
    </w:lvl>
    <w:lvl w:ilvl="7" w:tplc="63120FC2">
      <w:start w:val="1"/>
      <w:numFmt w:val="bullet"/>
      <w:lvlText w:val="o"/>
      <w:lvlJc w:val="left"/>
      <w:pPr>
        <w:ind w:left="5760" w:hanging="360"/>
      </w:pPr>
      <w:rPr>
        <w:rFonts w:ascii="Courier New" w:hAnsi="Courier New" w:hint="default"/>
      </w:rPr>
    </w:lvl>
    <w:lvl w:ilvl="8" w:tplc="E42C0EFC">
      <w:start w:val="1"/>
      <w:numFmt w:val="bullet"/>
      <w:lvlText w:val=""/>
      <w:lvlJc w:val="left"/>
      <w:pPr>
        <w:ind w:left="6480" w:hanging="360"/>
      </w:pPr>
      <w:rPr>
        <w:rFonts w:ascii="Wingdings" w:hAnsi="Wingdings" w:hint="default"/>
      </w:rPr>
    </w:lvl>
  </w:abstractNum>
  <w:abstractNum w:abstractNumId="22">
    <w:nsid w:val="6D412B3E"/>
    <w:multiLevelType w:val="hybridMultilevel"/>
    <w:tmpl w:val="388CA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C90A42"/>
    <w:multiLevelType w:val="hybridMultilevel"/>
    <w:tmpl w:val="544C4D28"/>
    <w:lvl w:ilvl="0" w:tplc="04090001">
      <w:start w:val="1"/>
      <w:numFmt w:val="bullet"/>
      <w:lvlText w:val=""/>
      <w:lvlJc w:val="left"/>
      <w:pPr>
        <w:ind w:left="1068" w:hanging="360"/>
      </w:pPr>
      <w:rPr>
        <w:rFonts w:ascii="Symbol" w:hAnsi="Symbol" w:hint="default"/>
      </w:rPr>
    </w:lvl>
    <w:lvl w:ilvl="1" w:tplc="B80C1742">
      <w:start w:val="1"/>
      <w:numFmt w:val="bullet"/>
      <w:lvlText w:val="o"/>
      <w:lvlJc w:val="left"/>
      <w:pPr>
        <w:ind w:left="1788" w:hanging="360"/>
      </w:pPr>
      <w:rPr>
        <w:rFonts w:ascii="Courier New" w:hAnsi="Courier New" w:hint="default"/>
      </w:rPr>
    </w:lvl>
    <w:lvl w:ilvl="2" w:tplc="B9B62DC0">
      <w:start w:val="1"/>
      <w:numFmt w:val="bullet"/>
      <w:lvlText w:val=""/>
      <w:lvlJc w:val="left"/>
      <w:pPr>
        <w:ind w:left="2508" w:hanging="360"/>
      </w:pPr>
      <w:rPr>
        <w:rFonts w:ascii="Wingdings" w:hAnsi="Wingdings" w:hint="default"/>
      </w:rPr>
    </w:lvl>
    <w:lvl w:ilvl="3" w:tplc="9392BE50">
      <w:start w:val="1"/>
      <w:numFmt w:val="bullet"/>
      <w:lvlText w:val=""/>
      <w:lvlJc w:val="left"/>
      <w:pPr>
        <w:ind w:left="3228" w:hanging="360"/>
      </w:pPr>
      <w:rPr>
        <w:rFonts w:ascii="Symbol" w:hAnsi="Symbol" w:hint="default"/>
      </w:rPr>
    </w:lvl>
    <w:lvl w:ilvl="4" w:tplc="AC86356C">
      <w:start w:val="1"/>
      <w:numFmt w:val="bullet"/>
      <w:lvlText w:val="o"/>
      <w:lvlJc w:val="left"/>
      <w:pPr>
        <w:ind w:left="3948" w:hanging="360"/>
      </w:pPr>
      <w:rPr>
        <w:rFonts w:ascii="Courier New" w:hAnsi="Courier New" w:hint="default"/>
      </w:rPr>
    </w:lvl>
    <w:lvl w:ilvl="5" w:tplc="C90410EE">
      <w:start w:val="1"/>
      <w:numFmt w:val="bullet"/>
      <w:lvlText w:val=""/>
      <w:lvlJc w:val="left"/>
      <w:pPr>
        <w:ind w:left="4668" w:hanging="360"/>
      </w:pPr>
      <w:rPr>
        <w:rFonts w:ascii="Wingdings" w:hAnsi="Wingdings" w:hint="default"/>
      </w:rPr>
    </w:lvl>
    <w:lvl w:ilvl="6" w:tplc="E5382678">
      <w:start w:val="1"/>
      <w:numFmt w:val="bullet"/>
      <w:lvlText w:val=""/>
      <w:lvlJc w:val="left"/>
      <w:pPr>
        <w:ind w:left="5388" w:hanging="360"/>
      </w:pPr>
      <w:rPr>
        <w:rFonts w:ascii="Symbol" w:hAnsi="Symbol" w:hint="default"/>
      </w:rPr>
    </w:lvl>
    <w:lvl w:ilvl="7" w:tplc="117ADCA4">
      <w:start w:val="1"/>
      <w:numFmt w:val="bullet"/>
      <w:lvlText w:val="o"/>
      <w:lvlJc w:val="left"/>
      <w:pPr>
        <w:ind w:left="6108" w:hanging="360"/>
      </w:pPr>
      <w:rPr>
        <w:rFonts w:ascii="Courier New" w:hAnsi="Courier New" w:hint="default"/>
      </w:rPr>
    </w:lvl>
    <w:lvl w:ilvl="8" w:tplc="33828F88">
      <w:start w:val="1"/>
      <w:numFmt w:val="bullet"/>
      <w:lvlText w:val=""/>
      <w:lvlJc w:val="left"/>
      <w:pPr>
        <w:ind w:left="6828" w:hanging="360"/>
      </w:pPr>
      <w:rPr>
        <w:rFonts w:ascii="Wingdings" w:hAnsi="Wingdings" w:hint="default"/>
      </w:rPr>
    </w:lvl>
  </w:abstractNum>
  <w:abstractNum w:abstractNumId="24">
    <w:nsid w:val="758E2315"/>
    <w:multiLevelType w:val="hybridMultilevel"/>
    <w:tmpl w:val="4EEE5134"/>
    <w:lvl w:ilvl="0" w:tplc="04090001">
      <w:start w:val="1"/>
      <w:numFmt w:val="bullet"/>
      <w:lvlText w:val=""/>
      <w:lvlJc w:val="left"/>
      <w:pPr>
        <w:ind w:left="1068" w:hanging="360"/>
      </w:pPr>
      <w:rPr>
        <w:rFonts w:ascii="Symbol" w:hAnsi="Symbol" w:hint="default"/>
      </w:rPr>
    </w:lvl>
    <w:lvl w:ilvl="1" w:tplc="B80C1742">
      <w:start w:val="1"/>
      <w:numFmt w:val="bullet"/>
      <w:lvlText w:val="o"/>
      <w:lvlJc w:val="left"/>
      <w:pPr>
        <w:ind w:left="1788" w:hanging="360"/>
      </w:pPr>
      <w:rPr>
        <w:rFonts w:ascii="Courier New" w:hAnsi="Courier New" w:hint="default"/>
      </w:rPr>
    </w:lvl>
    <w:lvl w:ilvl="2" w:tplc="B9B62DC0">
      <w:start w:val="1"/>
      <w:numFmt w:val="bullet"/>
      <w:lvlText w:val=""/>
      <w:lvlJc w:val="left"/>
      <w:pPr>
        <w:ind w:left="2508" w:hanging="360"/>
      </w:pPr>
      <w:rPr>
        <w:rFonts w:ascii="Wingdings" w:hAnsi="Wingdings" w:hint="default"/>
      </w:rPr>
    </w:lvl>
    <w:lvl w:ilvl="3" w:tplc="9392BE50">
      <w:start w:val="1"/>
      <w:numFmt w:val="bullet"/>
      <w:lvlText w:val=""/>
      <w:lvlJc w:val="left"/>
      <w:pPr>
        <w:ind w:left="3228" w:hanging="360"/>
      </w:pPr>
      <w:rPr>
        <w:rFonts w:ascii="Symbol" w:hAnsi="Symbol" w:hint="default"/>
      </w:rPr>
    </w:lvl>
    <w:lvl w:ilvl="4" w:tplc="AC86356C">
      <w:start w:val="1"/>
      <w:numFmt w:val="bullet"/>
      <w:lvlText w:val="o"/>
      <w:lvlJc w:val="left"/>
      <w:pPr>
        <w:ind w:left="3948" w:hanging="360"/>
      </w:pPr>
      <w:rPr>
        <w:rFonts w:ascii="Courier New" w:hAnsi="Courier New" w:hint="default"/>
      </w:rPr>
    </w:lvl>
    <w:lvl w:ilvl="5" w:tplc="C90410EE">
      <w:start w:val="1"/>
      <w:numFmt w:val="bullet"/>
      <w:lvlText w:val=""/>
      <w:lvlJc w:val="left"/>
      <w:pPr>
        <w:ind w:left="4668" w:hanging="360"/>
      </w:pPr>
      <w:rPr>
        <w:rFonts w:ascii="Wingdings" w:hAnsi="Wingdings" w:hint="default"/>
      </w:rPr>
    </w:lvl>
    <w:lvl w:ilvl="6" w:tplc="E5382678">
      <w:start w:val="1"/>
      <w:numFmt w:val="bullet"/>
      <w:lvlText w:val=""/>
      <w:lvlJc w:val="left"/>
      <w:pPr>
        <w:ind w:left="5388" w:hanging="360"/>
      </w:pPr>
      <w:rPr>
        <w:rFonts w:ascii="Symbol" w:hAnsi="Symbol" w:hint="default"/>
      </w:rPr>
    </w:lvl>
    <w:lvl w:ilvl="7" w:tplc="117ADCA4">
      <w:start w:val="1"/>
      <w:numFmt w:val="bullet"/>
      <w:lvlText w:val="o"/>
      <w:lvlJc w:val="left"/>
      <w:pPr>
        <w:ind w:left="6108" w:hanging="360"/>
      </w:pPr>
      <w:rPr>
        <w:rFonts w:ascii="Courier New" w:hAnsi="Courier New" w:hint="default"/>
      </w:rPr>
    </w:lvl>
    <w:lvl w:ilvl="8" w:tplc="33828F88">
      <w:start w:val="1"/>
      <w:numFmt w:val="bullet"/>
      <w:lvlText w:val=""/>
      <w:lvlJc w:val="left"/>
      <w:pPr>
        <w:ind w:left="6828" w:hanging="360"/>
      </w:pPr>
      <w:rPr>
        <w:rFonts w:ascii="Wingdings" w:hAnsi="Wingdings" w:hint="default"/>
      </w:rPr>
    </w:lvl>
  </w:abstractNum>
  <w:num w:numId="1">
    <w:abstractNumId w:val="2"/>
  </w:num>
  <w:num w:numId="2">
    <w:abstractNumId w:val="20"/>
  </w:num>
  <w:num w:numId="3">
    <w:abstractNumId w:val="9"/>
  </w:num>
  <w:num w:numId="4">
    <w:abstractNumId w:val="0"/>
  </w:num>
  <w:num w:numId="5">
    <w:abstractNumId w:val="13"/>
  </w:num>
  <w:num w:numId="6">
    <w:abstractNumId w:val="12"/>
  </w:num>
  <w:num w:numId="7">
    <w:abstractNumId w:val="18"/>
  </w:num>
  <w:num w:numId="8">
    <w:abstractNumId w:val="5"/>
  </w:num>
  <w:num w:numId="9">
    <w:abstractNumId w:val="22"/>
  </w:num>
  <w:num w:numId="10">
    <w:abstractNumId w:val="11"/>
  </w:num>
  <w:num w:numId="11">
    <w:abstractNumId w:val="7"/>
  </w:num>
  <w:num w:numId="12">
    <w:abstractNumId w:val="6"/>
  </w:num>
  <w:num w:numId="13">
    <w:abstractNumId w:val="4"/>
  </w:num>
  <w:num w:numId="14">
    <w:abstractNumId w:val="15"/>
  </w:num>
  <w:num w:numId="15">
    <w:abstractNumId w:val="3"/>
  </w:num>
  <w:num w:numId="16">
    <w:abstractNumId w:val="21"/>
  </w:num>
  <w:num w:numId="17">
    <w:abstractNumId w:val="1"/>
  </w:num>
  <w:num w:numId="18">
    <w:abstractNumId w:val="16"/>
  </w:num>
  <w:num w:numId="19">
    <w:abstractNumId w:val="19"/>
  </w:num>
  <w:num w:numId="20">
    <w:abstractNumId w:val="24"/>
  </w:num>
  <w:num w:numId="21">
    <w:abstractNumId w:val="23"/>
  </w:num>
  <w:num w:numId="22">
    <w:abstractNumId w:val="8"/>
  </w:num>
  <w:num w:numId="23">
    <w:abstractNumId w:val="14"/>
  </w:num>
  <w:num w:numId="24">
    <w:abstractNumId w:val="10"/>
  </w:num>
  <w:num w:numId="25">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defaultTabStop w:val="708"/>
  <w:hyphenationZone w:val="425"/>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AD7"/>
    <w:rsid w:val="00015552"/>
    <w:rsid w:val="00026295"/>
    <w:rsid w:val="00040237"/>
    <w:rsid w:val="00041368"/>
    <w:rsid w:val="00047252"/>
    <w:rsid w:val="00060C57"/>
    <w:rsid w:val="000667BB"/>
    <w:rsid w:val="00071502"/>
    <w:rsid w:val="00076019"/>
    <w:rsid w:val="00090B56"/>
    <w:rsid w:val="000B2D3B"/>
    <w:rsid w:val="000F0A7F"/>
    <w:rsid w:val="000F1A3C"/>
    <w:rsid w:val="000F2D94"/>
    <w:rsid w:val="000F37E8"/>
    <w:rsid w:val="00105B3B"/>
    <w:rsid w:val="001060CF"/>
    <w:rsid w:val="00114BA1"/>
    <w:rsid w:val="00130128"/>
    <w:rsid w:val="001307B4"/>
    <w:rsid w:val="00135105"/>
    <w:rsid w:val="00145B8E"/>
    <w:rsid w:val="001523E9"/>
    <w:rsid w:val="0016220E"/>
    <w:rsid w:val="00187C4A"/>
    <w:rsid w:val="001901C9"/>
    <w:rsid w:val="00190DC2"/>
    <w:rsid w:val="00192B16"/>
    <w:rsid w:val="0019709F"/>
    <w:rsid w:val="001C045C"/>
    <w:rsid w:val="001C4986"/>
    <w:rsid w:val="001E1639"/>
    <w:rsid w:val="001E1CB3"/>
    <w:rsid w:val="001E281E"/>
    <w:rsid w:val="001E2A61"/>
    <w:rsid w:val="001E7B87"/>
    <w:rsid w:val="001F05CD"/>
    <w:rsid w:val="001F0E62"/>
    <w:rsid w:val="001F610C"/>
    <w:rsid w:val="00201440"/>
    <w:rsid w:val="00205A7F"/>
    <w:rsid w:val="00223BCA"/>
    <w:rsid w:val="00255873"/>
    <w:rsid w:val="00256830"/>
    <w:rsid w:val="0026013E"/>
    <w:rsid w:val="002657A6"/>
    <w:rsid w:val="00267E1E"/>
    <w:rsid w:val="0027666B"/>
    <w:rsid w:val="00276C77"/>
    <w:rsid w:val="00276DA1"/>
    <w:rsid w:val="00281009"/>
    <w:rsid w:val="002A0164"/>
    <w:rsid w:val="002A1040"/>
    <w:rsid w:val="002B6B80"/>
    <w:rsid w:val="002E2339"/>
    <w:rsid w:val="002F025F"/>
    <w:rsid w:val="00302A41"/>
    <w:rsid w:val="003040F6"/>
    <w:rsid w:val="00306E54"/>
    <w:rsid w:val="0032217F"/>
    <w:rsid w:val="00326C43"/>
    <w:rsid w:val="00327D5A"/>
    <w:rsid w:val="00331DDF"/>
    <w:rsid w:val="00340F60"/>
    <w:rsid w:val="00342F0B"/>
    <w:rsid w:val="00360437"/>
    <w:rsid w:val="00360E9B"/>
    <w:rsid w:val="00361FB5"/>
    <w:rsid w:val="00362D2B"/>
    <w:rsid w:val="003631B2"/>
    <w:rsid w:val="00365239"/>
    <w:rsid w:val="00380F29"/>
    <w:rsid w:val="003901ED"/>
    <w:rsid w:val="00393C98"/>
    <w:rsid w:val="0039489D"/>
    <w:rsid w:val="003B6BD7"/>
    <w:rsid w:val="003C00F1"/>
    <w:rsid w:val="003C1825"/>
    <w:rsid w:val="003D33E6"/>
    <w:rsid w:val="003D3725"/>
    <w:rsid w:val="003D48C6"/>
    <w:rsid w:val="003E31EE"/>
    <w:rsid w:val="003F5FBD"/>
    <w:rsid w:val="003F7F18"/>
    <w:rsid w:val="00400407"/>
    <w:rsid w:val="004156D7"/>
    <w:rsid w:val="00421705"/>
    <w:rsid w:val="00423ABA"/>
    <w:rsid w:val="00443607"/>
    <w:rsid w:val="00444311"/>
    <w:rsid w:val="00447BD7"/>
    <w:rsid w:val="004511F5"/>
    <w:rsid w:val="00456BB2"/>
    <w:rsid w:val="0046165E"/>
    <w:rsid w:val="004623FF"/>
    <w:rsid w:val="00464071"/>
    <w:rsid w:val="00472B5F"/>
    <w:rsid w:val="00472DD9"/>
    <w:rsid w:val="00474BA5"/>
    <w:rsid w:val="004B17FC"/>
    <w:rsid w:val="004C5B94"/>
    <w:rsid w:val="004C5F88"/>
    <w:rsid w:val="004D5076"/>
    <w:rsid w:val="004F6655"/>
    <w:rsid w:val="00507846"/>
    <w:rsid w:val="00513C16"/>
    <w:rsid w:val="00515CE0"/>
    <w:rsid w:val="00530855"/>
    <w:rsid w:val="00530BC1"/>
    <w:rsid w:val="0053208B"/>
    <w:rsid w:val="0053234F"/>
    <w:rsid w:val="00540D6F"/>
    <w:rsid w:val="00541830"/>
    <w:rsid w:val="00546E40"/>
    <w:rsid w:val="00547465"/>
    <w:rsid w:val="005475B2"/>
    <w:rsid w:val="005673BD"/>
    <w:rsid w:val="0056790D"/>
    <w:rsid w:val="00573C03"/>
    <w:rsid w:val="00580AD7"/>
    <w:rsid w:val="00590402"/>
    <w:rsid w:val="005A4096"/>
    <w:rsid w:val="005A6367"/>
    <w:rsid w:val="005A720E"/>
    <w:rsid w:val="005B0232"/>
    <w:rsid w:val="005B67E2"/>
    <w:rsid w:val="005C4373"/>
    <w:rsid w:val="005D1F3B"/>
    <w:rsid w:val="005D24F8"/>
    <w:rsid w:val="0060051F"/>
    <w:rsid w:val="006009CF"/>
    <w:rsid w:val="006078DA"/>
    <w:rsid w:val="006356E7"/>
    <w:rsid w:val="00643953"/>
    <w:rsid w:val="006631A2"/>
    <w:rsid w:val="006649EA"/>
    <w:rsid w:val="0066631D"/>
    <w:rsid w:val="006806F6"/>
    <w:rsid w:val="00684F5E"/>
    <w:rsid w:val="006C0A6E"/>
    <w:rsid w:val="006D4FAA"/>
    <w:rsid w:val="006E2712"/>
    <w:rsid w:val="006F168F"/>
    <w:rsid w:val="00710CE6"/>
    <w:rsid w:val="00713A7B"/>
    <w:rsid w:val="00744C10"/>
    <w:rsid w:val="00760578"/>
    <w:rsid w:val="007765A5"/>
    <w:rsid w:val="00782810"/>
    <w:rsid w:val="00785459"/>
    <w:rsid w:val="00794CAA"/>
    <w:rsid w:val="00796FFE"/>
    <w:rsid w:val="007B09D8"/>
    <w:rsid w:val="007B15BC"/>
    <w:rsid w:val="007C4DBF"/>
    <w:rsid w:val="007C79D8"/>
    <w:rsid w:val="007D242A"/>
    <w:rsid w:val="007D7E28"/>
    <w:rsid w:val="007F1196"/>
    <w:rsid w:val="007F6D35"/>
    <w:rsid w:val="008052A0"/>
    <w:rsid w:val="008217AE"/>
    <w:rsid w:val="00842C47"/>
    <w:rsid w:val="00850B0C"/>
    <w:rsid w:val="0085620F"/>
    <w:rsid w:val="00857820"/>
    <w:rsid w:val="0087535C"/>
    <w:rsid w:val="00880C95"/>
    <w:rsid w:val="008837CF"/>
    <w:rsid w:val="008842A0"/>
    <w:rsid w:val="00887AF2"/>
    <w:rsid w:val="00887DC1"/>
    <w:rsid w:val="0089071C"/>
    <w:rsid w:val="008A0A21"/>
    <w:rsid w:val="008A280D"/>
    <w:rsid w:val="008A2EEF"/>
    <w:rsid w:val="008A7DFE"/>
    <w:rsid w:val="008B57D8"/>
    <w:rsid w:val="008C227F"/>
    <w:rsid w:val="008C3B83"/>
    <w:rsid w:val="008C576E"/>
    <w:rsid w:val="008C6735"/>
    <w:rsid w:val="008D375E"/>
    <w:rsid w:val="008D4B4B"/>
    <w:rsid w:val="008F149C"/>
    <w:rsid w:val="00900B73"/>
    <w:rsid w:val="00910D82"/>
    <w:rsid w:val="00911341"/>
    <w:rsid w:val="0092165D"/>
    <w:rsid w:val="00931447"/>
    <w:rsid w:val="0094109D"/>
    <w:rsid w:val="009413CE"/>
    <w:rsid w:val="0094248A"/>
    <w:rsid w:val="00943186"/>
    <w:rsid w:val="00954543"/>
    <w:rsid w:val="009612A1"/>
    <w:rsid w:val="009669A5"/>
    <w:rsid w:val="00967F73"/>
    <w:rsid w:val="00973753"/>
    <w:rsid w:val="00981D7E"/>
    <w:rsid w:val="0098365C"/>
    <w:rsid w:val="00994DFD"/>
    <w:rsid w:val="009B4B09"/>
    <w:rsid w:val="009B59EB"/>
    <w:rsid w:val="009B76E1"/>
    <w:rsid w:val="009B7D4D"/>
    <w:rsid w:val="009E23E7"/>
    <w:rsid w:val="009E5F69"/>
    <w:rsid w:val="009F075E"/>
    <w:rsid w:val="009F5B61"/>
    <w:rsid w:val="009F74FB"/>
    <w:rsid w:val="00A017B0"/>
    <w:rsid w:val="00A02A0E"/>
    <w:rsid w:val="00A0530C"/>
    <w:rsid w:val="00A11228"/>
    <w:rsid w:val="00A26F7F"/>
    <w:rsid w:val="00A32AE3"/>
    <w:rsid w:val="00A33CB4"/>
    <w:rsid w:val="00A579D3"/>
    <w:rsid w:val="00A67FEB"/>
    <w:rsid w:val="00A77596"/>
    <w:rsid w:val="00A8467C"/>
    <w:rsid w:val="00A866F2"/>
    <w:rsid w:val="00AB2675"/>
    <w:rsid w:val="00AC4784"/>
    <w:rsid w:val="00AC58D5"/>
    <w:rsid w:val="00AC686C"/>
    <w:rsid w:val="00AC6ABD"/>
    <w:rsid w:val="00AD6A85"/>
    <w:rsid w:val="00AE4277"/>
    <w:rsid w:val="00AF0244"/>
    <w:rsid w:val="00AF7548"/>
    <w:rsid w:val="00B00C45"/>
    <w:rsid w:val="00B37018"/>
    <w:rsid w:val="00B41EC0"/>
    <w:rsid w:val="00B460BE"/>
    <w:rsid w:val="00B66AB0"/>
    <w:rsid w:val="00B708E4"/>
    <w:rsid w:val="00B70CAC"/>
    <w:rsid w:val="00B94AB3"/>
    <w:rsid w:val="00B94FB5"/>
    <w:rsid w:val="00BA11A9"/>
    <w:rsid w:val="00BA25F4"/>
    <w:rsid w:val="00BA4E75"/>
    <w:rsid w:val="00BB5E23"/>
    <w:rsid w:val="00BB7C84"/>
    <w:rsid w:val="00BC181D"/>
    <w:rsid w:val="00BC35CA"/>
    <w:rsid w:val="00BC6933"/>
    <w:rsid w:val="00BD379A"/>
    <w:rsid w:val="00BD4D2B"/>
    <w:rsid w:val="00C051C0"/>
    <w:rsid w:val="00C23414"/>
    <w:rsid w:val="00C23BB4"/>
    <w:rsid w:val="00C31411"/>
    <w:rsid w:val="00C360B6"/>
    <w:rsid w:val="00C52270"/>
    <w:rsid w:val="00C547EF"/>
    <w:rsid w:val="00C746EF"/>
    <w:rsid w:val="00C83C34"/>
    <w:rsid w:val="00C85331"/>
    <w:rsid w:val="00C87B6E"/>
    <w:rsid w:val="00CA3F26"/>
    <w:rsid w:val="00CB5642"/>
    <w:rsid w:val="00CB6219"/>
    <w:rsid w:val="00CC2D40"/>
    <w:rsid w:val="00CC30C3"/>
    <w:rsid w:val="00CD295D"/>
    <w:rsid w:val="00CD29AF"/>
    <w:rsid w:val="00CD5366"/>
    <w:rsid w:val="00CE45CC"/>
    <w:rsid w:val="00CE470D"/>
    <w:rsid w:val="00CE7681"/>
    <w:rsid w:val="00CF4BB4"/>
    <w:rsid w:val="00D067EF"/>
    <w:rsid w:val="00D079AB"/>
    <w:rsid w:val="00D10479"/>
    <w:rsid w:val="00D14042"/>
    <w:rsid w:val="00D24F7F"/>
    <w:rsid w:val="00D30AF9"/>
    <w:rsid w:val="00D33022"/>
    <w:rsid w:val="00D42907"/>
    <w:rsid w:val="00D46E97"/>
    <w:rsid w:val="00D743BD"/>
    <w:rsid w:val="00D80EFA"/>
    <w:rsid w:val="00DB1F56"/>
    <w:rsid w:val="00DB5854"/>
    <w:rsid w:val="00DB7351"/>
    <w:rsid w:val="00DC52F2"/>
    <w:rsid w:val="00DC59E2"/>
    <w:rsid w:val="00DD3ED6"/>
    <w:rsid w:val="00DF549E"/>
    <w:rsid w:val="00E0423C"/>
    <w:rsid w:val="00E12926"/>
    <w:rsid w:val="00E16931"/>
    <w:rsid w:val="00E27EC7"/>
    <w:rsid w:val="00E3036E"/>
    <w:rsid w:val="00E3195C"/>
    <w:rsid w:val="00E622DB"/>
    <w:rsid w:val="00E6427A"/>
    <w:rsid w:val="00E663DF"/>
    <w:rsid w:val="00E70477"/>
    <w:rsid w:val="00E72F01"/>
    <w:rsid w:val="00E90AA9"/>
    <w:rsid w:val="00E92FBF"/>
    <w:rsid w:val="00E97055"/>
    <w:rsid w:val="00EA036E"/>
    <w:rsid w:val="00EB77F0"/>
    <w:rsid w:val="00EC180A"/>
    <w:rsid w:val="00EC34E8"/>
    <w:rsid w:val="00EC3CD4"/>
    <w:rsid w:val="00EC4E53"/>
    <w:rsid w:val="00EC5521"/>
    <w:rsid w:val="00EC5C9F"/>
    <w:rsid w:val="00ED4E79"/>
    <w:rsid w:val="00EE156B"/>
    <w:rsid w:val="00EE593B"/>
    <w:rsid w:val="00EE7C26"/>
    <w:rsid w:val="00F163CA"/>
    <w:rsid w:val="00F2057E"/>
    <w:rsid w:val="00F25018"/>
    <w:rsid w:val="00F33C18"/>
    <w:rsid w:val="00F44546"/>
    <w:rsid w:val="00F45EBB"/>
    <w:rsid w:val="00F469E4"/>
    <w:rsid w:val="00F55C0E"/>
    <w:rsid w:val="00F575DF"/>
    <w:rsid w:val="00F73404"/>
    <w:rsid w:val="00F735AD"/>
    <w:rsid w:val="00F7661E"/>
    <w:rsid w:val="00F7747C"/>
    <w:rsid w:val="00F877EF"/>
    <w:rsid w:val="00F969D3"/>
    <w:rsid w:val="00FA1C98"/>
    <w:rsid w:val="00FA6304"/>
    <w:rsid w:val="00FA6FDA"/>
    <w:rsid w:val="00FB41B6"/>
    <w:rsid w:val="00FB441F"/>
    <w:rsid w:val="00FD4AE2"/>
    <w:rsid w:val="00FD7F3F"/>
    <w:rsid w:val="00FE6E85"/>
    <w:rsid w:val="00FF5991"/>
    <w:rsid w:val="00FF7461"/>
    <w:rsid w:val="05A771D4"/>
    <w:rsid w:val="05C554F6"/>
    <w:rsid w:val="061F74DA"/>
    <w:rsid w:val="1409D006"/>
    <w:rsid w:val="15E31104"/>
    <w:rsid w:val="16917299"/>
    <w:rsid w:val="3B3E1525"/>
    <w:rsid w:val="3CB18623"/>
    <w:rsid w:val="3FE1BD7F"/>
    <w:rsid w:val="451EBDFB"/>
    <w:rsid w:val="4B7F3732"/>
    <w:rsid w:val="721AE193"/>
    <w:rsid w:val="76575CFE"/>
    <w:rsid w:val="7930AB4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DC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Arial" w:hAnsi="Arial"/>
      <w:sz w:val="22"/>
      <w:lang w:val="en-US" w:eastAsia="en-US"/>
    </w:rPr>
  </w:style>
  <w:style w:type="paragraph" w:styleId="Heading1">
    <w:name w:val="heading 1"/>
    <w:basedOn w:val="Normal"/>
    <w:next w:val="Normal"/>
    <w:qFormat/>
    <w:pPr>
      <w:keepNext/>
      <w:numPr>
        <w:numId w:val="4"/>
      </w:numPr>
      <w:spacing w:before="240" w:after="60"/>
      <w:outlineLvl w:val="0"/>
    </w:pPr>
    <w:rPr>
      <w:b/>
      <w:kern w:val="28"/>
      <w:sz w:val="28"/>
    </w:rPr>
  </w:style>
  <w:style w:type="paragraph" w:styleId="Heading2">
    <w:name w:val="heading 2"/>
    <w:basedOn w:val="Normal"/>
    <w:next w:val="Normal"/>
    <w:qFormat/>
    <w:pPr>
      <w:keepNext/>
      <w:numPr>
        <w:ilvl w:val="1"/>
        <w:numId w:val="4"/>
      </w:numPr>
      <w:spacing w:before="240" w:after="60"/>
      <w:outlineLvl w:val="1"/>
    </w:pPr>
    <w:rPr>
      <w:b/>
      <w:sz w:val="24"/>
    </w:rPr>
  </w:style>
  <w:style w:type="paragraph" w:styleId="Heading3">
    <w:name w:val="heading 3"/>
    <w:basedOn w:val="Normal"/>
    <w:next w:val="Normal"/>
    <w:qFormat/>
    <w:pPr>
      <w:keepNext/>
      <w:numPr>
        <w:ilvl w:val="2"/>
        <w:numId w:val="4"/>
      </w:numPr>
      <w:spacing w:before="120" w:after="60"/>
      <w:outlineLvl w:val="2"/>
    </w:pPr>
    <w:rPr>
      <w:b/>
    </w:rPr>
  </w:style>
  <w:style w:type="paragraph" w:styleId="Heading4">
    <w:name w:val="heading 4"/>
    <w:basedOn w:val="Normal"/>
    <w:next w:val="Normal"/>
    <w:qFormat/>
    <w:pPr>
      <w:keepNext/>
      <w:numPr>
        <w:ilvl w:val="3"/>
        <w:numId w:val="4"/>
      </w:numPr>
      <w:spacing w:before="240" w:after="60"/>
      <w:outlineLvl w:val="3"/>
    </w:pPr>
  </w:style>
  <w:style w:type="paragraph" w:styleId="Heading5">
    <w:name w:val="heading 5"/>
    <w:basedOn w:val="Normal"/>
    <w:next w:val="Normal"/>
    <w:qFormat/>
    <w:pPr>
      <w:numPr>
        <w:ilvl w:val="4"/>
        <w:numId w:val="4"/>
      </w:numPr>
      <w:spacing w:before="240" w:after="60"/>
      <w:outlineLvl w:val="4"/>
    </w:pPr>
  </w:style>
  <w:style w:type="paragraph" w:styleId="Heading6">
    <w:name w:val="heading 6"/>
    <w:basedOn w:val="Normal"/>
    <w:next w:val="Normal"/>
    <w:qFormat/>
    <w:pPr>
      <w:numPr>
        <w:ilvl w:val="5"/>
        <w:numId w:val="4"/>
      </w:numPr>
      <w:spacing w:before="240" w:after="60"/>
      <w:outlineLvl w:val="5"/>
    </w:pPr>
    <w:rPr>
      <w:i/>
    </w:rPr>
  </w:style>
  <w:style w:type="paragraph" w:styleId="Heading7">
    <w:name w:val="heading 7"/>
    <w:basedOn w:val="Normal"/>
    <w:next w:val="Normal"/>
    <w:qFormat/>
    <w:pPr>
      <w:numPr>
        <w:ilvl w:val="6"/>
        <w:numId w:val="4"/>
      </w:numPr>
      <w:spacing w:before="240" w:after="60"/>
      <w:outlineLvl w:val="6"/>
    </w:pPr>
    <w:rPr>
      <w:sz w:val="20"/>
    </w:rPr>
  </w:style>
  <w:style w:type="paragraph" w:styleId="Heading8">
    <w:name w:val="heading 8"/>
    <w:basedOn w:val="Normal"/>
    <w:next w:val="Normal"/>
    <w:qFormat/>
    <w:pPr>
      <w:numPr>
        <w:ilvl w:val="7"/>
        <w:numId w:val="4"/>
      </w:numPr>
      <w:spacing w:before="240" w:after="60"/>
      <w:outlineLvl w:val="7"/>
    </w:pPr>
    <w:rPr>
      <w:i/>
      <w:sz w:val="20"/>
    </w:rPr>
  </w:style>
  <w:style w:type="paragraph" w:styleId="Heading9">
    <w:name w:val="heading 9"/>
    <w:basedOn w:val="Normal"/>
    <w:next w:val="Normal"/>
    <w:qFormat/>
    <w:pPr>
      <w:numPr>
        <w:ilvl w:val="8"/>
        <w:numId w:val="4"/>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pBdr>
        <w:bottom w:val="single" w:sz="6" w:space="1" w:color="auto"/>
      </w:pBdr>
      <w:tabs>
        <w:tab w:val="right" w:pos="9639"/>
      </w:tabs>
      <w:spacing w:after="240"/>
    </w:pPr>
    <w:rPr>
      <w:sz w:val="20"/>
    </w:rPr>
  </w:style>
  <w:style w:type="paragraph" w:styleId="Footer">
    <w:name w:val="footer"/>
    <w:basedOn w:val="Normal"/>
    <w:semiHidden/>
    <w:pPr>
      <w:pBdr>
        <w:top w:val="single" w:sz="6" w:space="1" w:color="auto"/>
      </w:pBdr>
      <w:tabs>
        <w:tab w:val="right" w:pos="9639"/>
      </w:tabs>
    </w:pPr>
    <w:rPr>
      <w:sz w:val="20"/>
    </w:rPr>
  </w:style>
  <w:style w:type="paragraph" w:styleId="TOC2">
    <w:name w:val="toc 2"/>
    <w:basedOn w:val="Normal"/>
    <w:next w:val="Normal"/>
    <w:uiPriority w:val="39"/>
    <w:pPr>
      <w:tabs>
        <w:tab w:val="right" w:leader="dot" w:pos="9639"/>
      </w:tabs>
      <w:spacing w:before="60" w:after="60"/>
      <w:ind w:left="284"/>
    </w:pPr>
  </w:style>
  <w:style w:type="paragraph" w:styleId="TOC3">
    <w:name w:val="toc 3"/>
    <w:basedOn w:val="Normal"/>
    <w:next w:val="Normal"/>
    <w:uiPriority w:val="39"/>
    <w:pPr>
      <w:tabs>
        <w:tab w:val="right" w:leader="dot" w:pos="9639"/>
      </w:tabs>
      <w:ind w:left="425"/>
    </w:pPr>
  </w:style>
  <w:style w:type="paragraph" w:styleId="TOC1">
    <w:name w:val="toc 1"/>
    <w:basedOn w:val="Normal"/>
    <w:next w:val="Normal"/>
    <w:uiPriority w:val="39"/>
    <w:pPr>
      <w:tabs>
        <w:tab w:val="right" w:leader="dot" w:pos="9639"/>
      </w:tabs>
      <w:spacing w:before="120" w:after="60"/>
    </w:pPr>
    <w:rPr>
      <w:b/>
    </w:rPr>
  </w:style>
  <w:style w:type="paragraph" w:customStyle="1" w:styleId="berschrift">
    <w:name w:val="Überschrift"/>
    <w:basedOn w:val="Normal"/>
    <w:next w:val="Normal"/>
    <w:pPr>
      <w:keepNext/>
      <w:keepLines/>
      <w:spacing w:before="360" w:after="240"/>
    </w:pPr>
    <w:rPr>
      <w:b/>
      <w:sz w:val="28"/>
    </w:rPr>
  </w:style>
  <w:style w:type="paragraph" w:customStyle="1" w:styleId="KommentierterInhalt">
    <w:name w:val="Kommentierter Inhalt"/>
    <w:basedOn w:val="Normal"/>
    <w:next w:val="Normal"/>
    <w:rPr>
      <w:i/>
      <w:color w:val="0000FF"/>
    </w:rPr>
  </w:style>
  <w:style w:type="paragraph" w:styleId="TOC4">
    <w:name w:val="toc 4"/>
    <w:basedOn w:val="Normal"/>
    <w:next w:val="Normal"/>
    <w:uiPriority w:val="39"/>
    <w:pPr>
      <w:tabs>
        <w:tab w:val="right" w:leader="dot" w:pos="9639"/>
      </w:tabs>
      <w:ind w:left="660"/>
    </w:pPr>
  </w:style>
  <w:style w:type="paragraph" w:styleId="TOC5">
    <w:name w:val="toc 5"/>
    <w:basedOn w:val="Normal"/>
    <w:next w:val="Normal"/>
    <w:semiHidden/>
    <w:pPr>
      <w:tabs>
        <w:tab w:val="right" w:leader="dot" w:pos="9639"/>
      </w:tabs>
      <w:ind w:left="880"/>
    </w:pPr>
  </w:style>
  <w:style w:type="paragraph" w:styleId="TOC6">
    <w:name w:val="toc 6"/>
    <w:basedOn w:val="Normal"/>
    <w:next w:val="Normal"/>
    <w:semiHidden/>
    <w:pPr>
      <w:tabs>
        <w:tab w:val="right" w:leader="dot" w:pos="9639"/>
      </w:tabs>
      <w:ind w:left="1100"/>
    </w:pPr>
  </w:style>
  <w:style w:type="paragraph" w:styleId="TOC7">
    <w:name w:val="toc 7"/>
    <w:basedOn w:val="Normal"/>
    <w:next w:val="Normal"/>
    <w:semiHidden/>
    <w:pPr>
      <w:tabs>
        <w:tab w:val="right" w:leader="dot" w:pos="9639"/>
      </w:tabs>
      <w:ind w:left="1320"/>
    </w:pPr>
  </w:style>
  <w:style w:type="paragraph" w:styleId="TOC8">
    <w:name w:val="toc 8"/>
    <w:basedOn w:val="Normal"/>
    <w:next w:val="Normal"/>
    <w:semiHidden/>
    <w:pPr>
      <w:tabs>
        <w:tab w:val="right" w:leader="dot" w:pos="9639"/>
      </w:tabs>
      <w:ind w:left="1540"/>
    </w:pPr>
  </w:style>
  <w:style w:type="paragraph" w:styleId="TOC9">
    <w:name w:val="toc 9"/>
    <w:basedOn w:val="Normal"/>
    <w:next w:val="Normal"/>
    <w:semiHidden/>
    <w:pPr>
      <w:tabs>
        <w:tab w:val="right" w:leader="dot" w:pos="9639"/>
      </w:tabs>
      <w:ind w:left="1760"/>
    </w:pPr>
  </w:style>
  <w:style w:type="paragraph" w:customStyle="1" w:styleId="Version">
    <w:name w:val="Version"/>
    <w:basedOn w:val="Normal"/>
    <w:pPr>
      <w:widowControl w:val="0"/>
      <w:spacing w:before="120" w:after="120"/>
    </w:pPr>
    <w:rPr>
      <w:sz w:val="36"/>
    </w:rPr>
  </w:style>
  <w:style w:type="paragraph" w:customStyle="1" w:styleId="Projekt">
    <w:name w:val="Projekt"/>
    <w:basedOn w:val="Normal"/>
    <w:pPr>
      <w:widowControl w:val="0"/>
      <w:spacing w:before="120" w:after="120"/>
    </w:pPr>
    <w:rPr>
      <w:sz w:val="36"/>
    </w:rPr>
  </w:style>
  <w:style w:type="paragraph" w:styleId="BalloonText">
    <w:name w:val="Balloon Text"/>
    <w:basedOn w:val="Normal"/>
    <w:link w:val="BalloonTextChar"/>
    <w:uiPriority w:val="99"/>
    <w:semiHidden/>
    <w:unhideWhenUsed/>
    <w:rsid w:val="003D48C6"/>
    <w:rPr>
      <w:rFonts w:ascii="Tahoma" w:hAnsi="Tahoma" w:cs="Tahoma"/>
      <w:sz w:val="16"/>
      <w:szCs w:val="16"/>
    </w:rPr>
  </w:style>
  <w:style w:type="character" w:customStyle="1" w:styleId="BalloonTextChar">
    <w:name w:val="Balloon Text Char"/>
    <w:link w:val="BalloonText"/>
    <w:uiPriority w:val="99"/>
    <w:semiHidden/>
    <w:rsid w:val="003D48C6"/>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rsid w:val="009E5F69"/>
    <w:pPr>
      <w:overflowPunct w:val="0"/>
      <w:autoSpaceDE w:val="0"/>
      <w:autoSpaceDN w:val="0"/>
      <w:adjustRightInd w:val="0"/>
      <w:textAlignment w:val="baseline"/>
    </w:pPr>
    <w:rPr>
      <w:rFonts w:ascii="Arial" w:hAnsi="Arial"/>
      <w:sz w:val="22"/>
      <w:lang w:val="en-US" w:eastAsia="en-US"/>
    </w:rPr>
  </w:style>
  <w:style w:type="paragraph" w:customStyle="1" w:styleId="Default">
    <w:name w:val="Default"/>
    <w:rsid w:val="00880C95"/>
    <w:pPr>
      <w:autoSpaceDE w:val="0"/>
      <w:autoSpaceDN w:val="0"/>
      <w:adjustRightInd w:val="0"/>
    </w:pPr>
    <w:rPr>
      <w:rFonts w:ascii="Arial"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Arial" w:hAnsi="Arial"/>
      <w:sz w:val="22"/>
      <w:lang w:val="en-US" w:eastAsia="en-US"/>
    </w:rPr>
  </w:style>
  <w:style w:type="paragraph" w:styleId="Heading1">
    <w:name w:val="heading 1"/>
    <w:basedOn w:val="Normal"/>
    <w:next w:val="Normal"/>
    <w:qFormat/>
    <w:pPr>
      <w:keepNext/>
      <w:numPr>
        <w:numId w:val="4"/>
      </w:numPr>
      <w:spacing w:before="240" w:after="60"/>
      <w:outlineLvl w:val="0"/>
    </w:pPr>
    <w:rPr>
      <w:b/>
      <w:kern w:val="28"/>
      <w:sz w:val="28"/>
    </w:rPr>
  </w:style>
  <w:style w:type="paragraph" w:styleId="Heading2">
    <w:name w:val="heading 2"/>
    <w:basedOn w:val="Normal"/>
    <w:next w:val="Normal"/>
    <w:qFormat/>
    <w:pPr>
      <w:keepNext/>
      <w:numPr>
        <w:ilvl w:val="1"/>
        <w:numId w:val="4"/>
      </w:numPr>
      <w:spacing w:before="240" w:after="60"/>
      <w:outlineLvl w:val="1"/>
    </w:pPr>
    <w:rPr>
      <w:b/>
      <w:sz w:val="24"/>
    </w:rPr>
  </w:style>
  <w:style w:type="paragraph" w:styleId="Heading3">
    <w:name w:val="heading 3"/>
    <w:basedOn w:val="Normal"/>
    <w:next w:val="Normal"/>
    <w:qFormat/>
    <w:pPr>
      <w:keepNext/>
      <w:numPr>
        <w:ilvl w:val="2"/>
        <w:numId w:val="4"/>
      </w:numPr>
      <w:spacing w:before="120" w:after="60"/>
      <w:outlineLvl w:val="2"/>
    </w:pPr>
    <w:rPr>
      <w:b/>
    </w:rPr>
  </w:style>
  <w:style w:type="paragraph" w:styleId="Heading4">
    <w:name w:val="heading 4"/>
    <w:basedOn w:val="Normal"/>
    <w:next w:val="Normal"/>
    <w:qFormat/>
    <w:pPr>
      <w:keepNext/>
      <w:numPr>
        <w:ilvl w:val="3"/>
        <w:numId w:val="4"/>
      </w:numPr>
      <w:spacing w:before="240" w:after="60"/>
      <w:outlineLvl w:val="3"/>
    </w:pPr>
  </w:style>
  <w:style w:type="paragraph" w:styleId="Heading5">
    <w:name w:val="heading 5"/>
    <w:basedOn w:val="Normal"/>
    <w:next w:val="Normal"/>
    <w:qFormat/>
    <w:pPr>
      <w:numPr>
        <w:ilvl w:val="4"/>
        <w:numId w:val="4"/>
      </w:numPr>
      <w:spacing w:before="240" w:after="60"/>
      <w:outlineLvl w:val="4"/>
    </w:pPr>
  </w:style>
  <w:style w:type="paragraph" w:styleId="Heading6">
    <w:name w:val="heading 6"/>
    <w:basedOn w:val="Normal"/>
    <w:next w:val="Normal"/>
    <w:qFormat/>
    <w:pPr>
      <w:numPr>
        <w:ilvl w:val="5"/>
        <w:numId w:val="4"/>
      </w:numPr>
      <w:spacing w:before="240" w:after="60"/>
      <w:outlineLvl w:val="5"/>
    </w:pPr>
    <w:rPr>
      <w:i/>
    </w:rPr>
  </w:style>
  <w:style w:type="paragraph" w:styleId="Heading7">
    <w:name w:val="heading 7"/>
    <w:basedOn w:val="Normal"/>
    <w:next w:val="Normal"/>
    <w:qFormat/>
    <w:pPr>
      <w:numPr>
        <w:ilvl w:val="6"/>
        <w:numId w:val="4"/>
      </w:numPr>
      <w:spacing w:before="240" w:after="60"/>
      <w:outlineLvl w:val="6"/>
    </w:pPr>
    <w:rPr>
      <w:sz w:val="20"/>
    </w:rPr>
  </w:style>
  <w:style w:type="paragraph" w:styleId="Heading8">
    <w:name w:val="heading 8"/>
    <w:basedOn w:val="Normal"/>
    <w:next w:val="Normal"/>
    <w:qFormat/>
    <w:pPr>
      <w:numPr>
        <w:ilvl w:val="7"/>
        <w:numId w:val="4"/>
      </w:numPr>
      <w:spacing w:before="240" w:after="60"/>
      <w:outlineLvl w:val="7"/>
    </w:pPr>
    <w:rPr>
      <w:i/>
      <w:sz w:val="20"/>
    </w:rPr>
  </w:style>
  <w:style w:type="paragraph" w:styleId="Heading9">
    <w:name w:val="heading 9"/>
    <w:basedOn w:val="Normal"/>
    <w:next w:val="Normal"/>
    <w:qFormat/>
    <w:pPr>
      <w:numPr>
        <w:ilvl w:val="8"/>
        <w:numId w:val="4"/>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pBdr>
        <w:bottom w:val="single" w:sz="6" w:space="1" w:color="auto"/>
      </w:pBdr>
      <w:tabs>
        <w:tab w:val="right" w:pos="9639"/>
      </w:tabs>
      <w:spacing w:after="240"/>
    </w:pPr>
    <w:rPr>
      <w:sz w:val="20"/>
    </w:rPr>
  </w:style>
  <w:style w:type="paragraph" w:styleId="Footer">
    <w:name w:val="footer"/>
    <w:basedOn w:val="Normal"/>
    <w:semiHidden/>
    <w:pPr>
      <w:pBdr>
        <w:top w:val="single" w:sz="6" w:space="1" w:color="auto"/>
      </w:pBdr>
      <w:tabs>
        <w:tab w:val="right" w:pos="9639"/>
      </w:tabs>
    </w:pPr>
    <w:rPr>
      <w:sz w:val="20"/>
    </w:rPr>
  </w:style>
  <w:style w:type="paragraph" w:styleId="TOC2">
    <w:name w:val="toc 2"/>
    <w:basedOn w:val="Normal"/>
    <w:next w:val="Normal"/>
    <w:uiPriority w:val="39"/>
    <w:pPr>
      <w:tabs>
        <w:tab w:val="right" w:leader="dot" w:pos="9639"/>
      </w:tabs>
      <w:spacing w:before="60" w:after="60"/>
      <w:ind w:left="284"/>
    </w:pPr>
  </w:style>
  <w:style w:type="paragraph" w:styleId="TOC3">
    <w:name w:val="toc 3"/>
    <w:basedOn w:val="Normal"/>
    <w:next w:val="Normal"/>
    <w:uiPriority w:val="39"/>
    <w:pPr>
      <w:tabs>
        <w:tab w:val="right" w:leader="dot" w:pos="9639"/>
      </w:tabs>
      <w:ind w:left="425"/>
    </w:pPr>
  </w:style>
  <w:style w:type="paragraph" w:styleId="TOC1">
    <w:name w:val="toc 1"/>
    <w:basedOn w:val="Normal"/>
    <w:next w:val="Normal"/>
    <w:uiPriority w:val="39"/>
    <w:pPr>
      <w:tabs>
        <w:tab w:val="right" w:leader="dot" w:pos="9639"/>
      </w:tabs>
      <w:spacing w:before="120" w:after="60"/>
    </w:pPr>
    <w:rPr>
      <w:b/>
    </w:rPr>
  </w:style>
  <w:style w:type="paragraph" w:customStyle="1" w:styleId="berschrift">
    <w:name w:val="Überschrift"/>
    <w:basedOn w:val="Normal"/>
    <w:next w:val="Normal"/>
    <w:pPr>
      <w:keepNext/>
      <w:keepLines/>
      <w:spacing w:before="360" w:after="240"/>
    </w:pPr>
    <w:rPr>
      <w:b/>
      <w:sz w:val="28"/>
    </w:rPr>
  </w:style>
  <w:style w:type="paragraph" w:customStyle="1" w:styleId="KommentierterInhalt">
    <w:name w:val="Kommentierter Inhalt"/>
    <w:basedOn w:val="Normal"/>
    <w:next w:val="Normal"/>
    <w:rPr>
      <w:i/>
      <w:color w:val="0000FF"/>
    </w:rPr>
  </w:style>
  <w:style w:type="paragraph" w:styleId="TOC4">
    <w:name w:val="toc 4"/>
    <w:basedOn w:val="Normal"/>
    <w:next w:val="Normal"/>
    <w:uiPriority w:val="39"/>
    <w:pPr>
      <w:tabs>
        <w:tab w:val="right" w:leader="dot" w:pos="9639"/>
      </w:tabs>
      <w:ind w:left="660"/>
    </w:pPr>
  </w:style>
  <w:style w:type="paragraph" w:styleId="TOC5">
    <w:name w:val="toc 5"/>
    <w:basedOn w:val="Normal"/>
    <w:next w:val="Normal"/>
    <w:semiHidden/>
    <w:pPr>
      <w:tabs>
        <w:tab w:val="right" w:leader="dot" w:pos="9639"/>
      </w:tabs>
      <w:ind w:left="880"/>
    </w:pPr>
  </w:style>
  <w:style w:type="paragraph" w:styleId="TOC6">
    <w:name w:val="toc 6"/>
    <w:basedOn w:val="Normal"/>
    <w:next w:val="Normal"/>
    <w:semiHidden/>
    <w:pPr>
      <w:tabs>
        <w:tab w:val="right" w:leader="dot" w:pos="9639"/>
      </w:tabs>
      <w:ind w:left="1100"/>
    </w:pPr>
  </w:style>
  <w:style w:type="paragraph" w:styleId="TOC7">
    <w:name w:val="toc 7"/>
    <w:basedOn w:val="Normal"/>
    <w:next w:val="Normal"/>
    <w:semiHidden/>
    <w:pPr>
      <w:tabs>
        <w:tab w:val="right" w:leader="dot" w:pos="9639"/>
      </w:tabs>
      <w:ind w:left="1320"/>
    </w:pPr>
  </w:style>
  <w:style w:type="paragraph" w:styleId="TOC8">
    <w:name w:val="toc 8"/>
    <w:basedOn w:val="Normal"/>
    <w:next w:val="Normal"/>
    <w:semiHidden/>
    <w:pPr>
      <w:tabs>
        <w:tab w:val="right" w:leader="dot" w:pos="9639"/>
      </w:tabs>
      <w:ind w:left="1540"/>
    </w:pPr>
  </w:style>
  <w:style w:type="paragraph" w:styleId="TOC9">
    <w:name w:val="toc 9"/>
    <w:basedOn w:val="Normal"/>
    <w:next w:val="Normal"/>
    <w:semiHidden/>
    <w:pPr>
      <w:tabs>
        <w:tab w:val="right" w:leader="dot" w:pos="9639"/>
      </w:tabs>
      <w:ind w:left="1760"/>
    </w:pPr>
  </w:style>
  <w:style w:type="paragraph" w:customStyle="1" w:styleId="Version">
    <w:name w:val="Version"/>
    <w:basedOn w:val="Normal"/>
    <w:pPr>
      <w:widowControl w:val="0"/>
      <w:spacing w:before="120" w:after="120"/>
    </w:pPr>
    <w:rPr>
      <w:sz w:val="36"/>
    </w:rPr>
  </w:style>
  <w:style w:type="paragraph" w:customStyle="1" w:styleId="Projekt">
    <w:name w:val="Projekt"/>
    <w:basedOn w:val="Normal"/>
    <w:pPr>
      <w:widowControl w:val="0"/>
      <w:spacing w:before="120" w:after="120"/>
    </w:pPr>
    <w:rPr>
      <w:sz w:val="36"/>
    </w:rPr>
  </w:style>
  <w:style w:type="paragraph" w:styleId="BalloonText">
    <w:name w:val="Balloon Text"/>
    <w:basedOn w:val="Normal"/>
    <w:link w:val="BalloonTextChar"/>
    <w:uiPriority w:val="99"/>
    <w:semiHidden/>
    <w:unhideWhenUsed/>
    <w:rsid w:val="003D48C6"/>
    <w:rPr>
      <w:rFonts w:ascii="Tahoma" w:hAnsi="Tahoma" w:cs="Tahoma"/>
      <w:sz w:val="16"/>
      <w:szCs w:val="16"/>
    </w:rPr>
  </w:style>
  <w:style w:type="character" w:customStyle="1" w:styleId="BalloonTextChar">
    <w:name w:val="Balloon Text Char"/>
    <w:link w:val="BalloonText"/>
    <w:uiPriority w:val="99"/>
    <w:semiHidden/>
    <w:rsid w:val="003D48C6"/>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rsid w:val="009E5F69"/>
    <w:pPr>
      <w:overflowPunct w:val="0"/>
      <w:autoSpaceDE w:val="0"/>
      <w:autoSpaceDN w:val="0"/>
      <w:adjustRightInd w:val="0"/>
      <w:textAlignment w:val="baseline"/>
    </w:pPr>
    <w:rPr>
      <w:rFonts w:ascii="Arial" w:hAnsi="Arial"/>
      <w:sz w:val="22"/>
      <w:lang w:val="en-US" w:eastAsia="en-US"/>
    </w:rPr>
  </w:style>
  <w:style w:type="paragraph" w:customStyle="1" w:styleId="Default">
    <w:name w:val="Default"/>
    <w:rsid w:val="00880C95"/>
    <w:pPr>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5305</Words>
  <Characters>30243</Characters>
  <Application>Microsoft Office Word</Application>
  <DocSecurity>0</DocSecurity>
  <Lines>252</Lines>
  <Paragraphs>70</Paragraphs>
  <ScaleCrop>false</ScaleCrop>
  <Company/>
  <LinksUpToDate>false</LinksUpToDate>
  <CharactersWithSpaces>35478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2018-12-12T22:38:00Z</dcterms:created>
  <dcterms:modified xsi:type="dcterms:W3CDTF">2018-12-12T22:38:00Z</dcterms:modified>
</cp:coreProperties>
</file>